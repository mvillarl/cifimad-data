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158" w:rsidRDefault="0067152F" w:rsidP="00C159A4">
      <w:pPr>
        <w:jc w:val="center"/>
      </w:pPr>
      <w:r>
        <w:rPr>
          <w:noProof/>
          <w:lang w:eastAsia="es-ES"/>
        </w:rPr>
        <w:drawing>
          <wp:inline distT="0" distB="0" distL="0" distR="0" wp14:anchorId="4FC9B22E" wp14:editId="07C565DB">
            <wp:extent cx="2487600" cy="752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600" cy="752400"/>
                    </a:xfrm>
                    <a:prstGeom prst="rect">
                      <a:avLst/>
                    </a:prstGeom>
                    <a:noFill/>
                    <a:ln>
                      <a:noFill/>
                    </a:ln>
                  </pic:spPr>
                </pic:pic>
              </a:graphicData>
            </a:graphic>
          </wp:inline>
        </w:drawing>
      </w:r>
    </w:p>
    <w:p w:rsidR="00D05A45" w:rsidRDefault="00C159A4" w:rsidP="00D05A45">
      <w:pPr>
        <w:pStyle w:val="Ttulo1"/>
        <w:jc w:val="center"/>
      </w:pPr>
      <w:r>
        <w:t>Data</w:t>
      </w:r>
    </w:p>
    <w:p w:rsidR="00704564" w:rsidRDefault="00C159A4" w:rsidP="00D05A45">
      <w:pPr>
        <w:pStyle w:val="Ttulo2"/>
      </w:pPr>
      <w:proofErr w:type="spellStart"/>
      <w:r>
        <w:t>aplicacion</w:t>
      </w:r>
      <w:proofErr w:type="spellEnd"/>
      <w:r>
        <w:t xml:space="preserve"> de </w:t>
      </w:r>
      <w:proofErr w:type="spellStart"/>
      <w:r>
        <w:t>gestion</w:t>
      </w:r>
      <w:proofErr w:type="spellEnd"/>
      <w:r>
        <w:t xml:space="preserve"> de datos de socios, reservas y acreditaciones</w:t>
      </w:r>
    </w:p>
    <w:p w:rsidR="00D05A45" w:rsidRDefault="00D05A45" w:rsidP="00C159A4"/>
    <w:p w:rsidR="00C159A4" w:rsidRDefault="00C159A4" w:rsidP="00C159A4">
      <w:r>
        <w:t xml:space="preserve">El presente documento describe la aplicación llamada Data; creada para gestionar la información de datos de Socios, Reservas y Acreditaciones relacionadas con la Convención </w:t>
      </w:r>
      <w:proofErr w:type="spellStart"/>
      <w:r>
        <w:t>CifiMad</w:t>
      </w:r>
      <w:proofErr w:type="spellEnd"/>
      <w:r>
        <w:t>.</w:t>
      </w:r>
    </w:p>
    <w:p w:rsidR="00D05A45" w:rsidRDefault="00D05A45" w:rsidP="00C159A4"/>
    <w:p w:rsidR="00C159A4" w:rsidRDefault="00C159A4" w:rsidP="00C159A4">
      <w:pPr>
        <w:pStyle w:val="Ttulo2"/>
      </w:pPr>
      <w:r>
        <w:t>Accesos y ubicaciones</w:t>
      </w:r>
    </w:p>
    <w:p w:rsidR="00C159A4" w:rsidRDefault="00C159A4" w:rsidP="00C159A4">
      <w:r>
        <w:t xml:space="preserve">El acceso a dicha aplicación se halla en </w:t>
      </w:r>
      <w:hyperlink r:id="rId7" w:history="1">
        <w:r w:rsidRPr="00131B8A">
          <w:rPr>
            <w:rStyle w:val="Hipervnculo"/>
          </w:rPr>
          <w:t>http://data.cifimad.es</w:t>
        </w:r>
      </w:hyperlink>
    </w:p>
    <w:p w:rsidR="00C159A4" w:rsidRDefault="00C159A4" w:rsidP="00C159A4">
      <w:r>
        <w:t xml:space="preserve">Existe una versión de pruebas ubicada en </w:t>
      </w:r>
      <w:hyperlink r:id="rId8" w:history="1">
        <w:r w:rsidR="00DD5094" w:rsidRPr="003A52DD">
          <w:rPr>
            <w:rStyle w:val="Hipervnculo"/>
          </w:rPr>
          <w:t>http://datatest.cifimad.es</w:t>
        </w:r>
      </w:hyperlink>
      <w:r w:rsidR="00DD5094">
        <w:t xml:space="preserve"> (no actualizada – solicitar actualización antes de empezar a probar, o subir código y cambios en base de datos)</w:t>
      </w:r>
    </w:p>
    <w:p w:rsidR="00C159A4" w:rsidRDefault="00C159A4" w:rsidP="00C159A4">
      <w:r>
        <w:t xml:space="preserve">El repositorio de código fuente se ubica en </w:t>
      </w:r>
      <w:hyperlink r:id="rId9" w:history="1">
        <w:r w:rsidRPr="00131B8A">
          <w:rPr>
            <w:rStyle w:val="Hipervnculo"/>
          </w:rPr>
          <w:t>https://github.com/mvillarl/cifimad-data</w:t>
        </w:r>
      </w:hyperlink>
    </w:p>
    <w:p w:rsidR="00C159A4" w:rsidRDefault="00C159A4" w:rsidP="00C159A4">
      <w:r>
        <w:t xml:space="preserve">La aplicación está alojada en el proveedor </w:t>
      </w:r>
      <w:proofErr w:type="spellStart"/>
      <w:r>
        <w:t>Strato</w:t>
      </w:r>
      <w:proofErr w:type="spellEnd"/>
      <w:r>
        <w:t>. Se puede acceder a la ubicación de los ficheros de código a través de la conexión FTP:</w:t>
      </w:r>
    </w:p>
    <w:p w:rsidR="00C159A4" w:rsidRDefault="00C159A4" w:rsidP="00C159A4">
      <w:pPr>
        <w:ind w:left="708"/>
      </w:pPr>
      <w:r>
        <w:t xml:space="preserve">Servidor: </w:t>
      </w:r>
      <w:hyperlink r:id="rId10" w:history="1">
        <w:r w:rsidRPr="00131B8A">
          <w:rPr>
            <w:rStyle w:val="Hipervnculo"/>
          </w:rPr>
          <w:t>ftp.strato.com</w:t>
        </w:r>
      </w:hyperlink>
    </w:p>
    <w:p w:rsidR="00C159A4" w:rsidRDefault="00C159A4" w:rsidP="00C159A4">
      <w:pPr>
        <w:ind w:left="708"/>
      </w:pPr>
      <w:r>
        <w:t xml:space="preserve">Usuario: </w:t>
      </w:r>
      <w:hyperlink r:id="rId11" w:history="1">
        <w:r w:rsidRPr="00131B8A">
          <w:rPr>
            <w:rStyle w:val="Hipervnculo"/>
          </w:rPr>
          <w:t>ftp_tienda@cochranemadrid.es</w:t>
        </w:r>
      </w:hyperlink>
    </w:p>
    <w:p w:rsidR="00C159A4" w:rsidRDefault="00C159A4" w:rsidP="00C159A4">
      <w:pPr>
        <w:ind w:left="708"/>
      </w:pPr>
      <w:r>
        <w:t xml:space="preserve">Contraseña: </w:t>
      </w:r>
      <w:r w:rsidRPr="00C159A4">
        <w:t>Cochrane1428</w:t>
      </w:r>
    </w:p>
    <w:p w:rsidR="00C159A4" w:rsidRDefault="00C159A4" w:rsidP="00C159A4">
      <w:pPr>
        <w:ind w:left="708"/>
      </w:pPr>
      <w:r>
        <w:t>Directorio: /data para la versión real, /</w:t>
      </w:r>
      <w:proofErr w:type="spellStart"/>
      <w:r>
        <w:t>datatest</w:t>
      </w:r>
      <w:proofErr w:type="spellEnd"/>
      <w:r>
        <w:t xml:space="preserve"> para la de pruebas</w:t>
      </w:r>
    </w:p>
    <w:p w:rsidR="00C159A4" w:rsidRDefault="00C159A4" w:rsidP="00C159A4">
      <w:r>
        <w:t>La base de datos asociada es:</w:t>
      </w:r>
    </w:p>
    <w:p w:rsidR="00C159A4" w:rsidRDefault="00C159A4" w:rsidP="00C159A4">
      <w:pPr>
        <w:ind w:left="708"/>
      </w:pPr>
      <w:r>
        <w:t xml:space="preserve">Servidor: </w:t>
      </w:r>
      <w:proofErr w:type="spellStart"/>
      <w:r>
        <w:t>rdbms.strato.de</w:t>
      </w:r>
      <w:proofErr w:type="spellEnd"/>
    </w:p>
    <w:p w:rsidR="00C159A4" w:rsidRDefault="00C159A4" w:rsidP="00C159A4">
      <w:pPr>
        <w:ind w:left="708"/>
      </w:pPr>
      <w:r>
        <w:t xml:space="preserve">Usuario: </w:t>
      </w:r>
      <w:r w:rsidRPr="00C159A4">
        <w:t>U2627984</w:t>
      </w:r>
      <w:r>
        <w:t xml:space="preserve"> para la versión real, </w:t>
      </w:r>
      <w:r w:rsidRPr="00C159A4">
        <w:t>U1438945</w:t>
      </w:r>
      <w:r>
        <w:t xml:space="preserve"> para la de pruebas</w:t>
      </w:r>
    </w:p>
    <w:p w:rsidR="00C159A4" w:rsidRDefault="00C159A4" w:rsidP="00C159A4">
      <w:pPr>
        <w:ind w:left="708"/>
      </w:pPr>
      <w:r>
        <w:t xml:space="preserve">Contraseña: </w:t>
      </w:r>
      <w:r w:rsidRPr="00C159A4">
        <w:t>vR3ntH5pFn</w:t>
      </w:r>
    </w:p>
    <w:p w:rsidR="00C91927" w:rsidRDefault="00C159A4" w:rsidP="00C159A4">
      <w:pPr>
        <w:ind w:left="708"/>
      </w:pPr>
      <w:r>
        <w:t xml:space="preserve">Base de datos: </w:t>
      </w:r>
      <w:r w:rsidRPr="00C159A4">
        <w:t>DB2627984</w:t>
      </w:r>
      <w:r>
        <w:t xml:space="preserve"> para la versión real, </w:t>
      </w:r>
      <w:r w:rsidRPr="00C159A4">
        <w:t>DB1438945</w:t>
      </w:r>
      <w:r>
        <w:t xml:space="preserve"> para la de pruebas</w:t>
      </w:r>
    </w:p>
    <w:p w:rsidR="00C91927" w:rsidRDefault="00C91927" w:rsidP="00C91927">
      <w:r>
        <w:t xml:space="preserve">La base de datos del </w:t>
      </w:r>
      <w:proofErr w:type="spellStart"/>
      <w:r>
        <w:t>Wordpress</w:t>
      </w:r>
      <w:proofErr w:type="spellEnd"/>
      <w:r>
        <w:t xml:space="preserve"> de la web, necesaria para traerse los datos de usuarios de pedidos, es:</w:t>
      </w:r>
    </w:p>
    <w:p w:rsidR="00C91927" w:rsidRDefault="00C91927" w:rsidP="00C91927">
      <w:pPr>
        <w:ind w:left="708"/>
      </w:pPr>
      <w:r>
        <w:t xml:space="preserve">Servidor: </w:t>
      </w:r>
      <w:proofErr w:type="spellStart"/>
      <w:r>
        <w:t>rdbms.strato.de</w:t>
      </w:r>
      <w:proofErr w:type="spellEnd"/>
    </w:p>
    <w:p w:rsidR="00C91927" w:rsidRDefault="00C91927" w:rsidP="00C91927">
      <w:pPr>
        <w:ind w:left="708"/>
      </w:pPr>
      <w:r>
        <w:t xml:space="preserve">Usuario: </w:t>
      </w:r>
      <w:r w:rsidRPr="00C91927">
        <w:t>U3060401</w:t>
      </w:r>
    </w:p>
    <w:p w:rsidR="00C91927" w:rsidRDefault="00C91927" w:rsidP="00C91927">
      <w:pPr>
        <w:ind w:left="708"/>
      </w:pPr>
      <w:r>
        <w:t xml:space="preserve">Contraseña: </w:t>
      </w:r>
      <w:r w:rsidRPr="00C91927">
        <w:t>cifi159mad753</w:t>
      </w:r>
    </w:p>
    <w:p w:rsidR="00C91927" w:rsidRDefault="00C91927" w:rsidP="00C91927">
      <w:pPr>
        <w:ind w:left="708"/>
      </w:pPr>
      <w:r>
        <w:t xml:space="preserve">Base de datos: </w:t>
      </w:r>
      <w:r w:rsidRPr="00C91927">
        <w:t>DB3060401</w:t>
      </w:r>
    </w:p>
    <w:p w:rsidR="00C159A4" w:rsidRDefault="00C159A4" w:rsidP="00C159A4">
      <w:pPr>
        <w:pStyle w:val="Ttulo2"/>
      </w:pPr>
      <w:r>
        <w:lastRenderedPageBreak/>
        <w:t>Modelo de datos</w:t>
      </w:r>
    </w:p>
    <w:p w:rsidR="00C159A4" w:rsidRDefault="00C159A4" w:rsidP="00C159A4">
      <w:pPr>
        <w:pStyle w:val="Ttulo3"/>
      </w:pPr>
      <w:r>
        <w:t>Usuarios</w:t>
      </w:r>
    </w:p>
    <w:p w:rsidR="00C159A4" w:rsidRDefault="00C159A4" w:rsidP="00C159A4">
      <w:r>
        <w:t xml:space="preserve">Este diagrama se corresponde con el modelo de datos de usuarios y permisos. No se utiliza directamente, sino que lo gestiona el módulo </w:t>
      </w:r>
      <w:proofErr w:type="spellStart"/>
      <w:r>
        <w:t>Webvimark</w:t>
      </w:r>
      <w:proofErr w:type="spellEnd"/>
      <w:r>
        <w:t xml:space="preserve"> </w:t>
      </w:r>
      <w:proofErr w:type="spellStart"/>
      <w:r>
        <w:t>User</w:t>
      </w:r>
      <w:proofErr w:type="spellEnd"/>
      <w:r>
        <w:t xml:space="preserve"> Management, pero se incluye como referencia.</w:t>
      </w:r>
    </w:p>
    <w:p w:rsidR="00C159A4" w:rsidRDefault="00C159A4" w:rsidP="00C159A4">
      <w:r>
        <w:rPr>
          <w:noProof/>
          <w:lang w:eastAsia="es-ES"/>
        </w:rPr>
        <w:drawing>
          <wp:inline distT="0" distB="0" distL="0" distR="0" wp14:anchorId="597901B6" wp14:editId="2EAE0C80">
            <wp:extent cx="5400040" cy="284353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43530"/>
                    </a:xfrm>
                    <a:prstGeom prst="rect">
                      <a:avLst/>
                    </a:prstGeom>
                  </pic:spPr>
                </pic:pic>
              </a:graphicData>
            </a:graphic>
          </wp:inline>
        </w:drawing>
      </w:r>
    </w:p>
    <w:p w:rsidR="00C63746" w:rsidRDefault="00C63746" w:rsidP="00C63746">
      <w:pPr>
        <w:pStyle w:val="Ttulo3"/>
      </w:pPr>
      <w:proofErr w:type="spellStart"/>
      <w:r>
        <w:t>CifiMad</w:t>
      </w:r>
      <w:proofErr w:type="spellEnd"/>
    </w:p>
    <w:p w:rsidR="00C63746" w:rsidRDefault="00C63746" w:rsidP="00C159A4">
      <w:r>
        <w:t>Este sí es el modelo de datos que va a tratar la aplicación directamente, por lo que lo describiremos en detalle.</w:t>
      </w:r>
    </w:p>
    <w:p w:rsidR="00C63746" w:rsidRDefault="00DD5094" w:rsidP="00C159A4">
      <w:r>
        <w:rPr>
          <w:noProof/>
          <w:lang w:eastAsia="es-ES"/>
        </w:rPr>
        <w:drawing>
          <wp:inline distT="0" distB="0" distL="0" distR="0" wp14:anchorId="7ED44087" wp14:editId="32B42A1C">
            <wp:extent cx="5400040" cy="258381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583815"/>
                    </a:xfrm>
                    <a:prstGeom prst="rect">
                      <a:avLst/>
                    </a:prstGeom>
                  </pic:spPr>
                </pic:pic>
              </a:graphicData>
            </a:graphic>
          </wp:inline>
        </w:drawing>
      </w:r>
    </w:p>
    <w:p w:rsidR="00C63746" w:rsidRDefault="00C63746" w:rsidP="00C63746">
      <w:pPr>
        <w:pStyle w:val="Ttulo4"/>
      </w:pPr>
      <w:r>
        <w:t xml:space="preserve">Tabla </w:t>
      </w:r>
      <w:proofErr w:type="spellStart"/>
      <w:r>
        <w:t>cif_events</w:t>
      </w:r>
      <w:proofErr w:type="spellEnd"/>
      <w:r>
        <w:t xml:space="preserve"> – Eventos</w:t>
      </w:r>
    </w:p>
    <w:p w:rsidR="00C63746" w:rsidRDefault="00C63746" w:rsidP="00C63746">
      <w:r>
        <w:t xml:space="preserve">Esta tabla recoge la información de cada evento </w:t>
      </w:r>
      <w:proofErr w:type="spellStart"/>
      <w:r>
        <w:t>CifiMad</w:t>
      </w:r>
      <w:proofErr w:type="spellEnd"/>
      <w:r>
        <w:t>.</w:t>
      </w:r>
    </w:p>
    <w:p w:rsidR="00C63746" w:rsidRDefault="00C63746" w:rsidP="00C63746">
      <w:pPr>
        <w:pStyle w:val="Prrafodelista"/>
        <w:numPr>
          <w:ilvl w:val="0"/>
          <w:numId w:val="1"/>
        </w:numPr>
      </w:pPr>
      <w:r>
        <w:t>Id – identificador del evento</w:t>
      </w:r>
    </w:p>
    <w:p w:rsidR="00C63746" w:rsidRDefault="00C63746" w:rsidP="00C63746">
      <w:pPr>
        <w:pStyle w:val="Prrafodelista"/>
        <w:numPr>
          <w:ilvl w:val="0"/>
          <w:numId w:val="1"/>
        </w:numPr>
      </w:pPr>
      <w:proofErr w:type="spellStart"/>
      <w:r>
        <w:t>Year</w:t>
      </w:r>
      <w:proofErr w:type="spellEnd"/>
      <w:r>
        <w:t xml:space="preserve"> – año en el que tiene lugar</w:t>
      </w:r>
    </w:p>
    <w:p w:rsidR="00C63746" w:rsidRDefault="00C63746" w:rsidP="00C63746">
      <w:pPr>
        <w:pStyle w:val="Prrafodelista"/>
        <w:numPr>
          <w:ilvl w:val="0"/>
          <w:numId w:val="1"/>
        </w:numPr>
      </w:pPr>
      <w:proofErr w:type="spellStart"/>
      <w:r>
        <w:t>Name</w:t>
      </w:r>
      <w:proofErr w:type="spellEnd"/>
      <w:r>
        <w:t xml:space="preserve"> – nombre del evento (normalmente “</w:t>
      </w:r>
      <w:proofErr w:type="spellStart"/>
      <w:r>
        <w:t>CifiMad</w:t>
      </w:r>
      <w:proofErr w:type="spellEnd"/>
      <w:r>
        <w:t xml:space="preserve"> &lt;año&gt;”)</w:t>
      </w:r>
    </w:p>
    <w:p w:rsidR="00C63746" w:rsidRDefault="00C63746" w:rsidP="00C63746">
      <w:pPr>
        <w:pStyle w:val="Prrafodelista"/>
        <w:numPr>
          <w:ilvl w:val="0"/>
          <w:numId w:val="1"/>
        </w:numPr>
      </w:pPr>
      <w:proofErr w:type="spellStart"/>
      <w:r>
        <w:t>dateStart</w:t>
      </w:r>
      <w:proofErr w:type="spellEnd"/>
      <w:r>
        <w:t xml:space="preserve"> – fecha de inicio</w:t>
      </w:r>
    </w:p>
    <w:p w:rsidR="00C63746" w:rsidRDefault="00C63746" w:rsidP="00C63746">
      <w:pPr>
        <w:pStyle w:val="Prrafodelista"/>
        <w:numPr>
          <w:ilvl w:val="0"/>
          <w:numId w:val="1"/>
        </w:numPr>
      </w:pPr>
      <w:proofErr w:type="spellStart"/>
      <w:r>
        <w:t>dateEnd</w:t>
      </w:r>
      <w:proofErr w:type="spellEnd"/>
      <w:r>
        <w:t xml:space="preserve"> – fecha de fin</w:t>
      </w:r>
    </w:p>
    <w:p w:rsidR="00C63746" w:rsidRDefault="00C63746" w:rsidP="00C63746">
      <w:pPr>
        <w:pStyle w:val="Prrafodelista"/>
        <w:numPr>
          <w:ilvl w:val="0"/>
          <w:numId w:val="1"/>
        </w:numPr>
      </w:pPr>
      <w:proofErr w:type="spellStart"/>
      <w:r>
        <w:lastRenderedPageBreak/>
        <w:t>dateSentInfoHotel</w:t>
      </w:r>
      <w:proofErr w:type="spellEnd"/>
      <w:r>
        <w:t xml:space="preserve"> – fecha y hora en la que se envía la información de reservas al hotel</w:t>
      </w:r>
    </w:p>
    <w:p w:rsidR="00C63746" w:rsidRDefault="00C63746" w:rsidP="00C63746">
      <w:pPr>
        <w:pStyle w:val="Prrafodelista"/>
        <w:numPr>
          <w:ilvl w:val="0"/>
          <w:numId w:val="1"/>
        </w:numPr>
      </w:pPr>
      <w:proofErr w:type="spellStart"/>
      <w:r>
        <w:t>dateBadgesPrinted</w:t>
      </w:r>
      <w:proofErr w:type="spellEnd"/>
      <w:r>
        <w:t xml:space="preserve"> – fecha y hora en la que se imprimen las acreditaciones</w:t>
      </w:r>
    </w:p>
    <w:p w:rsidR="00834507" w:rsidRDefault="00834507" w:rsidP="00C63746">
      <w:pPr>
        <w:pStyle w:val="Prrafodelista"/>
        <w:numPr>
          <w:ilvl w:val="0"/>
          <w:numId w:val="1"/>
        </w:numPr>
      </w:pPr>
      <w:proofErr w:type="spellStart"/>
      <w:r>
        <w:t>dateEndCosplaySignup</w:t>
      </w:r>
      <w:proofErr w:type="spellEnd"/>
      <w:r>
        <w:t xml:space="preserve"> – fecha en la que se cierran las inscripciones previas al concurso de </w:t>
      </w:r>
      <w:proofErr w:type="spellStart"/>
      <w:r>
        <w:t>cosplay</w:t>
      </w:r>
      <w:proofErr w:type="spellEnd"/>
    </w:p>
    <w:p w:rsidR="00C63746" w:rsidRDefault="006A0888" w:rsidP="006A0888">
      <w:pPr>
        <w:pStyle w:val="Ttulo4"/>
      </w:pPr>
      <w:r>
        <w:t xml:space="preserve">Tabla </w:t>
      </w:r>
      <w:proofErr w:type="spellStart"/>
      <w:r>
        <w:t>cif_products</w:t>
      </w:r>
      <w:proofErr w:type="spellEnd"/>
      <w:r>
        <w:t xml:space="preserve"> – Productos extra</w:t>
      </w:r>
    </w:p>
    <w:p w:rsidR="006A0888" w:rsidRDefault="009858B3" w:rsidP="006A0888">
      <w:r>
        <w:t>En esta tabla encontramos los productos que se salen del patrón habitual de cenas / firmas / fotos / cartones: cartones no pertenecientes a un invitado, cartones adicionales al principal, entradas de torneos, etc.</w:t>
      </w:r>
    </w:p>
    <w:p w:rsidR="009858B3" w:rsidRDefault="009858B3" w:rsidP="009858B3">
      <w:pPr>
        <w:pStyle w:val="Prrafodelista"/>
        <w:numPr>
          <w:ilvl w:val="0"/>
          <w:numId w:val="2"/>
        </w:numPr>
      </w:pPr>
      <w:r>
        <w:t>Id – identificador del producto</w:t>
      </w:r>
    </w:p>
    <w:p w:rsidR="009858B3" w:rsidRDefault="009858B3" w:rsidP="009858B3">
      <w:pPr>
        <w:pStyle w:val="Prrafodelista"/>
        <w:numPr>
          <w:ilvl w:val="0"/>
          <w:numId w:val="2"/>
        </w:numPr>
      </w:pPr>
      <w:proofErr w:type="spellStart"/>
      <w:r>
        <w:t>idEvent</w:t>
      </w:r>
      <w:proofErr w:type="spellEnd"/>
      <w:r>
        <w:t xml:space="preserve"> – clave foránea: identificador del evento</w:t>
      </w:r>
    </w:p>
    <w:p w:rsidR="009858B3" w:rsidRDefault="009858B3" w:rsidP="009858B3">
      <w:pPr>
        <w:pStyle w:val="Prrafodelista"/>
        <w:numPr>
          <w:ilvl w:val="0"/>
          <w:numId w:val="2"/>
        </w:numPr>
      </w:pPr>
      <w:proofErr w:type="spellStart"/>
      <w:r>
        <w:t>name</w:t>
      </w:r>
      <w:proofErr w:type="spellEnd"/>
      <w:r>
        <w:t xml:space="preserve"> – nombre del producto</w:t>
      </w:r>
    </w:p>
    <w:p w:rsidR="009858B3" w:rsidRDefault="009858B3" w:rsidP="009858B3">
      <w:pPr>
        <w:pStyle w:val="Ttulo4"/>
      </w:pPr>
      <w:r>
        <w:t xml:space="preserve">Tabla </w:t>
      </w:r>
      <w:proofErr w:type="spellStart"/>
      <w:r>
        <w:t>cif_guests</w:t>
      </w:r>
      <w:proofErr w:type="spellEnd"/>
      <w:r>
        <w:t xml:space="preserve"> – Invitados</w:t>
      </w:r>
    </w:p>
    <w:p w:rsidR="009858B3" w:rsidRDefault="009858B3" w:rsidP="009858B3">
      <w:r>
        <w:t>En esta tabla manejamos la información de los invitados estrella del evento.</w:t>
      </w:r>
    </w:p>
    <w:p w:rsidR="009858B3" w:rsidRDefault="009858B3" w:rsidP="009858B3">
      <w:pPr>
        <w:pStyle w:val="Prrafodelista"/>
        <w:numPr>
          <w:ilvl w:val="0"/>
          <w:numId w:val="3"/>
        </w:numPr>
      </w:pPr>
      <w:r>
        <w:t>Id – identificador del invitado</w:t>
      </w:r>
    </w:p>
    <w:p w:rsidR="009858B3" w:rsidRDefault="009858B3" w:rsidP="009858B3">
      <w:pPr>
        <w:pStyle w:val="Prrafodelista"/>
        <w:numPr>
          <w:ilvl w:val="0"/>
          <w:numId w:val="3"/>
        </w:numPr>
      </w:pPr>
      <w:proofErr w:type="spellStart"/>
      <w:r>
        <w:t>Name</w:t>
      </w:r>
      <w:proofErr w:type="spellEnd"/>
      <w:r>
        <w:t xml:space="preserve"> – nombre</w:t>
      </w:r>
    </w:p>
    <w:p w:rsidR="009858B3" w:rsidRDefault="009858B3" w:rsidP="009858B3">
      <w:pPr>
        <w:pStyle w:val="Prrafodelista"/>
        <w:numPr>
          <w:ilvl w:val="0"/>
          <w:numId w:val="3"/>
        </w:numPr>
      </w:pPr>
      <w:proofErr w:type="spellStart"/>
      <w:r>
        <w:t>Surname</w:t>
      </w:r>
      <w:proofErr w:type="spellEnd"/>
      <w:r>
        <w:t xml:space="preserve"> – apellido</w:t>
      </w:r>
    </w:p>
    <w:p w:rsidR="009858B3" w:rsidRDefault="009858B3" w:rsidP="009858B3">
      <w:pPr>
        <w:pStyle w:val="Prrafodelista"/>
        <w:numPr>
          <w:ilvl w:val="0"/>
          <w:numId w:val="3"/>
        </w:numPr>
      </w:pPr>
      <w:proofErr w:type="spellStart"/>
      <w:r>
        <w:t>Order</w:t>
      </w:r>
      <w:proofErr w:type="spellEnd"/>
      <w:r>
        <w:t xml:space="preserve"> – orden en el cartel</w:t>
      </w:r>
    </w:p>
    <w:p w:rsidR="009858B3" w:rsidRDefault="009858B3" w:rsidP="009858B3">
      <w:pPr>
        <w:pStyle w:val="Prrafodelista"/>
        <w:numPr>
          <w:ilvl w:val="0"/>
          <w:numId w:val="3"/>
        </w:numPr>
      </w:pPr>
      <w:proofErr w:type="spellStart"/>
      <w:r>
        <w:t>dateArrival</w:t>
      </w:r>
      <w:proofErr w:type="spellEnd"/>
      <w:r>
        <w:t xml:space="preserve"> – fecha de llegada al hotel</w:t>
      </w:r>
    </w:p>
    <w:p w:rsidR="009858B3" w:rsidRDefault="009858B3" w:rsidP="009858B3">
      <w:pPr>
        <w:pStyle w:val="Prrafodelista"/>
        <w:numPr>
          <w:ilvl w:val="0"/>
          <w:numId w:val="3"/>
        </w:numPr>
      </w:pPr>
      <w:proofErr w:type="spellStart"/>
      <w:r>
        <w:t>dateDeparture</w:t>
      </w:r>
      <w:proofErr w:type="spellEnd"/>
      <w:r>
        <w:t xml:space="preserve"> – fecha de salida del hotel</w:t>
      </w:r>
    </w:p>
    <w:p w:rsidR="009858B3" w:rsidRDefault="009858B3" w:rsidP="009858B3">
      <w:pPr>
        <w:pStyle w:val="Prrafodelista"/>
        <w:numPr>
          <w:ilvl w:val="0"/>
          <w:numId w:val="3"/>
        </w:numPr>
      </w:pPr>
      <w:proofErr w:type="spellStart"/>
      <w:r>
        <w:t>hasAutograph</w:t>
      </w:r>
      <w:proofErr w:type="spellEnd"/>
      <w:r>
        <w:t xml:space="preserve"> – indica si se venden autógrafos de este invitado</w:t>
      </w:r>
    </w:p>
    <w:p w:rsidR="009858B3" w:rsidRDefault="009858B3" w:rsidP="009858B3">
      <w:pPr>
        <w:pStyle w:val="Prrafodelista"/>
        <w:numPr>
          <w:ilvl w:val="0"/>
          <w:numId w:val="3"/>
        </w:numPr>
      </w:pPr>
      <w:proofErr w:type="spellStart"/>
      <w:r>
        <w:t>hasPhotoshoot</w:t>
      </w:r>
      <w:proofErr w:type="spellEnd"/>
      <w:r>
        <w:t xml:space="preserve"> - indica si se venden fotos profesionales con los asistentes para este invitado</w:t>
      </w:r>
    </w:p>
    <w:p w:rsidR="009858B3" w:rsidRDefault="009858B3" w:rsidP="009858B3">
      <w:pPr>
        <w:pStyle w:val="Prrafodelista"/>
        <w:numPr>
          <w:ilvl w:val="0"/>
          <w:numId w:val="3"/>
        </w:numPr>
      </w:pPr>
      <w:proofErr w:type="spellStart"/>
      <w:r>
        <w:t>hasVintage</w:t>
      </w:r>
      <w:proofErr w:type="spellEnd"/>
      <w:r>
        <w:t xml:space="preserve"> – indica si se vende cartón vintage del personaje más conocido de este invitado</w:t>
      </w:r>
    </w:p>
    <w:p w:rsidR="009858B3" w:rsidRDefault="009858B3" w:rsidP="009858B3">
      <w:pPr>
        <w:pStyle w:val="Prrafodelista"/>
        <w:numPr>
          <w:ilvl w:val="0"/>
          <w:numId w:val="3"/>
        </w:numPr>
      </w:pPr>
      <w:proofErr w:type="spellStart"/>
      <w:r>
        <w:t>hasAutographSpecial</w:t>
      </w:r>
      <w:proofErr w:type="spellEnd"/>
      <w:r>
        <w:t xml:space="preserve"> - indica si se venden autógrafos especiales de este invitado</w:t>
      </w:r>
    </w:p>
    <w:p w:rsidR="009858B3" w:rsidRDefault="009858B3" w:rsidP="009858B3">
      <w:pPr>
        <w:pStyle w:val="Prrafodelista"/>
        <w:numPr>
          <w:ilvl w:val="0"/>
          <w:numId w:val="3"/>
        </w:numPr>
      </w:pPr>
      <w:proofErr w:type="spellStart"/>
      <w:r>
        <w:t>hasPhotoshootSpecial</w:t>
      </w:r>
      <w:proofErr w:type="spellEnd"/>
      <w:r>
        <w:t xml:space="preserve"> - indica si se venden fotos profesionales especiales con los asistentes para este invitado</w:t>
      </w:r>
    </w:p>
    <w:p w:rsidR="00592446" w:rsidRDefault="00592446" w:rsidP="009858B3">
      <w:pPr>
        <w:pStyle w:val="Prrafodelista"/>
        <w:numPr>
          <w:ilvl w:val="0"/>
          <w:numId w:val="3"/>
        </w:numPr>
      </w:pPr>
      <w:proofErr w:type="spellStart"/>
      <w:r>
        <w:t>hasSelfie</w:t>
      </w:r>
      <w:proofErr w:type="spellEnd"/>
      <w:r>
        <w:t xml:space="preserve"> – indica si se venden </w:t>
      </w:r>
      <w:proofErr w:type="spellStart"/>
      <w:r>
        <w:t>selfies</w:t>
      </w:r>
      <w:proofErr w:type="spellEnd"/>
      <w:r>
        <w:t xml:space="preserve"> para este invitado</w:t>
      </w:r>
    </w:p>
    <w:p w:rsidR="00592446" w:rsidRDefault="00592446" w:rsidP="009858B3">
      <w:pPr>
        <w:pStyle w:val="Prrafodelista"/>
        <w:numPr>
          <w:ilvl w:val="0"/>
          <w:numId w:val="3"/>
        </w:numPr>
      </w:pPr>
      <w:proofErr w:type="spellStart"/>
      <w:r>
        <w:t>hasAutographSelfieCombo</w:t>
      </w:r>
      <w:proofErr w:type="spellEnd"/>
      <w:r>
        <w:t xml:space="preserve"> – indica si se venden combos </w:t>
      </w:r>
      <w:proofErr w:type="spellStart"/>
      <w:r>
        <w:t>selfie</w:t>
      </w:r>
      <w:proofErr w:type="spellEnd"/>
      <w:r>
        <w:t xml:space="preserve"> / autógrafo para este invitado</w:t>
      </w:r>
    </w:p>
    <w:p w:rsidR="009858B3" w:rsidRDefault="009858B3" w:rsidP="009858B3">
      <w:pPr>
        <w:pStyle w:val="Prrafodelista"/>
        <w:numPr>
          <w:ilvl w:val="0"/>
          <w:numId w:val="3"/>
        </w:numPr>
      </w:pPr>
      <w:proofErr w:type="spellStart"/>
      <w:r>
        <w:t>nif_passport</w:t>
      </w:r>
      <w:proofErr w:type="spellEnd"/>
      <w:r>
        <w:t xml:space="preserve"> – nº de DNI o pasaporte del invitado</w:t>
      </w:r>
    </w:p>
    <w:p w:rsidR="009858B3" w:rsidRDefault="009858B3" w:rsidP="009858B3">
      <w:pPr>
        <w:pStyle w:val="Prrafodelista"/>
        <w:numPr>
          <w:ilvl w:val="0"/>
          <w:numId w:val="3"/>
        </w:numPr>
      </w:pPr>
      <w:proofErr w:type="spellStart"/>
      <w:r>
        <w:t>remarks</w:t>
      </w:r>
      <w:proofErr w:type="spellEnd"/>
      <w:r>
        <w:t xml:space="preserve"> – observaciones</w:t>
      </w:r>
    </w:p>
    <w:p w:rsidR="009858B3" w:rsidRDefault="009858B3" w:rsidP="009858B3">
      <w:pPr>
        <w:pStyle w:val="Prrafodelista"/>
        <w:numPr>
          <w:ilvl w:val="0"/>
          <w:numId w:val="3"/>
        </w:numPr>
      </w:pPr>
      <w:proofErr w:type="spellStart"/>
      <w:r>
        <w:t>remarksMeals</w:t>
      </w:r>
      <w:proofErr w:type="spellEnd"/>
      <w:r>
        <w:t xml:space="preserve"> – observaciones referentes a comidas y cenas</w:t>
      </w:r>
    </w:p>
    <w:p w:rsidR="009858B3" w:rsidRDefault="009858B3" w:rsidP="009858B3">
      <w:pPr>
        <w:pStyle w:val="Prrafodelista"/>
        <w:numPr>
          <w:ilvl w:val="0"/>
          <w:numId w:val="3"/>
        </w:numPr>
      </w:pPr>
      <w:proofErr w:type="spellStart"/>
      <w:r>
        <w:t>characterName</w:t>
      </w:r>
      <w:proofErr w:type="spellEnd"/>
      <w:r>
        <w:t xml:space="preserve"> – nombre del personaje más conocido de este invitado</w:t>
      </w:r>
    </w:p>
    <w:p w:rsidR="00F70657" w:rsidRDefault="00F70657" w:rsidP="009858B3">
      <w:pPr>
        <w:pStyle w:val="Prrafodelista"/>
        <w:numPr>
          <w:ilvl w:val="0"/>
          <w:numId w:val="3"/>
        </w:numPr>
      </w:pPr>
      <w:proofErr w:type="spellStart"/>
      <w:r>
        <w:t>pseudonym</w:t>
      </w:r>
      <w:proofErr w:type="spellEnd"/>
      <w:r>
        <w:t xml:space="preserve"> – seudónimo para reserva de hotel</w:t>
      </w:r>
    </w:p>
    <w:p w:rsidR="009858B3" w:rsidRDefault="008C66D2" w:rsidP="00FF0758">
      <w:pPr>
        <w:pStyle w:val="Ttulo4"/>
      </w:pPr>
      <w:r>
        <w:t xml:space="preserve">Tabla </w:t>
      </w:r>
      <w:proofErr w:type="spellStart"/>
      <w:r>
        <w:t>cif_companions</w:t>
      </w:r>
      <w:proofErr w:type="spellEnd"/>
      <w:r>
        <w:t xml:space="preserve"> – acompañantes</w:t>
      </w:r>
    </w:p>
    <w:p w:rsidR="008C66D2" w:rsidRDefault="00FF0758" w:rsidP="009858B3">
      <w:r>
        <w:t>Esta tabla recoge la información sobre los acompañantes de los invitados</w:t>
      </w:r>
    </w:p>
    <w:p w:rsidR="00FF0758" w:rsidRDefault="00FF0758" w:rsidP="00FF0758">
      <w:pPr>
        <w:pStyle w:val="Prrafodelista"/>
        <w:numPr>
          <w:ilvl w:val="0"/>
          <w:numId w:val="4"/>
        </w:numPr>
      </w:pPr>
      <w:r>
        <w:t>Id – identificador del acompañante</w:t>
      </w:r>
    </w:p>
    <w:p w:rsidR="00FF0758" w:rsidRDefault="00FF0758" w:rsidP="00FF0758">
      <w:pPr>
        <w:pStyle w:val="Prrafodelista"/>
        <w:numPr>
          <w:ilvl w:val="0"/>
          <w:numId w:val="4"/>
        </w:numPr>
      </w:pPr>
      <w:proofErr w:type="spellStart"/>
      <w:r>
        <w:t>IdGuest</w:t>
      </w:r>
      <w:proofErr w:type="spellEnd"/>
      <w:r>
        <w:t xml:space="preserve"> – clave foránea; identificador del invitado al que acompaña</w:t>
      </w:r>
    </w:p>
    <w:p w:rsidR="00FF0758" w:rsidRDefault="00FF0758" w:rsidP="00FF0758">
      <w:pPr>
        <w:pStyle w:val="Prrafodelista"/>
        <w:numPr>
          <w:ilvl w:val="0"/>
          <w:numId w:val="4"/>
        </w:numPr>
      </w:pPr>
      <w:proofErr w:type="spellStart"/>
      <w:r>
        <w:t>Name</w:t>
      </w:r>
      <w:proofErr w:type="spellEnd"/>
      <w:r>
        <w:t xml:space="preserve"> – nombre</w:t>
      </w:r>
    </w:p>
    <w:p w:rsidR="00FF0758" w:rsidRDefault="00FF0758" w:rsidP="00FF0758">
      <w:pPr>
        <w:pStyle w:val="Prrafodelista"/>
        <w:numPr>
          <w:ilvl w:val="0"/>
          <w:numId w:val="4"/>
        </w:numPr>
      </w:pPr>
      <w:proofErr w:type="spellStart"/>
      <w:r>
        <w:t>Surname</w:t>
      </w:r>
      <w:proofErr w:type="spellEnd"/>
      <w:r>
        <w:t xml:space="preserve"> – apellido</w:t>
      </w:r>
    </w:p>
    <w:p w:rsidR="00D47502" w:rsidRDefault="00D47502" w:rsidP="00FF0758">
      <w:pPr>
        <w:pStyle w:val="Prrafodelista"/>
        <w:numPr>
          <w:ilvl w:val="0"/>
          <w:numId w:val="4"/>
        </w:numPr>
      </w:pPr>
      <w:proofErr w:type="spellStart"/>
      <w:r>
        <w:t>badgeName</w:t>
      </w:r>
      <w:proofErr w:type="spellEnd"/>
      <w:r>
        <w:t xml:space="preserve"> – nombre en la acreditación</w:t>
      </w:r>
    </w:p>
    <w:p w:rsidR="00D47502" w:rsidRDefault="00D47502" w:rsidP="00FF0758">
      <w:pPr>
        <w:pStyle w:val="Prrafodelista"/>
        <w:numPr>
          <w:ilvl w:val="0"/>
          <w:numId w:val="4"/>
        </w:numPr>
      </w:pPr>
      <w:proofErr w:type="spellStart"/>
      <w:r>
        <w:t>badgeSurname</w:t>
      </w:r>
      <w:proofErr w:type="spellEnd"/>
      <w:r>
        <w:t xml:space="preserve"> – apellido en la acreditación</w:t>
      </w:r>
    </w:p>
    <w:p w:rsidR="00FF0758" w:rsidRDefault="00FF0758" w:rsidP="00FF0758">
      <w:pPr>
        <w:pStyle w:val="Prrafodelista"/>
        <w:numPr>
          <w:ilvl w:val="0"/>
          <w:numId w:val="4"/>
        </w:numPr>
      </w:pPr>
      <w:proofErr w:type="spellStart"/>
      <w:r>
        <w:lastRenderedPageBreak/>
        <w:t>nif_passport</w:t>
      </w:r>
      <w:proofErr w:type="spellEnd"/>
      <w:r>
        <w:t xml:space="preserve"> – nº de DNI o pasaporte del invitado</w:t>
      </w:r>
    </w:p>
    <w:p w:rsidR="00FF0758" w:rsidRDefault="00FF0758" w:rsidP="00FF0758">
      <w:pPr>
        <w:pStyle w:val="Prrafodelista"/>
        <w:numPr>
          <w:ilvl w:val="0"/>
          <w:numId w:val="4"/>
        </w:numPr>
      </w:pPr>
      <w:proofErr w:type="spellStart"/>
      <w:r>
        <w:t>remarks</w:t>
      </w:r>
      <w:proofErr w:type="spellEnd"/>
      <w:r>
        <w:t xml:space="preserve"> – observaciones</w:t>
      </w:r>
    </w:p>
    <w:p w:rsidR="00FF0758" w:rsidRDefault="00FF0758" w:rsidP="00FF0758">
      <w:pPr>
        <w:pStyle w:val="Prrafodelista"/>
        <w:numPr>
          <w:ilvl w:val="0"/>
          <w:numId w:val="4"/>
        </w:numPr>
      </w:pPr>
      <w:proofErr w:type="spellStart"/>
      <w:r>
        <w:t>remarksMeals</w:t>
      </w:r>
      <w:proofErr w:type="spellEnd"/>
      <w:r>
        <w:t xml:space="preserve"> – observaciones referentes a comidas y cenas</w:t>
      </w:r>
    </w:p>
    <w:p w:rsidR="00F70657" w:rsidRDefault="00F70657" w:rsidP="00FF0758">
      <w:pPr>
        <w:pStyle w:val="Prrafodelista"/>
        <w:numPr>
          <w:ilvl w:val="0"/>
          <w:numId w:val="4"/>
        </w:numPr>
      </w:pPr>
      <w:proofErr w:type="spellStart"/>
      <w:r>
        <w:t>separateRoom</w:t>
      </w:r>
      <w:proofErr w:type="spellEnd"/>
      <w:r>
        <w:t xml:space="preserve"> – indica si se aloja en habitación separada</w:t>
      </w:r>
    </w:p>
    <w:p w:rsidR="00F70657" w:rsidRDefault="00F70657" w:rsidP="00FF0758">
      <w:pPr>
        <w:pStyle w:val="Prrafodelista"/>
        <w:numPr>
          <w:ilvl w:val="0"/>
          <w:numId w:val="4"/>
        </w:numPr>
      </w:pPr>
      <w:proofErr w:type="spellStart"/>
      <w:r>
        <w:t>excludeLodging</w:t>
      </w:r>
      <w:proofErr w:type="spellEnd"/>
      <w:r>
        <w:t xml:space="preserve"> – indica si no se aloja</w:t>
      </w:r>
    </w:p>
    <w:p w:rsidR="00F70657" w:rsidRDefault="00F70657" w:rsidP="00FF0758">
      <w:pPr>
        <w:pStyle w:val="Prrafodelista"/>
        <w:numPr>
          <w:ilvl w:val="0"/>
          <w:numId w:val="4"/>
        </w:numPr>
      </w:pPr>
      <w:proofErr w:type="spellStart"/>
      <w:r>
        <w:t>excludeFridayDinner</w:t>
      </w:r>
      <w:proofErr w:type="spellEnd"/>
      <w:r>
        <w:t xml:space="preserve"> – indica si no se queda a cenar el viernes</w:t>
      </w:r>
    </w:p>
    <w:p w:rsidR="00FF0758" w:rsidRDefault="00FF0758" w:rsidP="00FF0758">
      <w:pPr>
        <w:pStyle w:val="Prrafodelista"/>
      </w:pPr>
    </w:p>
    <w:p w:rsidR="00FF0758" w:rsidRDefault="00FF0758" w:rsidP="00FF0758">
      <w:pPr>
        <w:pStyle w:val="Ttulo4"/>
      </w:pPr>
      <w:r>
        <w:t xml:space="preserve">Tabla </w:t>
      </w:r>
      <w:proofErr w:type="spellStart"/>
      <w:r>
        <w:t>cif_sources</w:t>
      </w:r>
      <w:proofErr w:type="spellEnd"/>
      <w:r>
        <w:t xml:space="preserve"> – procedencias</w:t>
      </w:r>
    </w:p>
    <w:p w:rsidR="00FF0758" w:rsidRDefault="00FF0758" w:rsidP="00FF0758">
      <w:r>
        <w:t>Esta tabla maneja la información de las procedencias de los asistentes</w:t>
      </w:r>
    </w:p>
    <w:p w:rsidR="00FF0758" w:rsidRDefault="00FF0758" w:rsidP="00FF0758">
      <w:pPr>
        <w:pStyle w:val="Prrafodelista"/>
        <w:numPr>
          <w:ilvl w:val="0"/>
          <w:numId w:val="5"/>
        </w:numPr>
      </w:pPr>
      <w:r>
        <w:t>id – identificador de procedencia</w:t>
      </w:r>
    </w:p>
    <w:p w:rsidR="00FF0758" w:rsidRDefault="00FF0758" w:rsidP="00FF0758">
      <w:pPr>
        <w:pStyle w:val="Prrafodelista"/>
        <w:numPr>
          <w:ilvl w:val="0"/>
          <w:numId w:val="5"/>
        </w:numPr>
      </w:pPr>
      <w:proofErr w:type="spellStart"/>
      <w:r>
        <w:t>name</w:t>
      </w:r>
      <w:proofErr w:type="spellEnd"/>
      <w:r>
        <w:t xml:space="preserve"> – nombre</w:t>
      </w:r>
    </w:p>
    <w:p w:rsidR="00FF0758" w:rsidRDefault="00FF0758" w:rsidP="00FF0758">
      <w:pPr>
        <w:pStyle w:val="Prrafodelista"/>
        <w:numPr>
          <w:ilvl w:val="0"/>
          <w:numId w:val="5"/>
        </w:numPr>
      </w:pPr>
      <w:proofErr w:type="spellStart"/>
      <w:r>
        <w:t>imageFile</w:t>
      </w:r>
      <w:proofErr w:type="spellEnd"/>
      <w:r>
        <w:t xml:space="preserve"> – nombre del fichero de imagen (para incluir el logo en la acreditación)</w:t>
      </w:r>
    </w:p>
    <w:p w:rsidR="00FF0758" w:rsidRDefault="00FF0758" w:rsidP="00FF0758">
      <w:pPr>
        <w:pStyle w:val="Prrafodelista"/>
        <w:numPr>
          <w:ilvl w:val="0"/>
          <w:numId w:val="5"/>
        </w:numPr>
      </w:pPr>
      <w:proofErr w:type="spellStart"/>
      <w:r>
        <w:t>separateList</w:t>
      </w:r>
      <w:proofErr w:type="spellEnd"/>
      <w:r>
        <w:t xml:space="preserve"> – indica si la acreditación va en lista separada (usado para asociaciones grandes)</w:t>
      </w:r>
    </w:p>
    <w:p w:rsidR="006711C3" w:rsidRDefault="006711C3" w:rsidP="00FF0758">
      <w:pPr>
        <w:pStyle w:val="Prrafodelista"/>
        <w:numPr>
          <w:ilvl w:val="0"/>
          <w:numId w:val="5"/>
        </w:numPr>
      </w:pPr>
      <w:proofErr w:type="spellStart"/>
      <w:r>
        <w:t>blankBadges</w:t>
      </w:r>
      <w:proofErr w:type="spellEnd"/>
      <w:r>
        <w:t xml:space="preserve"> – indica si se deben imprimir acreditaciones en blanco </w:t>
      </w:r>
      <w:r w:rsidR="00453D8B">
        <w:t xml:space="preserve">(con logo) </w:t>
      </w:r>
      <w:r>
        <w:t>para esta procedencia</w:t>
      </w:r>
    </w:p>
    <w:p w:rsidR="00FF0758" w:rsidRDefault="00FF0758" w:rsidP="00FF0758">
      <w:pPr>
        <w:pStyle w:val="Ttulo4"/>
      </w:pPr>
      <w:r>
        <w:t xml:space="preserve">Tabla </w:t>
      </w:r>
      <w:proofErr w:type="spellStart"/>
      <w:r>
        <w:t>cif_members</w:t>
      </w:r>
      <w:proofErr w:type="spellEnd"/>
      <w:r>
        <w:t xml:space="preserve"> – socios</w:t>
      </w:r>
    </w:p>
    <w:p w:rsidR="00FF0758" w:rsidRDefault="00FF0758" w:rsidP="00FF0758">
      <w:r>
        <w:t xml:space="preserve">Esta tabla gestiona los datos de los “socios” de </w:t>
      </w:r>
      <w:proofErr w:type="spellStart"/>
      <w:r>
        <w:t>CifiMad</w:t>
      </w:r>
      <w:proofErr w:type="spellEnd"/>
      <w:r>
        <w:t>, es decir, cualquier persona que asista o haya asistido a alguno de los eventos.</w:t>
      </w:r>
    </w:p>
    <w:p w:rsidR="00FF0758" w:rsidRDefault="00FF0758" w:rsidP="00FF0758">
      <w:pPr>
        <w:pStyle w:val="Prrafodelista"/>
        <w:numPr>
          <w:ilvl w:val="0"/>
          <w:numId w:val="6"/>
        </w:numPr>
      </w:pPr>
      <w:r>
        <w:t>Id – identificador de socio</w:t>
      </w:r>
    </w:p>
    <w:p w:rsidR="00FF0758" w:rsidRDefault="00FF0758" w:rsidP="00FF0758">
      <w:pPr>
        <w:pStyle w:val="Prrafodelista"/>
        <w:numPr>
          <w:ilvl w:val="0"/>
          <w:numId w:val="6"/>
        </w:numPr>
      </w:pPr>
      <w:proofErr w:type="spellStart"/>
      <w:r>
        <w:t>Name</w:t>
      </w:r>
      <w:proofErr w:type="spellEnd"/>
      <w:r>
        <w:t xml:space="preserve"> – nombre</w:t>
      </w:r>
    </w:p>
    <w:p w:rsidR="00FF0758" w:rsidRDefault="00FF0758" w:rsidP="00FF0758">
      <w:pPr>
        <w:pStyle w:val="Prrafodelista"/>
        <w:numPr>
          <w:ilvl w:val="0"/>
          <w:numId w:val="6"/>
        </w:numPr>
      </w:pPr>
      <w:proofErr w:type="spellStart"/>
      <w:r>
        <w:t>Surname</w:t>
      </w:r>
      <w:proofErr w:type="spellEnd"/>
      <w:r>
        <w:t xml:space="preserve"> – apellidos</w:t>
      </w:r>
    </w:p>
    <w:p w:rsidR="00FF0758" w:rsidRDefault="00FF0758" w:rsidP="00FF0758">
      <w:pPr>
        <w:pStyle w:val="Prrafodelista"/>
        <w:numPr>
          <w:ilvl w:val="0"/>
          <w:numId w:val="6"/>
        </w:numPr>
      </w:pPr>
      <w:proofErr w:type="spellStart"/>
      <w:r>
        <w:t>badgeName</w:t>
      </w:r>
      <w:proofErr w:type="spellEnd"/>
      <w:r>
        <w:t xml:space="preserve"> – nombre en la acreditación</w:t>
      </w:r>
    </w:p>
    <w:p w:rsidR="00FF0758" w:rsidRDefault="00FF0758" w:rsidP="00FF0758">
      <w:pPr>
        <w:pStyle w:val="Prrafodelista"/>
        <w:numPr>
          <w:ilvl w:val="0"/>
          <w:numId w:val="6"/>
        </w:numPr>
      </w:pPr>
      <w:proofErr w:type="spellStart"/>
      <w:r>
        <w:t>badgeSurname</w:t>
      </w:r>
      <w:proofErr w:type="spellEnd"/>
      <w:r>
        <w:t xml:space="preserve"> – apellido en la acreditación</w:t>
      </w:r>
    </w:p>
    <w:p w:rsidR="00FF0758" w:rsidRDefault="00FF0758" w:rsidP="00FF0758">
      <w:pPr>
        <w:pStyle w:val="Prrafodelista"/>
        <w:numPr>
          <w:ilvl w:val="0"/>
          <w:numId w:val="6"/>
        </w:numPr>
      </w:pPr>
      <w:r>
        <w:t>email – correo electrónico</w:t>
      </w:r>
    </w:p>
    <w:p w:rsidR="00FF0758" w:rsidRDefault="00FF0758" w:rsidP="00FF0758">
      <w:pPr>
        <w:pStyle w:val="Prrafodelista"/>
        <w:numPr>
          <w:ilvl w:val="0"/>
          <w:numId w:val="6"/>
        </w:numPr>
      </w:pPr>
      <w:proofErr w:type="spellStart"/>
      <w:r>
        <w:t>nif</w:t>
      </w:r>
      <w:proofErr w:type="spellEnd"/>
      <w:r>
        <w:t xml:space="preserve"> – nº NIF</w:t>
      </w:r>
    </w:p>
    <w:p w:rsidR="00FF0758" w:rsidRDefault="00FF0758" w:rsidP="00FF0758">
      <w:pPr>
        <w:pStyle w:val="Prrafodelista"/>
        <w:numPr>
          <w:ilvl w:val="0"/>
          <w:numId w:val="6"/>
        </w:numPr>
      </w:pPr>
      <w:proofErr w:type="spellStart"/>
      <w:r>
        <w:t>phone</w:t>
      </w:r>
      <w:proofErr w:type="spellEnd"/>
      <w:r>
        <w:t xml:space="preserve"> – número de móvil</w:t>
      </w:r>
    </w:p>
    <w:p w:rsidR="00FF0758" w:rsidRDefault="00FF0758" w:rsidP="00FF0758">
      <w:pPr>
        <w:pStyle w:val="Prrafodelista"/>
        <w:numPr>
          <w:ilvl w:val="0"/>
          <w:numId w:val="6"/>
        </w:numPr>
      </w:pPr>
      <w:proofErr w:type="spellStart"/>
      <w:r>
        <w:t>remarks</w:t>
      </w:r>
      <w:proofErr w:type="spellEnd"/>
      <w:r>
        <w:t xml:space="preserve"> – observaciones</w:t>
      </w:r>
    </w:p>
    <w:p w:rsidR="00FF0758" w:rsidRDefault="00FF0758" w:rsidP="00FF0758">
      <w:pPr>
        <w:pStyle w:val="Prrafodelista"/>
        <w:numPr>
          <w:ilvl w:val="0"/>
          <w:numId w:val="6"/>
        </w:numPr>
      </w:pPr>
      <w:r>
        <w:t>status – estado (activo o inactivo)</w:t>
      </w:r>
    </w:p>
    <w:p w:rsidR="00FF0758" w:rsidRDefault="00FF0758" w:rsidP="00FF0758">
      <w:pPr>
        <w:pStyle w:val="Prrafodelista"/>
        <w:numPr>
          <w:ilvl w:val="0"/>
          <w:numId w:val="6"/>
        </w:numPr>
      </w:pPr>
      <w:proofErr w:type="spellStart"/>
      <w:r>
        <w:t>createdAt</w:t>
      </w:r>
      <w:proofErr w:type="spellEnd"/>
      <w:r>
        <w:t xml:space="preserve"> – fecha y hora de creación</w:t>
      </w:r>
    </w:p>
    <w:p w:rsidR="00FF0758" w:rsidRDefault="00FF0758" w:rsidP="00FF0758">
      <w:pPr>
        <w:pStyle w:val="Prrafodelista"/>
        <w:numPr>
          <w:ilvl w:val="0"/>
          <w:numId w:val="6"/>
        </w:numPr>
      </w:pPr>
      <w:proofErr w:type="spellStart"/>
      <w:r>
        <w:t>updatedAt</w:t>
      </w:r>
      <w:proofErr w:type="spellEnd"/>
      <w:r>
        <w:t xml:space="preserve"> – fecha y hora de última modificación</w:t>
      </w:r>
    </w:p>
    <w:p w:rsidR="00DD5094" w:rsidRDefault="00DD5094" w:rsidP="00FF0758">
      <w:pPr>
        <w:pStyle w:val="Prrafodelista"/>
        <w:numPr>
          <w:ilvl w:val="0"/>
          <w:numId w:val="6"/>
        </w:numPr>
      </w:pPr>
      <w:proofErr w:type="spellStart"/>
      <w:r>
        <w:t>consent</w:t>
      </w:r>
      <w:proofErr w:type="spellEnd"/>
      <w:r>
        <w:t xml:space="preserve"> – indica si el socio ha dado su consentimiento para recibir mails</w:t>
      </w:r>
    </w:p>
    <w:p w:rsidR="00DD5094" w:rsidRDefault="00DD5094" w:rsidP="00FF0758">
      <w:pPr>
        <w:pStyle w:val="Prrafodelista"/>
        <w:numPr>
          <w:ilvl w:val="0"/>
          <w:numId w:val="6"/>
        </w:numPr>
      </w:pPr>
      <w:proofErr w:type="spellStart"/>
      <w:r>
        <w:t>keyCheck</w:t>
      </w:r>
      <w:proofErr w:type="spellEnd"/>
      <w:r>
        <w:t xml:space="preserve"> – clave de verificación usada para recoger el consentimiento</w:t>
      </w:r>
    </w:p>
    <w:p w:rsidR="00F70657" w:rsidRDefault="00F70657" w:rsidP="00FF0758">
      <w:pPr>
        <w:pStyle w:val="Prrafodelista"/>
        <w:numPr>
          <w:ilvl w:val="0"/>
          <w:numId w:val="6"/>
        </w:numPr>
      </w:pPr>
      <w:proofErr w:type="spellStart"/>
      <w:r>
        <w:t>small</w:t>
      </w:r>
      <w:proofErr w:type="spellEnd"/>
      <w:r>
        <w:t xml:space="preserve"> – indica si se debe mostrar la etiqueta de acreditación con letra más pequeña</w:t>
      </w:r>
    </w:p>
    <w:p w:rsidR="00FF0758" w:rsidRDefault="00FF0758" w:rsidP="00FF0758">
      <w:pPr>
        <w:pStyle w:val="Ttulo4"/>
      </w:pPr>
      <w:r>
        <w:t xml:space="preserve">Tabla </w:t>
      </w:r>
      <w:proofErr w:type="spellStart"/>
      <w:r>
        <w:t>cif_attendees</w:t>
      </w:r>
      <w:proofErr w:type="spellEnd"/>
      <w:r>
        <w:t xml:space="preserve"> – asistentes</w:t>
      </w:r>
    </w:p>
    <w:p w:rsidR="00FF0758" w:rsidRPr="00FF0758" w:rsidRDefault="00FF0758" w:rsidP="00FF0758">
      <w:r>
        <w:t>En esta tabla recogemos los datos de los asistentes a uno de los eventos.</w:t>
      </w:r>
    </w:p>
    <w:p w:rsidR="00FF0758" w:rsidRDefault="00D226CD" w:rsidP="00D226CD">
      <w:pPr>
        <w:pStyle w:val="Prrafodelista"/>
        <w:numPr>
          <w:ilvl w:val="0"/>
          <w:numId w:val="7"/>
        </w:numPr>
      </w:pPr>
      <w:r>
        <w:t>Id – identificador de asistente</w:t>
      </w:r>
    </w:p>
    <w:p w:rsidR="00D226CD" w:rsidRDefault="00D226CD" w:rsidP="00D226CD">
      <w:pPr>
        <w:pStyle w:val="Prrafodelista"/>
        <w:numPr>
          <w:ilvl w:val="0"/>
          <w:numId w:val="7"/>
        </w:numPr>
      </w:pPr>
      <w:proofErr w:type="spellStart"/>
      <w:r>
        <w:t>idEvent</w:t>
      </w:r>
      <w:proofErr w:type="spellEnd"/>
      <w:r>
        <w:t xml:space="preserve"> – clave foránea: identificador del evento</w:t>
      </w:r>
    </w:p>
    <w:p w:rsidR="00D226CD" w:rsidRDefault="00D226CD" w:rsidP="00D226CD">
      <w:pPr>
        <w:pStyle w:val="Prrafodelista"/>
        <w:numPr>
          <w:ilvl w:val="0"/>
          <w:numId w:val="7"/>
        </w:numPr>
      </w:pPr>
      <w:proofErr w:type="spellStart"/>
      <w:r>
        <w:t>idMember</w:t>
      </w:r>
      <w:proofErr w:type="spellEnd"/>
      <w:r>
        <w:t xml:space="preserve"> – clave foránea: identificador del socio</w:t>
      </w:r>
    </w:p>
    <w:p w:rsidR="00D226CD" w:rsidRDefault="00274291" w:rsidP="00D226CD">
      <w:pPr>
        <w:pStyle w:val="Prrafodelista"/>
        <w:numPr>
          <w:ilvl w:val="0"/>
          <w:numId w:val="7"/>
        </w:numPr>
      </w:pPr>
      <w:r>
        <w:t>status – estado del asistente (pendiente de pago, confirmado, cancelado)</w:t>
      </w:r>
    </w:p>
    <w:p w:rsidR="00274291" w:rsidRDefault="00274291" w:rsidP="00D226CD">
      <w:pPr>
        <w:pStyle w:val="Prrafodelista"/>
        <w:numPr>
          <w:ilvl w:val="0"/>
          <w:numId w:val="7"/>
        </w:numPr>
      </w:pPr>
      <w:proofErr w:type="spellStart"/>
      <w:r>
        <w:t>ticketType</w:t>
      </w:r>
      <w:proofErr w:type="spellEnd"/>
      <w:r>
        <w:t xml:space="preserve"> – tipo de acreditación (día o fin de semana)</w:t>
      </w:r>
    </w:p>
    <w:p w:rsidR="00274291" w:rsidRDefault="00274291" w:rsidP="00D226CD">
      <w:pPr>
        <w:pStyle w:val="Prrafodelista"/>
        <w:numPr>
          <w:ilvl w:val="0"/>
          <w:numId w:val="7"/>
        </w:numPr>
      </w:pPr>
      <w:proofErr w:type="spellStart"/>
      <w:r>
        <w:t>mealFridayDinner</w:t>
      </w:r>
      <w:proofErr w:type="spellEnd"/>
      <w:r>
        <w:t xml:space="preserve"> – indica si ha adquirido cena para el viernes</w:t>
      </w:r>
    </w:p>
    <w:p w:rsidR="00274291" w:rsidRDefault="00274291" w:rsidP="00D226CD">
      <w:pPr>
        <w:pStyle w:val="Prrafodelista"/>
        <w:numPr>
          <w:ilvl w:val="0"/>
          <w:numId w:val="7"/>
        </w:numPr>
      </w:pPr>
      <w:proofErr w:type="spellStart"/>
      <w:r>
        <w:t>mealSaturdayLunch</w:t>
      </w:r>
      <w:proofErr w:type="spellEnd"/>
      <w:r>
        <w:t xml:space="preserve"> – indica si ha adquirido comida para el sábado</w:t>
      </w:r>
    </w:p>
    <w:p w:rsidR="00274291" w:rsidRPr="006A0888" w:rsidRDefault="00274291" w:rsidP="00274291">
      <w:pPr>
        <w:pStyle w:val="Prrafodelista"/>
        <w:numPr>
          <w:ilvl w:val="0"/>
          <w:numId w:val="7"/>
        </w:numPr>
      </w:pPr>
      <w:proofErr w:type="spellStart"/>
      <w:r>
        <w:lastRenderedPageBreak/>
        <w:t>mealSaturdayDinner</w:t>
      </w:r>
      <w:proofErr w:type="spellEnd"/>
      <w:r>
        <w:t xml:space="preserve"> – indica si ha adquirido cena para el sábado</w:t>
      </w:r>
    </w:p>
    <w:p w:rsidR="00274291" w:rsidRDefault="00274291" w:rsidP="00274291">
      <w:pPr>
        <w:pStyle w:val="Prrafodelista"/>
        <w:numPr>
          <w:ilvl w:val="0"/>
          <w:numId w:val="7"/>
        </w:numPr>
      </w:pPr>
      <w:proofErr w:type="spellStart"/>
      <w:r>
        <w:t>mealSundayLunch</w:t>
      </w:r>
      <w:proofErr w:type="spellEnd"/>
      <w:r>
        <w:t xml:space="preserve"> – indica si ha adquirido comida para el domingo</w:t>
      </w:r>
    </w:p>
    <w:p w:rsidR="00274291" w:rsidRPr="006A0888" w:rsidRDefault="00274291" w:rsidP="00274291">
      <w:pPr>
        <w:pStyle w:val="Prrafodelista"/>
        <w:numPr>
          <w:ilvl w:val="0"/>
          <w:numId w:val="7"/>
        </w:numPr>
      </w:pPr>
      <w:proofErr w:type="spellStart"/>
      <w:r>
        <w:t>mealSundayDinner</w:t>
      </w:r>
      <w:proofErr w:type="spellEnd"/>
      <w:r>
        <w:t xml:space="preserve"> – indica si ha adquirido cena para el domingo</w:t>
      </w:r>
    </w:p>
    <w:p w:rsidR="00274291" w:rsidRDefault="00274291" w:rsidP="00D226CD">
      <w:pPr>
        <w:pStyle w:val="Prrafodelista"/>
        <w:numPr>
          <w:ilvl w:val="0"/>
          <w:numId w:val="7"/>
        </w:numPr>
      </w:pPr>
      <w:r>
        <w:t>guest1Photoshoot – fotos adquiridas con el invitado 1</w:t>
      </w:r>
    </w:p>
    <w:p w:rsidR="00274291" w:rsidRPr="006A0888" w:rsidRDefault="00274291" w:rsidP="00274291">
      <w:pPr>
        <w:pStyle w:val="Prrafodelista"/>
        <w:numPr>
          <w:ilvl w:val="0"/>
          <w:numId w:val="7"/>
        </w:numPr>
      </w:pPr>
      <w:r>
        <w:t>guest1PhotoshootSpecial – fotos especiales adquiridas con el invitado 1</w:t>
      </w:r>
    </w:p>
    <w:p w:rsidR="00274291" w:rsidRDefault="00274291" w:rsidP="00274291">
      <w:pPr>
        <w:pStyle w:val="Prrafodelista"/>
        <w:numPr>
          <w:ilvl w:val="0"/>
          <w:numId w:val="7"/>
        </w:numPr>
      </w:pPr>
      <w:r>
        <w:t>guest1Autograph – firmas adquiridas del invitado 1</w:t>
      </w:r>
    </w:p>
    <w:p w:rsidR="00274291" w:rsidRDefault="00274291" w:rsidP="00274291">
      <w:pPr>
        <w:pStyle w:val="Prrafodelista"/>
        <w:numPr>
          <w:ilvl w:val="0"/>
          <w:numId w:val="7"/>
        </w:numPr>
      </w:pPr>
      <w:r>
        <w:t>guest1AutographSpecial – firmas especiales adquiridas del invitado 1</w:t>
      </w:r>
    </w:p>
    <w:p w:rsidR="00592446" w:rsidRDefault="00592446" w:rsidP="00274291">
      <w:pPr>
        <w:pStyle w:val="Prrafodelista"/>
        <w:numPr>
          <w:ilvl w:val="0"/>
          <w:numId w:val="7"/>
        </w:numPr>
      </w:pPr>
      <w:r>
        <w:t xml:space="preserve">guest1Selfie – </w:t>
      </w:r>
      <w:proofErr w:type="spellStart"/>
      <w:r>
        <w:t>selfies</w:t>
      </w:r>
      <w:proofErr w:type="spellEnd"/>
      <w:r>
        <w:t xml:space="preserve"> adquiridos del invitado 1</w:t>
      </w:r>
    </w:p>
    <w:p w:rsidR="00592446" w:rsidRPr="006A0888" w:rsidRDefault="00592446" w:rsidP="00274291">
      <w:pPr>
        <w:pStyle w:val="Prrafodelista"/>
        <w:numPr>
          <w:ilvl w:val="0"/>
          <w:numId w:val="7"/>
        </w:numPr>
      </w:pPr>
      <w:r>
        <w:t xml:space="preserve">guest1ComboAutographSelfie – combos </w:t>
      </w:r>
      <w:proofErr w:type="spellStart"/>
      <w:r>
        <w:t>selfie</w:t>
      </w:r>
      <w:proofErr w:type="spellEnd"/>
      <w:r>
        <w:t xml:space="preserve"> / autógrafo adquiridos del invitado 1</w:t>
      </w:r>
    </w:p>
    <w:p w:rsidR="00274291" w:rsidRPr="00274291" w:rsidRDefault="00274291" w:rsidP="00274291">
      <w:pPr>
        <w:pStyle w:val="Prrafodelista"/>
        <w:numPr>
          <w:ilvl w:val="0"/>
          <w:numId w:val="7"/>
        </w:numPr>
      </w:pPr>
      <w:r w:rsidRPr="00274291">
        <w:t>guest1Vintage – cartones vintage adquiridos del invitado</w:t>
      </w:r>
      <w:r>
        <w:t xml:space="preserve"> 1</w:t>
      </w:r>
    </w:p>
    <w:p w:rsidR="00274291" w:rsidRDefault="00274291" w:rsidP="00D226CD">
      <w:pPr>
        <w:pStyle w:val="Prrafodelista"/>
        <w:numPr>
          <w:ilvl w:val="0"/>
          <w:numId w:val="7"/>
        </w:numPr>
      </w:pPr>
      <w:r>
        <w:t>(campos repetidos hasta guest4)</w:t>
      </w:r>
    </w:p>
    <w:p w:rsidR="00274291" w:rsidRDefault="00274291" w:rsidP="00D226CD">
      <w:pPr>
        <w:pStyle w:val="Prrafodelista"/>
        <w:numPr>
          <w:ilvl w:val="0"/>
          <w:numId w:val="7"/>
        </w:numPr>
      </w:pPr>
      <w:r>
        <w:t>extraProduct1 – unidades adquiridas del producto extra 1</w:t>
      </w:r>
    </w:p>
    <w:p w:rsidR="00274291" w:rsidRDefault="00274291" w:rsidP="00D226CD">
      <w:pPr>
        <w:pStyle w:val="Prrafodelista"/>
        <w:numPr>
          <w:ilvl w:val="0"/>
          <w:numId w:val="7"/>
        </w:numPr>
      </w:pPr>
      <w:r>
        <w:t>(campo repetido hasta extraProduct4)</w:t>
      </w:r>
    </w:p>
    <w:p w:rsidR="00274291" w:rsidRDefault="00274291" w:rsidP="00D226CD">
      <w:pPr>
        <w:pStyle w:val="Prrafodelista"/>
        <w:numPr>
          <w:ilvl w:val="0"/>
          <w:numId w:val="7"/>
        </w:numPr>
      </w:pPr>
      <w:proofErr w:type="spellStart"/>
      <w:r>
        <w:t>idSource</w:t>
      </w:r>
      <w:proofErr w:type="spellEnd"/>
      <w:r>
        <w:t xml:space="preserve"> – clave foránea: identificador de procedencia</w:t>
      </w:r>
    </w:p>
    <w:p w:rsidR="00274291" w:rsidRDefault="00274291" w:rsidP="00D226CD">
      <w:pPr>
        <w:pStyle w:val="Prrafodelista"/>
        <w:numPr>
          <w:ilvl w:val="0"/>
          <w:numId w:val="7"/>
        </w:numPr>
      </w:pPr>
      <w:proofErr w:type="spellStart"/>
      <w:r>
        <w:t>isSpecial</w:t>
      </w:r>
      <w:proofErr w:type="spellEnd"/>
      <w:r>
        <w:t xml:space="preserve"> – indica si es una acreditación especial (doble y en letras rojas, para miembros del Cochrane)</w:t>
      </w:r>
    </w:p>
    <w:p w:rsidR="00274291" w:rsidRDefault="00274291" w:rsidP="00D226CD">
      <w:pPr>
        <w:pStyle w:val="Prrafodelista"/>
        <w:numPr>
          <w:ilvl w:val="0"/>
          <w:numId w:val="7"/>
        </w:numPr>
      </w:pPr>
      <w:proofErr w:type="spellStart"/>
      <w:r>
        <w:t>roomType</w:t>
      </w:r>
      <w:proofErr w:type="spellEnd"/>
      <w:r>
        <w:t xml:space="preserve"> – tipo de habitación reservada</w:t>
      </w:r>
    </w:p>
    <w:p w:rsidR="00274291" w:rsidRDefault="00274291" w:rsidP="00D226CD">
      <w:pPr>
        <w:pStyle w:val="Prrafodelista"/>
        <w:numPr>
          <w:ilvl w:val="0"/>
          <w:numId w:val="7"/>
        </w:numPr>
      </w:pPr>
      <w:proofErr w:type="spellStart"/>
      <w:r>
        <w:t>dateStartLodging</w:t>
      </w:r>
      <w:proofErr w:type="spellEnd"/>
      <w:r>
        <w:t xml:space="preserve"> – fecha de inicio de alojamiento</w:t>
      </w:r>
    </w:p>
    <w:p w:rsidR="00274291" w:rsidRPr="00274291" w:rsidRDefault="00274291" w:rsidP="00274291">
      <w:pPr>
        <w:pStyle w:val="Prrafodelista"/>
        <w:numPr>
          <w:ilvl w:val="0"/>
          <w:numId w:val="7"/>
        </w:numPr>
      </w:pPr>
      <w:proofErr w:type="spellStart"/>
      <w:r>
        <w:t>dateEndLodging</w:t>
      </w:r>
      <w:proofErr w:type="spellEnd"/>
      <w:r>
        <w:t xml:space="preserve"> – fecha de fin de alojamiento</w:t>
      </w:r>
    </w:p>
    <w:p w:rsidR="00274291" w:rsidRDefault="00274291" w:rsidP="00D226CD">
      <w:pPr>
        <w:pStyle w:val="Prrafodelista"/>
        <w:numPr>
          <w:ilvl w:val="0"/>
          <w:numId w:val="7"/>
        </w:numPr>
      </w:pPr>
      <w:r>
        <w:t>idAttendeeRoommate1 – clave foránea: identificador del asistente que comparte habitación</w:t>
      </w:r>
    </w:p>
    <w:p w:rsidR="00274291" w:rsidRDefault="00274291" w:rsidP="00274291">
      <w:pPr>
        <w:pStyle w:val="Prrafodelista"/>
        <w:numPr>
          <w:ilvl w:val="0"/>
          <w:numId w:val="7"/>
        </w:numPr>
      </w:pPr>
      <w:r>
        <w:t>idAttendeeRoommate2 – clave foránea: identificador del asistente que comparte habitación</w:t>
      </w:r>
    </w:p>
    <w:p w:rsidR="00274291" w:rsidRPr="00274291" w:rsidRDefault="00274291" w:rsidP="00274291">
      <w:pPr>
        <w:pStyle w:val="Prrafodelista"/>
        <w:numPr>
          <w:ilvl w:val="0"/>
          <w:numId w:val="7"/>
        </w:numPr>
      </w:pPr>
      <w:r>
        <w:t>idAttendeeRoommate3 – clave foránea: identificador del asistente que comparte habitación</w:t>
      </w:r>
    </w:p>
    <w:p w:rsidR="00274291" w:rsidRDefault="00274291" w:rsidP="00274291">
      <w:pPr>
        <w:pStyle w:val="Prrafodelista"/>
        <w:numPr>
          <w:ilvl w:val="0"/>
          <w:numId w:val="7"/>
        </w:numPr>
      </w:pPr>
      <w:proofErr w:type="spellStart"/>
      <w:r>
        <w:t>freeLodging</w:t>
      </w:r>
      <w:proofErr w:type="spellEnd"/>
      <w:r>
        <w:t xml:space="preserve"> – invitado a alojamiento (en desuso)</w:t>
      </w:r>
    </w:p>
    <w:p w:rsidR="00274291" w:rsidRDefault="00274291" w:rsidP="00274291">
      <w:pPr>
        <w:pStyle w:val="Prrafodelista"/>
        <w:numPr>
          <w:ilvl w:val="0"/>
          <w:numId w:val="7"/>
        </w:numPr>
      </w:pPr>
      <w:proofErr w:type="spellStart"/>
      <w:r w:rsidRPr="00274291">
        <w:t>freeSaturdayDinner</w:t>
      </w:r>
      <w:proofErr w:type="spellEnd"/>
      <w:r w:rsidRPr="00274291">
        <w:t xml:space="preserve"> – invitado a cena del sá</w:t>
      </w:r>
      <w:r>
        <w:t>bado (en desuso)</w:t>
      </w:r>
    </w:p>
    <w:p w:rsidR="00274291" w:rsidRDefault="00274291" w:rsidP="00274291">
      <w:pPr>
        <w:pStyle w:val="Prrafodelista"/>
        <w:numPr>
          <w:ilvl w:val="0"/>
          <w:numId w:val="7"/>
        </w:numPr>
      </w:pPr>
      <w:proofErr w:type="spellStart"/>
      <w:r>
        <w:t>remarks</w:t>
      </w:r>
      <w:proofErr w:type="spellEnd"/>
      <w:r>
        <w:t xml:space="preserve"> – observaciones internas</w:t>
      </w:r>
    </w:p>
    <w:p w:rsidR="00274291" w:rsidRDefault="00274291" w:rsidP="00274291">
      <w:pPr>
        <w:pStyle w:val="Prrafodelista"/>
        <w:numPr>
          <w:ilvl w:val="0"/>
          <w:numId w:val="7"/>
        </w:numPr>
      </w:pPr>
      <w:proofErr w:type="spellStart"/>
      <w:r>
        <w:t>remarksRegistration</w:t>
      </w:r>
      <w:proofErr w:type="spellEnd"/>
      <w:r>
        <w:t xml:space="preserve"> – observaciones de acreditaciones</w:t>
      </w:r>
    </w:p>
    <w:p w:rsidR="00274291" w:rsidRDefault="00274291" w:rsidP="00274291">
      <w:pPr>
        <w:pStyle w:val="Prrafodelista"/>
        <w:numPr>
          <w:ilvl w:val="0"/>
          <w:numId w:val="7"/>
        </w:numPr>
      </w:pPr>
      <w:proofErr w:type="spellStart"/>
      <w:r>
        <w:t>remarksMeals</w:t>
      </w:r>
      <w:proofErr w:type="spellEnd"/>
      <w:r>
        <w:t xml:space="preserve"> – observaciones sobre comidas – general</w:t>
      </w:r>
    </w:p>
    <w:p w:rsidR="00274291" w:rsidRPr="00274291" w:rsidRDefault="00274291" w:rsidP="00274291">
      <w:pPr>
        <w:pStyle w:val="Prrafodelista"/>
        <w:numPr>
          <w:ilvl w:val="0"/>
          <w:numId w:val="7"/>
        </w:numPr>
      </w:pPr>
      <w:proofErr w:type="spellStart"/>
      <w:r>
        <w:t>remarksMealSaturday</w:t>
      </w:r>
      <w:proofErr w:type="spellEnd"/>
      <w:r>
        <w:t xml:space="preserve"> – observaciones sobre comidas – cena del sábado</w:t>
      </w:r>
    </w:p>
    <w:p w:rsidR="00274291" w:rsidRDefault="00274291" w:rsidP="00274291">
      <w:pPr>
        <w:pStyle w:val="Prrafodelista"/>
        <w:numPr>
          <w:ilvl w:val="0"/>
          <w:numId w:val="7"/>
        </w:numPr>
      </w:pPr>
      <w:proofErr w:type="spellStart"/>
      <w:r>
        <w:t>remarksHotel</w:t>
      </w:r>
      <w:proofErr w:type="spellEnd"/>
      <w:r>
        <w:t xml:space="preserve"> – observaciones sobre la reserva de hotel</w:t>
      </w:r>
    </w:p>
    <w:p w:rsidR="00274291" w:rsidRDefault="00274291" w:rsidP="00274291">
      <w:pPr>
        <w:pStyle w:val="Prrafodelista"/>
        <w:numPr>
          <w:ilvl w:val="0"/>
          <w:numId w:val="7"/>
        </w:numPr>
      </w:pPr>
      <w:proofErr w:type="spellStart"/>
      <w:r>
        <w:t>orders</w:t>
      </w:r>
      <w:proofErr w:type="spellEnd"/>
      <w:r>
        <w:t xml:space="preserve"> – identificador de pedido o pedidos (separados por comas) en la tienda online</w:t>
      </w:r>
    </w:p>
    <w:p w:rsidR="00274291" w:rsidRDefault="00274291" w:rsidP="00274291">
      <w:pPr>
        <w:pStyle w:val="Prrafodelista"/>
        <w:numPr>
          <w:ilvl w:val="0"/>
          <w:numId w:val="7"/>
        </w:numPr>
      </w:pPr>
      <w:proofErr w:type="spellStart"/>
      <w:r>
        <w:t>createdAt</w:t>
      </w:r>
      <w:proofErr w:type="spellEnd"/>
      <w:r>
        <w:t xml:space="preserve"> – fecha y hora de alta</w:t>
      </w:r>
    </w:p>
    <w:p w:rsidR="00274291" w:rsidRDefault="00274291" w:rsidP="00274291">
      <w:pPr>
        <w:pStyle w:val="Prrafodelista"/>
        <w:numPr>
          <w:ilvl w:val="0"/>
          <w:numId w:val="7"/>
        </w:numPr>
      </w:pPr>
      <w:proofErr w:type="spellStart"/>
      <w:r>
        <w:t>updatedAt</w:t>
      </w:r>
      <w:proofErr w:type="spellEnd"/>
      <w:r>
        <w:t xml:space="preserve"> – fecha y hora de última modificación</w:t>
      </w:r>
    </w:p>
    <w:p w:rsidR="00274291" w:rsidRPr="00274291" w:rsidRDefault="00274291" w:rsidP="00274291">
      <w:pPr>
        <w:pStyle w:val="Prrafodelista"/>
        <w:numPr>
          <w:ilvl w:val="0"/>
          <w:numId w:val="7"/>
        </w:numPr>
      </w:pPr>
      <w:proofErr w:type="spellStart"/>
      <w:r>
        <w:t>updatedAtHotel</w:t>
      </w:r>
      <w:proofErr w:type="spellEnd"/>
      <w:r>
        <w:t xml:space="preserve"> – fecha y hora de última modificación de datos de reserva de hotel</w:t>
      </w:r>
    </w:p>
    <w:p w:rsidR="00274291" w:rsidRPr="00274291" w:rsidRDefault="00274291" w:rsidP="00274291">
      <w:pPr>
        <w:pStyle w:val="Prrafodelista"/>
        <w:numPr>
          <w:ilvl w:val="0"/>
          <w:numId w:val="7"/>
        </w:numPr>
      </w:pPr>
      <w:proofErr w:type="spellStart"/>
      <w:r>
        <w:t>updatedAtBadges</w:t>
      </w:r>
      <w:proofErr w:type="spellEnd"/>
      <w:r>
        <w:t xml:space="preserve"> – fecha y hora de última modificación de datos de acreditación</w:t>
      </w:r>
    </w:p>
    <w:p w:rsidR="00274291" w:rsidRPr="00274291" w:rsidRDefault="00274291" w:rsidP="00274291">
      <w:pPr>
        <w:pStyle w:val="Prrafodelista"/>
        <w:numPr>
          <w:ilvl w:val="0"/>
          <w:numId w:val="7"/>
        </w:numPr>
      </w:pPr>
      <w:proofErr w:type="spellStart"/>
      <w:r>
        <w:t>updatedAtBadgesTickets</w:t>
      </w:r>
      <w:proofErr w:type="spellEnd"/>
      <w:r>
        <w:t xml:space="preserve"> – fecha y hora de última modificación de datos de acreditación y compras</w:t>
      </w:r>
    </w:p>
    <w:p w:rsidR="00274291" w:rsidRDefault="00274291" w:rsidP="00274291">
      <w:pPr>
        <w:pStyle w:val="Prrafodelista"/>
        <w:numPr>
          <w:ilvl w:val="0"/>
          <w:numId w:val="7"/>
        </w:numPr>
      </w:pPr>
      <w:proofErr w:type="spellStart"/>
      <w:r>
        <w:t>idAttendeeParent</w:t>
      </w:r>
      <w:proofErr w:type="spellEnd"/>
      <w:r>
        <w:t xml:space="preserve"> – clave foránea; si el asistente es un niño, identificador del asistente padre / madre / acompañante adulto</w:t>
      </w:r>
    </w:p>
    <w:p w:rsidR="00DD5094" w:rsidRDefault="00DD5094" w:rsidP="00DD5094">
      <w:pPr>
        <w:pStyle w:val="Ttulo4"/>
      </w:pPr>
      <w:r>
        <w:t xml:space="preserve">Tabla </w:t>
      </w:r>
      <w:proofErr w:type="spellStart"/>
      <w:r>
        <w:t>cif_press</w:t>
      </w:r>
      <w:proofErr w:type="spellEnd"/>
      <w:r>
        <w:t xml:space="preserve"> – medios de prensa</w:t>
      </w:r>
    </w:p>
    <w:p w:rsidR="00DD5094" w:rsidRDefault="00DD5094" w:rsidP="00DD5094">
      <w:r>
        <w:t>En esta tabla guardamos los medios de prensa a los que queremos enviar comunicados</w:t>
      </w:r>
    </w:p>
    <w:p w:rsidR="00DD5094" w:rsidRDefault="00DD5094" w:rsidP="00DD5094">
      <w:pPr>
        <w:pStyle w:val="Prrafodelista"/>
        <w:numPr>
          <w:ilvl w:val="0"/>
          <w:numId w:val="27"/>
        </w:numPr>
      </w:pPr>
      <w:r>
        <w:t>id – identificador de medio de prensa</w:t>
      </w:r>
    </w:p>
    <w:p w:rsidR="00DD5094" w:rsidRDefault="00DD5094" w:rsidP="00DD5094">
      <w:pPr>
        <w:pStyle w:val="Prrafodelista"/>
        <w:numPr>
          <w:ilvl w:val="0"/>
          <w:numId w:val="27"/>
        </w:numPr>
      </w:pPr>
      <w:proofErr w:type="spellStart"/>
      <w:r>
        <w:t>idSource</w:t>
      </w:r>
      <w:proofErr w:type="spellEnd"/>
      <w:r>
        <w:t xml:space="preserve"> – clave foránea; identificador de procedencia asociada al medio</w:t>
      </w:r>
    </w:p>
    <w:p w:rsidR="00DD5094" w:rsidRDefault="00DD5094" w:rsidP="00DD5094">
      <w:pPr>
        <w:pStyle w:val="Prrafodelista"/>
        <w:numPr>
          <w:ilvl w:val="0"/>
          <w:numId w:val="27"/>
        </w:numPr>
      </w:pPr>
      <w:proofErr w:type="spellStart"/>
      <w:r>
        <w:lastRenderedPageBreak/>
        <w:t>name</w:t>
      </w:r>
      <w:proofErr w:type="spellEnd"/>
      <w:r>
        <w:t xml:space="preserve"> – nombre del medio</w:t>
      </w:r>
    </w:p>
    <w:p w:rsidR="00DD5094" w:rsidRDefault="00DD5094" w:rsidP="00DD5094">
      <w:pPr>
        <w:pStyle w:val="Prrafodelista"/>
        <w:numPr>
          <w:ilvl w:val="0"/>
          <w:numId w:val="27"/>
        </w:numPr>
      </w:pPr>
      <w:r>
        <w:t>email – correo electrónico del medio</w:t>
      </w:r>
    </w:p>
    <w:p w:rsidR="00DD5094" w:rsidRDefault="00DD5094" w:rsidP="00DD5094">
      <w:pPr>
        <w:pStyle w:val="Prrafodelista"/>
        <w:numPr>
          <w:ilvl w:val="0"/>
          <w:numId w:val="27"/>
        </w:numPr>
      </w:pPr>
      <w:proofErr w:type="spellStart"/>
      <w:r>
        <w:t>consent</w:t>
      </w:r>
      <w:proofErr w:type="spellEnd"/>
      <w:r>
        <w:t xml:space="preserve"> – indica si el socio ha dado su consentimiento para recibir mails</w:t>
      </w:r>
    </w:p>
    <w:p w:rsidR="00DD5094" w:rsidRDefault="00DD5094" w:rsidP="00C030E8">
      <w:pPr>
        <w:pStyle w:val="Prrafodelista"/>
        <w:numPr>
          <w:ilvl w:val="0"/>
          <w:numId w:val="27"/>
        </w:numPr>
      </w:pPr>
      <w:proofErr w:type="spellStart"/>
      <w:r>
        <w:t>keyCheck</w:t>
      </w:r>
      <w:proofErr w:type="spellEnd"/>
      <w:r>
        <w:t xml:space="preserve"> – clave de verificación usada para recoger el consentimiento</w:t>
      </w:r>
    </w:p>
    <w:p w:rsidR="00834507" w:rsidRDefault="00834507" w:rsidP="00834507">
      <w:pPr>
        <w:pStyle w:val="Ttulo4"/>
      </w:pPr>
      <w:r>
        <w:t xml:space="preserve">Tabla </w:t>
      </w:r>
      <w:proofErr w:type="spellStart"/>
      <w:r>
        <w:t>cif_cosplay_inscriptions</w:t>
      </w:r>
      <w:proofErr w:type="spellEnd"/>
      <w:r>
        <w:t xml:space="preserve"> – inscripciones al concurso de </w:t>
      </w:r>
      <w:proofErr w:type="spellStart"/>
      <w:r>
        <w:t>cosplay</w:t>
      </w:r>
      <w:proofErr w:type="spellEnd"/>
    </w:p>
    <w:p w:rsidR="00834507" w:rsidRDefault="00834507" w:rsidP="00834507">
      <w:r>
        <w:t xml:space="preserve">En esta tabla se guardan las inscripciones al concurso de </w:t>
      </w:r>
      <w:proofErr w:type="spellStart"/>
      <w:r>
        <w:t>cosplay</w:t>
      </w:r>
      <w:proofErr w:type="spellEnd"/>
      <w:r>
        <w:t xml:space="preserve"> que se realicen con anterioridad al evento a través de la web.</w:t>
      </w:r>
    </w:p>
    <w:p w:rsidR="00834507" w:rsidRDefault="00834507" w:rsidP="00834507">
      <w:pPr>
        <w:pStyle w:val="Prrafodelista"/>
        <w:numPr>
          <w:ilvl w:val="0"/>
          <w:numId w:val="29"/>
        </w:numPr>
      </w:pPr>
      <w:r>
        <w:t>id – identificador de inscripción</w:t>
      </w:r>
    </w:p>
    <w:p w:rsidR="00834507" w:rsidRDefault="00834507" w:rsidP="00834507">
      <w:pPr>
        <w:pStyle w:val="Prrafodelista"/>
        <w:numPr>
          <w:ilvl w:val="0"/>
          <w:numId w:val="29"/>
        </w:numPr>
      </w:pPr>
      <w:proofErr w:type="spellStart"/>
      <w:r>
        <w:t>idEvent</w:t>
      </w:r>
      <w:proofErr w:type="spellEnd"/>
      <w:r>
        <w:t xml:space="preserve"> – clave foránea: identificador del evento</w:t>
      </w:r>
    </w:p>
    <w:p w:rsidR="00834507" w:rsidRDefault="00834507" w:rsidP="00834507">
      <w:pPr>
        <w:pStyle w:val="Prrafodelista"/>
        <w:numPr>
          <w:ilvl w:val="0"/>
          <w:numId w:val="29"/>
        </w:numPr>
      </w:pPr>
      <w:proofErr w:type="spellStart"/>
      <w:r>
        <w:t>name</w:t>
      </w:r>
      <w:proofErr w:type="spellEnd"/>
      <w:r>
        <w:t xml:space="preserve"> – nombre del inscrito</w:t>
      </w:r>
    </w:p>
    <w:p w:rsidR="00834507" w:rsidRDefault="00834507" w:rsidP="00834507">
      <w:pPr>
        <w:pStyle w:val="Prrafodelista"/>
        <w:numPr>
          <w:ilvl w:val="0"/>
          <w:numId w:val="29"/>
        </w:numPr>
      </w:pPr>
      <w:proofErr w:type="spellStart"/>
      <w:r>
        <w:t>surname</w:t>
      </w:r>
      <w:proofErr w:type="spellEnd"/>
      <w:r>
        <w:t xml:space="preserve"> – apellidos del inscrito</w:t>
      </w:r>
    </w:p>
    <w:p w:rsidR="00834507" w:rsidRDefault="00834507" w:rsidP="00834507">
      <w:pPr>
        <w:pStyle w:val="Prrafodelista"/>
        <w:numPr>
          <w:ilvl w:val="0"/>
          <w:numId w:val="29"/>
        </w:numPr>
      </w:pPr>
      <w:r>
        <w:t>email – correo electrónico del inscrito</w:t>
      </w:r>
    </w:p>
    <w:p w:rsidR="00834507" w:rsidRDefault="00834507" w:rsidP="00834507">
      <w:pPr>
        <w:pStyle w:val="Prrafodelista"/>
        <w:numPr>
          <w:ilvl w:val="0"/>
          <w:numId w:val="29"/>
        </w:numPr>
      </w:pPr>
      <w:proofErr w:type="spellStart"/>
      <w:r>
        <w:t>category</w:t>
      </w:r>
      <w:proofErr w:type="spellEnd"/>
      <w:r>
        <w:t xml:space="preserve"> – categoría en la que concursa</w:t>
      </w:r>
    </w:p>
    <w:p w:rsidR="00834507" w:rsidRDefault="00834507" w:rsidP="00834507">
      <w:pPr>
        <w:pStyle w:val="Prrafodelista"/>
        <w:numPr>
          <w:ilvl w:val="0"/>
          <w:numId w:val="29"/>
        </w:numPr>
      </w:pPr>
      <w:proofErr w:type="spellStart"/>
      <w:r>
        <w:t>characterName</w:t>
      </w:r>
      <w:proofErr w:type="spellEnd"/>
      <w:r>
        <w:t xml:space="preserve"> – nombre del personaje</w:t>
      </w:r>
    </w:p>
    <w:p w:rsidR="00834507" w:rsidRDefault="00834507" w:rsidP="00834507">
      <w:pPr>
        <w:pStyle w:val="Prrafodelista"/>
        <w:numPr>
          <w:ilvl w:val="0"/>
          <w:numId w:val="29"/>
        </w:numPr>
      </w:pPr>
      <w:proofErr w:type="spellStart"/>
      <w:r>
        <w:t>remarks</w:t>
      </w:r>
      <w:proofErr w:type="spellEnd"/>
      <w:r>
        <w:t xml:space="preserve"> – notas de elaboración, actuación, etc.</w:t>
      </w:r>
    </w:p>
    <w:p w:rsidR="00834507" w:rsidRDefault="00834507" w:rsidP="00834507">
      <w:pPr>
        <w:pStyle w:val="Prrafodelista"/>
        <w:numPr>
          <w:ilvl w:val="0"/>
          <w:numId w:val="29"/>
        </w:numPr>
      </w:pPr>
      <w:proofErr w:type="spellStart"/>
      <w:r>
        <w:t>createdAt</w:t>
      </w:r>
      <w:proofErr w:type="spellEnd"/>
      <w:r>
        <w:t xml:space="preserve"> – fecha y hora de creación</w:t>
      </w:r>
    </w:p>
    <w:p w:rsidR="00834507" w:rsidRDefault="00834507" w:rsidP="00834507">
      <w:pPr>
        <w:pStyle w:val="Prrafodelista"/>
        <w:numPr>
          <w:ilvl w:val="0"/>
          <w:numId w:val="29"/>
        </w:numPr>
      </w:pPr>
      <w:proofErr w:type="spellStart"/>
      <w:r>
        <w:t>updatedAt</w:t>
      </w:r>
      <w:proofErr w:type="spellEnd"/>
      <w:r>
        <w:t xml:space="preserve"> – fecha y hora de última modificación</w:t>
      </w:r>
    </w:p>
    <w:p w:rsidR="00834507" w:rsidRDefault="00834507" w:rsidP="00834507">
      <w:pPr>
        <w:pStyle w:val="Prrafodelista"/>
        <w:numPr>
          <w:ilvl w:val="0"/>
          <w:numId w:val="29"/>
        </w:numPr>
      </w:pPr>
      <w:proofErr w:type="spellStart"/>
      <w:r>
        <w:t>hasPerformance</w:t>
      </w:r>
      <w:proofErr w:type="spellEnd"/>
      <w:r>
        <w:t xml:space="preserve"> – indica si hay actuación</w:t>
      </w:r>
    </w:p>
    <w:p w:rsidR="00834507" w:rsidRDefault="00834507" w:rsidP="00834507">
      <w:pPr>
        <w:pStyle w:val="Prrafodelista"/>
        <w:numPr>
          <w:ilvl w:val="0"/>
          <w:numId w:val="29"/>
        </w:numPr>
      </w:pPr>
      <w:proofErr w:type="spellStart"/>
      <w:r>
        <w:t>hasSoundtrack</w:t>
      </w:r>
      <w:proofErr w:type="spellEnd"/>
      <w:r>
        <w:t xml:space="preserve"> – indica si trae (o solicita) banda sonora</w:t>
      </w:r>
    </w:p>
    <w:p w:rsidR="00834507" w:rsidRPr="00834507" w:rsidRDefault="00834507" w:rsidP="00834507"/>
    <w:p w:rsidR="00670BEE" w:rsidRDefault="00670BEE">
      <w:pPr>
        <w:rPr>
          <w:rFonts w:ascii="Battlestar" w:eastAsiaTheme="majorEastAsia" w:hAnsi="Battlestar" w:cstheme="majorBidi"/>
          <w:i/>
          <w:color w:val="C00000"/>
          <w:sz w:val="32"/>
          <w:szCs w:val="26"/>
        </w:rPr>
      </w:pPr>
      <w:r>
        <w:br w:type="page"/>
      </w:r>
    </w:p>
    <w:p w:rsidR="00274291" w:rsidRDefault="00274291" w:rsidP="00274291">
      <w:pPr>
        <w:pStyle w:val="Ttulo2"/>
      </w:pPr>
      <w:proofErr w:type="spellStart"/>
      <w:r>
        <w:lastRenderedPageBreak/>
        <w:t>Aplicacion</w:t>
      </w:r>
      <w:proofErr w:type="spellEnd"/>
    </w:p>
    <w:p w:rsidR="00274291" w:rsidRPr="00274291" w:rsidRDefault="00274291" w:rsidP="00274291"/>
    <w:p w:rsidR="00274291" w:rsidRDefault="00274291" w:rsidP="00274291">
      <w:r>
        <w:t xml:space="preserve">La aplicación está construida sobre </w:t>
      </w:r>
      <w:r w:rsidR="00534FAD">
        <w:t xml:space="preserve">el </w:t>
      </w:r>
      <w:proofErr w:type="spellStart"/>
      <w:r w:rsidR="00534FAD">
        <w:t>framework</w:t>
      </w:r>
      <w:proofErr w:type="spellEnd"/>
      <w:r w:rsidR="00534FAD">
        <w:t xml:space="preserve"> </w:t>
      </w:r>
      <w:proofErr w:type="spellStart"/>
      <w:r>
        <w:t>Yii</w:t>
      </w:r>
      <w:proofErr w:type="spellEnd"/>
      <w:r>
        <w:t xml:space="preserve"> versión 2.0.8; a partir de los controladores, modelos y vistas generados por </w:t>
      </w:r>
      <w:proofErr w:type="spellStart"/>
      <w:r>
        <w:t>Gii</w:t>
      </w:r>
      <w:proofErr w:type="spellEnd"/>
      <w:r>
        <w:t xml:space="preserve"> (el módulo de creación de aplicaciones de </w:t>
      </w:r>
      <w:proofErr w:type="spellStart"/>
      <w:r>
        <w:t>Yii</w:t>
      </w:r>
      <w:proofErr w:type="spellEnd"/>
      <w:r>
        <w:t xml:space="preserve"> a partir de tablas de base de datos). En algunos casos muy modificadas.</w:t>
      </w:r>
    </w:p>
    <w:p w:rsidR="00534FAD" w:rsidRDefault="00534FAD" w:rsidP="00274291">
      <w:r>
        <w:t xml:space="preserve">Este documento describe las modificaciones hechas, puesto que ya existe documentación abundante sobre las funcionalidades de </w:t>
      </w:r>
      <w:proofErr w:type="spellStart"/>
      <w:r>
        <w:t>Yii</w:t>
      </w:r>
      <w:proofErr w:type="spellEnd"/>
      <w:r>
        <w:t xml:space="preserve"> y sus aplicaciones generadas con las opciones por defecto.</w:t>
      </w:r>
    </w:p>
    <w:p w:rsidR="00534FAD" w:rsidRDefault="00534FAD" w:rsidP="00534FAD">
      <w:pPr>
        <w:pStyle w:val="Ttulo3"/>
      </w:pPr>
      <w:r>
        <w:t>Sistema de usuarios y permisos</w:t>
      </w:r>
    </w:p>
    <w:p w:rsidR="00534FAD" w:rsidRDefault="00534FAD" w:rsidP="00534FAD">
      <w:r>
        <w:t xml:space="preserve">Como se menciona en el apartado de modelo de datos, se ha utilizado un módulo de extensión disponible libremente en internet para añadir esta funcionalidad a la aplicación. Se puede gestionar con los permisos adecuados (actualmente, sólo el usuario </w:t>
      </w:r>
      <w:proofErr w:type="spellStart"/>
      <w:r>
        <w:t>superadmin</w:t>
      </w:r>
      <w:proofErr w:type="spellEnd"/>
      <w:r>
        <w:t xml:space="preserve"> los tiene), en la sección Gestión de usuarios.</w:t>
      </w:r>
    </w:p>
    <w:p w:rsidR="00534FAD" w:rsidRDefault="00534FAD" w:rsidP="00534FAD">
      <w:pPr>
        <w:pStyle w:val="Ttulo4"/>
      </w:pPr>
      <w:r>
        <w:t>Usuarios</w:t>
      </w:r>
    </w:p>
    <w:p w:rsidR="00534FAD" w:rsidRDefault="00534FAD" w:rsidP="00534FAD">
      <w:r>
        <w:t>Además de nombre, correo electrónico, contraseña y estado, a un usuario se le puede asignar uno o más roles.</w:t>
      </w:r>
    </w:p>
    <w:p w:rsidR="00534FAD" w:rsidRDefault="00534FAD" w:rsidP="00534FAD">
      <w:pPr>
        <w:pStyle w:val="Ttulo4"/>
      </w:pPr>
      <w:r>
        <w:t>Roles</w:t>
      </w:r>
    </w:p>
    <w:p w:rsidR="00534FAD" w:rsidRDefault="00534FAD" w:rsidP="00534FAD">
      <w:r>
        <w:t>Un rol es un conjunto de permisos.</w:t>
      </w:r>
    </w:p>
    <w:p w:rsidR="00534FAD" w:rsidRDefault="00534FAD" w:rsidP="00534FAD">
      <w:pPr>
        <w:pStyle w:val="Ttulo4"/>
      </w:pPr>
      <w:r>
        <w:t>Permisos</w:t>
      </w:r>
    </w:p>
    <w:p w:rsidR="00534FAD" w:rsidRDefault="00534FAD" w:rsidP="00534FAD">
      <w:r>
        <w:t xml:space="preserve">Cada permiso representa un conjunto de accesos a las diferentes partes de la aplicación, definidas como acciones de controladores. Dado que </w:t>
      </w:r>
      <w:proofErr w:type="spellStart"/>
      <w:r>
        <w:t>Gii</w:t>
      </w:r>
      <w:proofErr w:type="spellEnd"/>
      <w:r>
        <w:t xml:space="preserve"> genera por defecto un controlador para cada objeto, con una acción para cada funcionalidad CRUD (alta, acceso, modificación y borrado), nos aparecerán estas acciones para asignar permiso. Además, nos pueden aparecer las nuevas acciones de controladores que creemos.</w:t>
      </w:r>
    </w:p>
    <w:p w:rsidR="00534FAD" w:rsidRDefault="00534FAD" w:rsidP="00534FAD">
      <w:r>
        <w:t>Si venimos a este apartado después de haber modificado un controlador, debemos refrescar las rutas para que nos aparezcan como opciones las nuevas acciones que hayamos dado de alta.</w:t>
      </w:r>
    </w:p>
    <w:p w:rsidR="00534FAD" w:rsidRDefault="00534FAD" w:rsidP="00534FAD">
      <w:r>
        <w:t>Los permisos se pueden organizar en grupos, para que aparezcan ordenados y más fáciles de leer a la hora de asignárselos a roles o a usuarios.</w:t>
      </w:r>
    </w:p>
    <w:p w:rsidR="00891BF2" w:rsidRDefault="00891BF2" w:rsidP="00534FAD">
      <w:pPr>
        <w:pStyle w:val="Ttulo3"/>
      </w:pPr>
      <w:r>
        <w:t>.</w:t>
      </w:r>
      <w:proofErr w:type="spellStart"/>
      <w:r>
        <w:t>htaccess</w:t>
      </w:r>
      <w:proofErr w:type="spellEnd"/>
      <w:r>
        <w:t xml:space="preserve"> / Virtual host</w:t>
      </w:r>
    </w:p>
    <w:p w:rsidR="00131DC0" w:rsidRDefault="00131DC0" w:rsidP="00131DC0">
      <w:r>
        <w:t>Para el funcionamiento correcto de la aplicación es necesario definir un host virtual con determinados parámetros:</w:t>
      </w:r>
    </w:p>
    <w:p w:rsidR="00131DC0" w:rsidRDefault="00131DC0" w:rsidP="00131DC0">
      <w:pPr>
        <w:pStyle w:val="Prrafodelista"/>
        <w:numPr>
          <w:ilvl w:val="0"/>
          <w:numId w:val="10"/>
        </w:numPr>
      </w:pPr>
      <w:r>
        <w:t>El directorio raíz no debe ser la raíz de la instalación, sino el directorio web dentro de ésta.</w:t>
      </w:r>
    </w:p>
    <w:p w:rsidR="00131DC0" w:rsidRDefault="00131DC0" w:rsidP="00131DC0">
      <w:pPr>
        <w:pStyle w:val="Prrafodelista"/>
        <w:numPr>
          <w:ilvl w:val="0"/>
          <w:numId w:val="10"/>
        </w:numPr>
      </w:pPr>
      <w:r>
        <w:t xml:space="preserve">Para que funcionen los </w:t>
      </w:r>
      <w:proofErr w:type="spellStart"/>
      <w:r>
        <w:t>URLs</w:t>
      </w:r>
      <w:proofErr w:type="spellEnd"/>
      <w:r>
        <w:t xml:space="preserve"> “amigables”, se debe usar </w:t>
      </w:r>
      <w:proofErr w:type="spellStart"/>
      <w:r>
        <w:t>mod_rewrite</w:t>
      </w:r>
      <w:proofErr w:type="spellEnd"/>
      <w:r>
        <w:t xml:space="preserve"> para redirigir todas las rutas a </w:t>
      </w:r>
      <w:proofErr w:type="spellStart"/>
      <w:r>
        <w:t>index.php</w:t>
      </w:r>
      <w:proofErr w:type="spellEnd"/>
    </w:p>
    <w:p w:rsidR="00131DC0" w:rsidRDefault="00131DC0" w:rsidP="00131DC0">
      <w:r>
        <w:t>Un ejemplo (si el proyecto se ha instalado en C:\webs\data.cifimad.es):</w:t>
      </w:r>
    </w:p>
    <w:p w:rsidR="00131DC0" w:rsidRDefault="00131DC0" w:rsidP="00131DC0"/>
    <w:p w:rsidR="00131DC0" w:rsidRPr="00DD5094"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&lt;</w:t>
      </w:r>
      <w:proofErr w:type="spellStart"/>
      <w:r w:rsidRPr="00DD5094">
        <w:rPr>
          <w:rFonts w:ascii="Courier New" w:hAnsi="Courier New" w:cs="Courier New"/>
          <w:color w:val="538135" w:themeColor="accent6" w:themeShade="BF"/>
          <w:sz w:val="20"/>
          <w:lang w:val="en-US"/>
        </w:rPr>
        <w:t>VirtualHost</w:t>
      </w:r>
      <w:proofErr w:type="spellEnd"/>
      <w:r w:rsidRPr="00DD5094">
        <w:rPr>
          <w:rFonts w:ascii="Courier New" w:hAnsi="Courier New" w:cs="Courier New"/>
          <w:color w:val="538135" w:themeColor="accent6" w:themeShade="BF"/>
          <w:sz w:val="20"/>
          <w:lang w:val="en-US"/>
        </w:rPr>
        <w:t xml:space="preserve"> *:80&gt;</w:t>
      </w:r>
    </w:p>
    <w:p w:rsidR="00131DC0" w:rsidRPr="00B868E1" w:rsidRDefault="00131DC0" w:rsidP="00131DC0">
      <w:pPr>
        <w:spacing w:after="0"/>
        <w:rPr>
          <w:rFonts w:ascii="Courier New" w:hAnsi="Courier New" w:cs="Courier New"/>
          <w:color w:val="538135" w:themeColor="accent6" w:themeShade="BF"/>
          <w:sz w:val="20"/>
          <w:lang w:val="en-US"/>
        </w:rPr>
      </w:pPr>
      <w:r w:rsidRPr="00DD5094">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ServerName</w:t>
      </w:r>
      <w:proofErr w:type="spell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data.cifimad.local</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AddType</w:t>
      </w:r>
      <w:proofErr w:type="spellEnd"/>
      <w:r w:rsidRPr="00131DC0">
        <w:rPr>
          <w:rFonts w:ascii="Courier New" w:hAnsi="Courier New" w:cs="Courier New"/>
          <w:color w:val="538135" w:themeColor="accent6" w:themeShade="BF"/>
          <w:sz w:val="20"/>
          <w:lang w:val="en-US"/>
        </w:rPr>
        <w:t xml:space="preserve"> application/x-</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w:t>
      </w:r>
      <w:proofErr w:type="spellStart"/>
      <w:r w:rsidRPr="00131DC0">
        <w:rPr>
          <w:rFonts w:ascii="Courier New" w:hAnsi="Courier New" w:cs="Courier New"/>
          <w:color w:val="538135" w:themeColor="accent6" w:themeShade="BF"/>
          <w:sz w:val="20"/>
          <w:lang w:val="en-US"/>
        </w:rPr>
        <w:t>php</w:t>
      </w:r>
      <w:proofErr w:type="spellEnd"/>
      <w:r w:rsidRPr="00131DC0">
        <w:rPr>
          <w:rFonts w:ascii="Courier New" w:hAnsi="Courier New" w:cs="Courier New"/>
          <w:color w:val="538135" w:themeColor="accent6" w:themeShade="BF"/>
          <w:sz w:val="20"/>
          <w:lang w:val="en-US"/>
        </w:rPr>
        <w:t xml:space="preserve"> .html .</w:t>
      </w:r>
      <w:proofErr w:type="spellStart"/>
      <w:r w:rsidRPr="00131DC0">
        <w:rPr>
          <w:rFonts w:ascii="Courier New" w:hAnsi="Courier New" w:cs="Courier New"/>
          <w:color w:val="538135" w:themeColor="accent6" w:themeShade="BF"/>
          <w:sz w:val="20"/>
          <w:lang w:val="en-US"/>
        </w:rPr>
        <w:t>php</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lastRenderedPageBreak/>
        <w:t xml:space="preserve">    </w:t>
      </w:r>
      <w:proofErr w:type="spellStart"/>
      <w:r w:rsidRPr="00131DC0">
        <w:rPr>
          <w:rFonts w:ascii="Courier New" w:hAnsi="Courier New" w:cs="Courier New"/>
          <w:color w:val="538135" w:themeColor="accent6" w:themeShade="BF"/>
          <w:sz w:val="20"/>
          <w:lang w:val="en-US"/>
        </w:rPr>
        <w:t>DirectoryIndex</w:t>
      </w:r>
      <w:proofErr w:type="spellEnd"/>
      <w:r w:rsidRPr="00131DC0">
        <w:rPr>
          <w:rFonts w:ascii="Courier New" w:hAnsi="Courier New" w:cs="Courier New"/>
          <w:color w:val="538135" w:themeColor="accent6" w:themeShade="BF"/>
          <w:sz w:val="20"/>
          <w:lang w:val="en-US"/>
        </w:rPr>
        <w:t xml:space="preserve"> index.html index.htm </w:t>
      </w:r>
      <w:proofErr w:type="spellStart"/>
      <w:r w:rsidRPr="00131DC0">
        <w:rPr>
          <w:rFonts w:ascii="Courier New" w:hAnsi="Courier New" w:cs="Courier New"/>
          <w:color w:val="538135" w:themeColor="accent6" w:themeShade="BF"/>
          <w:sz w:val="20"/>
          <w:lang w:val="en-US"/>
        </w:rPr>
        <w:t>index.php</w:t>
      </w:r>
      <w:proofErr w:type="spellEnd"/>
      <w:r w:rsidRPr="00131DC0">
        <w:rPr>
          <w:rFonts w:ascii="Courier New" w:hAnsi="Courier New" w:cs="Courier New"/>
          <w:color w:val="538135" w:themeColor="accent6" w:themeShade="BF"/>
          <w:sz w:val="20"/>
          <w:lang w:val="en-US"/>
        </w:rPr>
        <w:t xml:space="preserve"> index.php3 </w:t>
      </w:r>
      <w:proofErr w:type="spellStart"/>
      <w:r w:rsidRPr="00131DC0">
        <w:rPr>
          <w:rFonts w:ascii="Courier New" w:hAnsi="Courier New" w:cs="Courier New"/>
          <w:color w:val="538135" w:themeColor="accent6" w:themeShade="BF"/>
          <w:sz w:val="20"/>
          <w:lang w:val="en-US"/>
        </w:rPr>
        <w:t>index.cgi</w:t>
      </w:r>
      <w:proofErr w:type="spell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DocumentRoot</w:t>
      </w:r>
      <w:proofErr w:type="spellEnd"/>
      <w:r w:rsidRPr="00131DC0">
        <w:rPr>
          <w:rFonts w:ascii="Courier New" w:hAnsi="Courier New" w:cs="Courier New"/>
          <w:color w:val="538135" w:themeColor="accent6" w:themeShade="BF"/>
          <w:sz w:val="20"/>
          <w:lang w:val="en-US"/>
        </w:rPr>
        <w:t xml:space="preserve"> "C:/webs/data.cifimad.es/web"</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ErrorLog</w:t>
      </w:r>
      <w:proofErr w:type="spellEnd"/>
      <w:r w:rsidRPr="00131DC0">
        <w:rPr>
          <w:rFonts w:ascii="Courier New" w:hAnsi="Courier New" w:cs="Courier New"/>
          <w:color w:val="538135" w:themeColor="accent6" w:themeShade="BF"/>
          <w:sz w:val="20"/>
          <w:lang w:val="en-US"/>
        </w:rPr>
        <w:t xml:space="preserve"> "data.cifimad.es_error.log"</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Options Indexes </w:t>
      </w:r>
      <w:proofErr w:type="spellStart"/>
      <w:r w:rsidRPr="00131DC0">
        <w:rPr>
          <w:rFonts w:ascii="Courier New" w:hAnsi="Courier New" w:cs="Courier New"/>
          <w:color w:val="538135" w:themeColor="accent6" w:themeShade="BF"/>
          <w:sz w:val="20"/>
          <w:lang w:val="en-US"/>
        </w:rPr>
        <w:t>FollowSymLinks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MultiViews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ExecCGI</w:t>
      </w:r>
      <w:proofErr w:type="spellEnd"/>
      <w:r w:rsidRPr="00131DC0">
        <w:rPr>
          <w:rFonts w:ascii="Courier New" w:hAnsi="Courier New" w:cs="Courier New"/>
          <w:color w:val="538135" w:themeColor="accent6" w:themeShade="BF"/>
          <w:sz w:val="20"/>
          <w:lang w:val="en-US"/>
        </w:rPr>
        <w:t xml:space="preserve"> Includes</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 xml:space="preserve">   </w:t>
      </w:r>
      <w:proofErr w:type="spellStart"/>
      <w:r w:rsidRPr="00131DC0">
        <w:rPr>
          <w:rFonts w:ascii="Courier New" w:hAnsi="Courier New" w:cs="Courier New"/>
          <w:color w:val="538135" w:themeColor="accent6" w:themeShade="BF"/>
          <w:sz w:val="20"/>
          <w:lang w:val="en-US"/>
        </w:rPr>
        <w:t>AuthType</w:t>
      </w:r>
      <w:proofErr w:type="spellEnd"/>
      <w:r w:rsidRPr="00131DC0">
        <w:rPr>
          <w:rFonts w:ascii="Courier New" w:hAnsi="Courier New" w:cs="Courier New"/>
          <w:color w:val="538135" w:themeColor="accent6" w:themeShade="BF"/>
          <w:sz w:val="20"/>
          <w:lang w:val="en-US"/>
        </w:rPr>
        <w:t xml:space="preserve"> none</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AllowOverride</w:t>
      </w:r>
      <w:proofErr w:type="spellEnd"/>
      <w:r w:rsidRPr="00131DC0">
        <w:rPr>
          <w:rFonts w:ascii="Courier New" w:hAnsi="Courier New" w:cs="Courier New"/>
          <w:color w:val="538135" w:themeColor="accent6" w:themeShade="BF"/>
          <w:sz w:val="20"/>
          <w:lang w:val="en-US"/>
        </w:rPr>
        <w:t xml:space="preserve">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Order </w:t>
      </w:r>
      <w:proofErr w:type="spellStart"/>
      <w:r w:rsidRPr="00131DC0">
        <w:rPr>
          <w:rFonts w:ascii="Courier New" w:hAnsi="Courier New" w:cs="Courier New"/>
          <w:color w:val="538135" w:themeColor="accent6" w:themeShade="BF"/>
          <w:sz w:val="20"/>
          <w:lang w:val="en-US"/>
        </w:rPr>
        <w:t>allow</w:t>
      </w:r>
      <w:proofErr w:type="gramStart"/>
      <w:r w:rsidRPr="00131DC0">
        <w:rPr>
          <w:rFonts w:ascii="Courier New" w:hAnsi="Courier New" w:cs="Courier New"/>
          <w:color w:val="538135" w:themeColor="accent6" w:themeShade="BF"/>
          <w:sz w:val="20"/>
          <w:lang w:val="en-US"/>
        </w:rPr>
        <w:t>,deny</w:t>
      </w:r>
      <w:proofErr w:type="spellEnd"/>
      <w:proofErr w:type="gramEnd"/>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Allow from all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Require local</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 xml:space="preserve">    &lt;/Directory&gt;</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t>&lt;Directory "C:/webs/data.cifimad.es/web"&gt;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&lt;</w:t>
      </w:r>
      <w:proofErr w:type="spellStart"/>
      <w:r w:rsidRPr="00131DC0">
        <w:rPr>
          <w:rFonts w:ascii="Courier New" w:hAnsi="Courier New" w:cs="Courier New"/>
          <w:color w:val="538135" w:themeColor="accent6" w:themeShade="BF"/>
          <w:sz w:val="20"/>
          <w:lang w:val="en-US"/>
        </w:rPr>
        <w:t>IfModule</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mod_rewrite.c</w:t>
      </w:r>
      <w:proofErr w:type="spellEnd"/>
      <w:r w:rsidRPr="00131DC0">
        <w:rPr>
          <w:rFonts w:ascii="Courier New" w:hAnsi="Courier New" w:cs="Courier New"/>
          <w:color w:val="538135" w:themeColor="accent6" w:themeShade="BF"/>
          <w:sz w:val="20"/>
          <w:lang w:val="en-US"/>
        </w:rPr>
        <w:t>&gt;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RewriteEngine</w:t>
      </w:r>
      <w:proofErr w:type="spellEnd"/>
      <w:r w:rsidRPr="00131DC0">
        <w:rPr>
          <w:rFonts w:ascii="Courier New" w:hAnsi="Courier New" w:cs="Courier New"/>
          <w:color w:val="538135" w:themeColor="accent6" w:themeShade="BF"/>
          <w:sz w:val="20"/>
          <w:lang w:val="en-US"/>
        </w:rPr>
        <w:t xml:space="preserve"> on</w:t>
      </w:r>
    </w:p>
    <w:p w:rsidR="00131DC0" w:rsidRPr="00131DC0" w:rsidRDefault="00131DC0" w:rsidP="00131DC0">
      <w:pPr>
        <w:spacing w:after="0"/>
        <w:rPr>
          <w:rFonts w:ascii="Courier New" w:hAnsi="Courier New" w:cs="Courier New"/>
          <w:color w:val="538135" w:themeColor="accent6" w:themeShade="BF"/>
          <w:sz w:val="20"/>
          <w:lang w:val="en-US"/>
        </w:rPr>
      </w:pP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prevent </w:t>
      </w:r>
      <w:proofErr w:type="spellStart"/>
      <w:r w:rsidRPr="00131DC0">
        <w:rPr>
          <w:rFonts w:ascii="Courier New" w:hAnsi="Courier New" w:cs="Courier New"/>
          <w:color w:val="538135" w:themeColor="accent6" w:themeShade="BF"/>
          <w:sz w:val="20"/>
          <w:lang w:val="en-US"/>
        </w:rPr>
        <w:t>httpd</w:t>
      </w:r>
      <w:proofErr w:type="spellEnd"/>
      <w:r w:rsidRPr="00131DC0">
        <w:rPr>
          <w:rFonts w:ascii="Courier New" w:hAnsi="Courier New" w:cs="Courier New"/>
          <w:color w:val="538135" w:themeColor="accent6" w:themeShade="BF"/>
          <w:sz w:val="20"/>
          <w:lang w:val="en-US"/>
        </w:rPr>
        <w:t xml:space="preserve"> from serving </w:t>
      </w:r>
      <w:proofErr w:type="spellStart"/>
      <w:r w:rsidRPr="00131DC0">
        <w:rPr>
          <w:rFonts w:ascii="Courier New" w:hAnsi="Courier New" w:cs="Courier New"/>
          <w:color w:val="538135" w:themeColor="accent6" w:themeShade="BF"/>
          <w:sz w:val="20"/>
          <w:lang w:val="en-US"/>
        </w:rPr>
        <w:t>dotfiles</w:t>
      </w:r>
      <w:proofErr w:type="spellEnd"/>
      <w:r w:rsidRPr="00131DC0">
        <w:rPr>
          <w:rFonts w:ascii="Courier New" w:hAnsi="Courier New" w:cs="Courier New"/>
          <w:color w:val="538135" w:themeColor="accent6" w:themeShade="BF"/>
          <w:sz w:val="20"/>
          <w:lang w:val="en-US"/>
        </w:rPr>
        <w:t xml:space="preserve"> (.</w:t>
      </w:r>
      <w:proofErr w:type="spellStart"/>
      <w:r w:rsidRPr="00131DC0">
        <w:rPr>
          <w:rFonts w:ascii="Courier New" w:hAnsi="Courier New" w:cs="Courier New"/>
          <w:color w:val="538135" w:themeColor="accent6" w:themeShade="BF"/>
          <w:sz w:val="20"/>
          <w:lang w:val="en-US"/>
        </w:rPr>
        <w:t>htaccess</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svn</w:t>
      </w:r>
      <w:proofErr w:type="spellEnd"/>
      <w:r w:rsidRPr="00131DC0">
        <w:rPr>
          <w:rFonts w:ascii="Courier New" w:hAnsi="Courier New" w:cs="Courier New"/>
          <w:color w:val="538135" w:themeColor="accent6" w:themeShade="BF"/>
          <w:sz w:val="20"/>
          <w:lang w:val="en-US"/>
        </w:rPr>
        <w:t>, .</w:t>
      </w:r>
      <w:proofErr w:type="spellStart"/>
      <w:r w:rsidRPr="00131DC0">
        <w:rPr>
          <w:rFonts w:ascii="Courier New" w:hAnsi="Courier New" w:cs="Courier New"/>
          <w:color w:val="538135" w:themeColor="accent6" w:themeShade="BF"/>
          <w:sz w:val="20"/>
          <w:lang w:val="en-US"/>
        </w:rPr>
        <w:t>git</w:t>
      </w:r>
      <w:proofErr w:type="spellEnd"/>
      <w:r w:rsidRPr="00131DC0">
        <w:rPr>
          <w:rFonts w:ascii="Courier New" w:hAnsi="Courier New" w:cs="Courier New"/>
          <w:color w:val="538135" w:themeColor="accent6" w:themeShade="BF"/>
          <w:sz w:val="20"/>
          <w:lang w:val="en-US"/>
        </w:rPr>
        <w:t>, etc.)</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RedirectMatch</w:t>
      </w:r>
      <w:proofErr w:type="spellEnd"/>
      <w:r w:rsidRPr="00131DC0">
        <w:rPr>
          <w:rFonts w:ascii="Courier New" w:hAnsi="Courier New" w:cs="Courier New"/>
          <w:color w:val="538135" w:themeColor="accent6" w:themeShade="BF"/>
          <w:sz w:val="20"/>
          <w:lang w:val="en-US"/>
        </w:rPr>
        <w:t xml:space="preserve"> 403 /\</w:t>
      </w:r>
      <w:proofErr w:type="gramStart"/>
      <w:r w:rsidRPr="00131DC0">
        <w:rPr>
          <w:rFonts w:ascii="Courier New" w:hAnsi="Courier New" w:cs="Courier New"/>
          <w:color w:val="538135" w:themeColor="accent6" w:themeShade="BF"/>
          <w:sz w:val="20"/>
          <w:lang w:val="en-US"/>
        </w:rPr>
        <w:t>..</w:t>
      </w:r>
      <w:proofErr w:type="gramEnd"/>
      <w:r w:rsidRPr="00131DC0">
        <w:rPr>
          <w:rFonts w:ascii="Courier New" w:hAnsi="Courier New" w:cs="Courier New"/>
          <w:color w:val="538135" w:themeColor="accent6" w:themeShade="BF"/>
          <w:sz w:val="20"/>
          <w:lang w:val="en-US"/>
        </w:rPr>
        <w:t>*$</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if a directory or a file exists, use it directly</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!-f</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r w:rsidRPr="00131DC0">
        <w:rPr>
          <w:rFonts w:ascii="Courier New" w:hAnsi="Courier New" w:cs="Courier New"/>
          <w:color w:val="538135" w:themeColor="accent6" w:themeShade="BF"/>
          <w:sz w:val="20"/>
          <w:lang w:val="en-US"/>
        </w:rPr>
        <w:t>RewriteCond</w:t>
      </w:r>
      <w:proofErr w:type="spellEnd"/>
      <w:r w:rsidRPr="00131DC0">
        <w:rPr>
          <w:rFonts w:ascii="Courier New" w:hAnsi="Courier New" w:cs="Courier New"/>
          <w:color w:val="538135" w:themeColor="accent6" w:themeShade="BF"/>
          <w:sz w:val="20"/>
          <w:lang w:val="en-US"/>
        </w:rPr>
        <w:t xml:space="preserve"> %</w:t>
      </w:r>
      <w:proofErr w:type="gramStart"/>
      <w:r w:rsidRPr="00131DC0">
        <w:rPr>
          <w:rFonts w:ascii="Courier New" w:hAnsi="Courier New" w:cs="Courier New"/>
          <w:color w:val="538135" w:themeColor="accent6" w:themeShade="BF"/>
          <w:sz w:val="20"/>
          <w:lang w:val="en-US"/>
        </w:rPr>
        <w:t>{REQUEST</w:t>
      </w:r>
      <w:proofErr w:type="gramEnd"/>
      <w:r w:rsidRPr="00131DC0">
        <w:rPr>
          <w:rFonts w:ascii="Courier New" w:hAnsi="Courier New" w:cs="Courier New"/>
          <w:color w:val="538135" w:themeColor="accent6" w:themeShade="BF"/>
          <w:sz w:val="20"/>
          <w:lang w:val="en-US"/>
        </w:rPr>
        <w:t>_FILENAME} !-d</w:t>
      </w:r>
    </w:p>
    <w:p w:rsidR="00131DC0" w:rsidRPr="00131DC0"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t xml:space="preserve"># otherwise forward it to </w:t>
      </w:r>
      <w:proofErr w:type="spellStart"/>
      <w:r w:rsidRPr="00131DC0">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r w:rsidRPr="00131DC0">
        <w:rPr>
          <w:rFonts w:ascii="Courier New" w:hAnsi="Courier New" w:cs="Courier New"/>
          <w:color w:val="538135" w:themeColor="accent6" w:themeShade="BF"/>
          <w:sz w:val="20"/>
          <w:lang w:val="en-US"/>
        </w:rPr>
        <w:tab/>
      </w:r>
      <w:proofErr w:type="spellStart"/>
      <w:proofErr w:type="gramStart"/>
      <w:r w:rsidRPr="00B868E1">
        <w:rPr>
          <w:rFonts w:ascii="Courier New" w:hAnsi="Courier New" w:cs="Courier New"/>
          <w:color w:val="538135" w:themeColor="accent6" w:themeShade="BF"/>
          <w:sz w:val="20"/>
          <w:lang w:val="en-US"/>
        </w:rPr>
        <w:t>RewriteRule</w:t>
      </w:r>
      <w:proofErr w:type="spellEnd"/>
      <w:r w:rsidRPr="00B868E1">
        <w:rPr>
          <w:rFonts w:ascii="Courier New" w:hAnsi="Courier New" w:cs="Courier New"/>
          <w:color w:val="538135" w:themeColor="accent6" w:themeShade="BF"/>
          <w:sz w:val="20"/>
          <w:lang w:val="en-US"/>
        </w:rPr>
        <w:t xml:space="preserve"> .</w:t>
      </w:r>
      <w:proofErr w:type="gramEnd"/>
      <w:r w:rsidRPr="00B868E1">
        <w:rPr>
          <w:rFonts w:ascii="Courier New" w:hAnsi="Courier New" w:cs="Courier New"/>
          <w:color w:val="538135" w:themeColor="accent6" w:themeShade="BF"/>
          <w:sz w:val="20"/>
          <w:lang w:val="en-US"/>
        </w:rPr>
        <w:t xml:space="preserve">* </w:t>
      </w:r>
      <w:proofErr w:type="spellStart"/>
      <w:r w:rsidRPr="00B868E1">
        <w:rPr>
          <w:rFonts w:ascii="Courier New" w:hAnsi="Courier New" w:cs="Courier New"/>
          <w:color w:val="538135" w:themeColor="accent6" w:themeShade="BF"/>
          <w:sz w:val="20"/>
          <w:lang w:val="en-US"/>
        </w:rPr>
        <w:t>index.php</w:t>
      </w:r>
      <w:proofErr w:type="spellEnd"/>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r>
      <w:r w:rsidRPr="00B868E1">
        <w:rPr>
          <w:rFonts w:ascii="Courier New" w:hAnsi="Courier New" w:cs="Courier New"/>
          <w:color w:val="538135" w:themeColor="accent6" w:themeShade="BF"/>
          <w:sz w:val="20"/>
          <w:lang w:val="en-US"/>
        </w:rPr>
        <w:tab/>
        <w:t>&lt;/</w:t>
      </w:r>
      <w:proofErr w:type="spellStart"/>
      <w:r w:rsidRPr="00B868E1">
        <w:rPr>
          <w:rFonts w:ascii="Courier New" w:hAnsi="Courier New" w:cs="Courier New"/>
          <w:color w:val="538135" w:themeColor="accent6" w:themeShade="BF"/>
          <w:sz w:val="20"/>
          <w:lang w:val="en-US"/>
        </w:rPr>
        <w:t>IfModule</w:t>
      </w:r>
      <w:proofErr w:type="spellEnd"/>
      <w:r w:rsidRPr="00B868E1">
        <w:rPr>
          <w:rFonts w:ascii="Courier New" w:hAnsi="Courier New" w:cs="Courier New"/>
          <w:color w:val="538135" w:themeColor="accent6" w:themeShade="BF"/>
          <w:sz w:val="20"/>
          <w:lang w:val="en-US"/>
        </w:rPr>
        <w:t>&gt;</w:t>
      </w:r>
    </w:p>
    <w:p w:rsidR="00131DC0" w:rsidRPr="00B868E1" w:rsidRDefault="00131DC0" w:rsidP="00131DC0">
      <w:pPr>
        <w:spacing w:after="0"/>
        <w:rPr>
          <w:rFonts w:ascii="Courier New" w:hAnsi="Courier New" w:cs="Courier New"/>
          <w:color w:val="538135" w:themeColor="accent6" w:themeShade="BF"/>
          <w:sz w:val="20"/>
          <w:lang w:val="en-US"/>
        </w:rPr>
      </w:pPr>
      <w:r w:rsidRPr="00B868E1">
        <w:rPr>
          <w:rFonts w:ascii="Courier New" w:hAnsi="Courier New" w:cs="Courier New"/>
          <w:color w:val="538135" w:themeColor="accent6" w:themeShade="BF"/>
          <w:sz w:val="20"/>
          <w:lang w:val="en-US"/>
        </w:rPr>
        <w:tab/>
        <w:t>&lt;/Directory&gt;</w:t>
      </w:r>
    </w:p>
    <w:p w:rsidR="00131DC0" w:rsidRDefault="00131DC0" w:rsidP="00131DC0">
      <w:pPr>
        <w:spacing w:after="0"/>
        <w:rPr>
          <w:rFonts w:ascii="Courier New" w:hAnsi="Courier New" w:cs="Courier New"/>
          <w:color w:val="538135" w:themeColor="accent6" w:themeShade="BF"/>
          <w:sz w:val="20"/>
        </w:rPr>
      </w:pPr>
      <w:r w:rsidRPr="00131DC0">
        <w:rPr>
          <w:rFonts w:ascii="Courier New" w:hAnsi="Courier New" w:cs="Courier New"/>
          <w:color w:val="538135" w:themeColor="accent6" w:themeShade="BF"/>
          <w:sz w:val="20"/>
        </w:rPr>
        <w:t>&lt;/</w:t>
      </w:r>
      <w:proofErr w:type="spellStart"/>
      <w:r w:rsidRPr="00131DC0">
        <w:rPr>
          <w:rFonts w:ascii="Courier New" w:hAnsi="Courier New" w:cs="Courier New"/>
          <w:color w:val="538135" w:themeColor="accent6" w:themeShade="BF"/>
          <w:sz w:val="20"/>
        </w:rPr>
        <w:t>VirtualHost</w:t>
      </w:r>
      <w:proofErr w:type="spellEnd"/>
      <w:r w:rsidRPr="00131DC0">
        <w:rPr>
          <w:rFonts w:ascii="Courier New" w:hAnsi="Courier New" w:cs="Courier New"/>
          <w:color w:val="538135" w:themeColor="accent6" w:themeShade="BF"/>
          <w:sz w:val="20"/>
        </w:rPr>
        <w:t>&gt;</w:t>
      </w:r>
    </w:p>
    <w:p w:rsidR="00131DC0" w:rsidRDefault="00131DC0" w:rsidP="00131DC0">
      <w:pPr>
        <w:spacing w:after="0"/>
        <w:rPr>
          <w:rFonts w:ascii="Courier New" w:hAnsi="Courier New" w:cs="Courier New"/>
          <w:color w:val="538135" w:themeColor="accent6" w:themeShade="BF"/>
          <w:sz w:val="20"/>
        </w:rPr>
      </w:pPr>
    </w:p>
    <w:p w:rsidR="00131DC0" w:rsidRDefault="00131DC0" w:rsidP="00131DC0">
      <w:r>
        <w:t xml:space="preserve">Como se ve, está asociado al nombre </w:t>
      </w:r>
      <w:proofErr w:type="spellStart"/>
      <w:r>
        <w:t>data.cifimad.local</w:t>
      </w:r>
      <w:proofErr w:type="spellEnd"/>
      <w:r>
        <w:t>; se deberá definir en /</w:t>
      </w:r>
      <w:proofErr w:type="spellStart"/>
      <w:r>
        <w:t>etc</w:t>
      </w:r>
      <w:proofErr w:type="spellEnd"/>
      <w:r>
        <w:t>/hosts apuntando a 127.0.0.1</w:t>
      </w:r>
    </w:p>
    <w:p w:rsidR="002341EC" w:rsidRDefault="002341EC" w:rsidP="002341EC">
      <w:pPr>
        <w:pStyle w:val="Ttulo3"/>
      </w:pPr>
      <w:r>
        <w:t>Instalar paquetes</w:t>
      </w:r>
    </w:p>
    <w:p w:rsidR="002341EC" w:rsidRDefault="002341EC" w:rsidP="002341EC">
      <w:r>
        <w:t xml:space="preserve">Para el correcto funcionamiento de la aplicación es necesario actualizar los paquetes externos, que no se incluyen en la base de código en Git: tanto el propio </w:t>
      </w:r>
      <w:proofErr w:type="spellStart"/>
      <w:r>
        <w:t>Yii</w:t>
      </w:r>
      <w:proofErr w:type="spellEnd"/>
      <w:r>
        <w:t xml:space="preserve"> como algunas extensiones adicionales. Para ello basta con ejecutar en el directorio de instalación el comando:</w:t>
      </w:r>
    </w:p>
    <w:p w:rsidR="002341EC" w:rsidRDefault="002341EC" w:rsidP="002341EC">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sidR="00BD003B">
        <w:rPr>
          <w:rFonts w:ascii="Courier New" w:hAnsi="Courier New" w:cs="Courier New"/>
          <w:color w:val="538135" w:themeColor="accent6" w:themeShade="BF"/>
          <w:sz w:val="20"/>
        </w:rPr>
        <w:t>install</w:t>
      </w:r>
      <w:proofErr w:type="spellEnd"/>
    </w:p>
    <w:p w:rsidR="00BD003B" w:rsidRDefault="00BD003B" w:rsidP="002341EC">
      <w:pPr>
        <w:spacing w:after="0"/>
        <w:rPr>
          <w:rFonts w:ascii="Courier New" w:hAnsi="Courier New" w:cs="Courier New"/>
          <w:color w:val="538135" w:themeColor="accent6" w:themeShade="BF"/>
          <w:sz w:val="20"/>
        </w:rPr>
      </w:pPr>
    </w:p>
    <w:p w:rsidR="00BD003B" w:rsidRDefault="00BD003B" w:rsidP="00BD003B">
      <w:pPr>
        <w:rPr>
          <w:rFonts w:ascii="Courier New" w:hAnsi="Courier New" w:cs="Courier New"/>
          <w:color w:val="538135" w:themeColor="accent6" w:themeShade="BF"/>
          <w:sz w:val="20"/>
        </w:rPr>
      </w:pPr>
      <w:r>
        <w:t xml:space="preserve">si estamos instalando </w:t>
      </w:r>
      <w:proofErr w:type="spellStart"/>
      <w:r>
        <w:t>Yii</w:t>
      </w:r>
      <w:proofErr w:type="spellEnd"/>
      <w:r>
        <w:t xml:space="preserve"> de cero, o si ya lo tenemos de antes:</w:t>
      </w:r>
    </w:p>
    <w:p w:rsidR="00BD003B" w:rsidRPr="0067152F" w:rsidRDefault="00BD003B" w:rsidP="00BD003B">
      <w:pPr>
        <w:spacing w:after="0"/>
        <w:rPr>
          <w:rFonts w:ascii="Courier New" w:hAnsi="Courier New" w:cs="Courier New"/>
          <w:color w:val="538135" w:themeColor="accent6" w:themeShade="BF"/>
          <w:sz w:val="20"/>
        </w:rPr>
      </w:pPr>
      <w:proofErr w:type="spellStart"/>
      <w:r w:rsidRPr="0067152F">
        <w:rPr>
          <w:rFonts w:ascii="Courier New" w:hAnsi="Courier New" w:cs="Courier New"/>
          <w:color w:val="538135" w:themeColor="accent6" w:themeShade="BF"/>
          <w:sz w:val="20"/>
        </w:rPr>
        <w:t>composer</w:t>
      </w:r>
      <w:proofErr w:type="spellEnd"/>
      <w:r w:rsidRPr="0067152F">
        <w:rPr>
          <w:rFonts w:ascii="Courier New" w:hAnsi="Courier New" w:cs="Courier New"/>
          <w:color w:val="538135" w:themeColor="accent6" w:themeShade="BF"/>
          <w:sz w:val="20"/>
        </w:rPr>
        <w:t xml:space="preserve"> </w:t>
      </w:r>
      <w:proofErr w:type="spellStart"/>
      <w:r>
        <w:rPr>
          <w:rFonts w:ascii="Courier New" w:hAnsi="Courier New" w:cs="Courier New"/>
          <w:color w:val="538135" w:themeColor="accent6" w:themeShade="BF"/>
          <w:sz w:val="20"/>
        </w:rPr>
        <w:t>update</w:t>
      </w:r>
      <w:proofErr w:type="spellEnd"/>
    </w:p>
    <w:p w:rsidR="00BD003B" w:rsidRPr="0067152F" w:rsidRDefault="00BD003B" w:rsidP="002341EC">
      <w:pPr>
        <w:spacing w:after="0"/>
        <w:rPr>
          <w:rFonts w:ascii="Courier New" w:hAnsi="Courier New" w:cs="Courier New"/>
          <w:color w:val="538135" w:themeColor="accent6" w:themeShade="BF"/>
          <w:sz w:val="20"/>
        </w:rPr>
      </w:pPr>
    </w:p>
    <w:p w:rsidR="002341EC" w:rsidRDefault="002341EC" w:rsidP="002341EC">
      <w:proofErr w:type="spellStart"/>
      <w:r>
        <w:t>Composer</w:t>
      </w:r>
      <w:proofErr w:type="spellEnd"/>
      <w:r>
        <w:t xml:space="preserve"> es la forma recomendada de empezar a trabajar con </w:t>
      </w:r>
      <w:proofErr w:type="spellStart"/>
      <w:r>
        <w:t>Yii</w:t>
      </w:r>
      <w:proofErr w:type="spellEnd"/>
      <w:r>
        <w:t>, así que ya debería estar presente en el sistema. De no ser así, se explica cómo obtenerlo en:</w:t>
      </w:r>
    </w:p>
    <w:p w:rsidR="002341EC" w:rsidRPr="002341EC" w:rsidRDefault="002341EC" w:rsidP="002341EC">
      <w:r w:rsidRPr="002341EC">
        <w:t>https://getcomposer.org/download/</w:t>
      </w:r>
    </w:p>
    <w:p w:rsidR="00534FAD" w:rsidRDefault="00534FAD" w:rsidP="00534FAD">
      <w:pPr>
        <w:pStyle w:val="Ttulo3"/>
      </w:pPr>
      <w:r>
        <w:t>Configuración</w:t>
      </w:r>
    </w:p>
    <w:p w:rsidR="00596C40" w:rsidRDefault="00596C40" w:rsidP="00534FAD">
      <w:r>
        <w:t xml:space="preserve">El punto de entrada a la aplicación </w:t>
      </w:r>
      <w:proofErr w:type="spellStart"/>
      <w:r>
        <w:t>index.php</w:t>
      </w:r>
      <w:proofErr w:type="spellEnd"/>
      <w:r>
        <w:t xml:space="preserve"> está modificado para definir las variables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prod</w:t>
      </w:r>
      <w:proofErr w:type="spellEnd"/>
      <w:r>
        <w:t xml:space="preserve"> y </w:t>
      </w:r>
      <w:r w:rsidRPr="00096294">
        <w:rPr>
          <w:rFonts w:ascii="Courier New" w:hAnsi="Courier New" w:cs="Courier New"/>
          <w:color w:val="538135" w:themeColor="accent6" w:themeShade="BF"/>
        </w:rPr>
        <w:t>$_</w:t>
      </w:r>
      <w:proofErr w:type="spellStart"/>
      <w:r w:rsidRPr="00096294">
        <w:rPr>
          <w:rFonts w:ascii="Courier New" w:hAnsi="Courier New" w:cs="Courier New"/>
          <w:color w:val="538135" w:themeColor="accent6" w:themeShade="BF"/>
        </w:rPr>
        <w:t>ppe</w:t>
      </w:r>
      <w:proofErr w:type="spellEnd"/>
      <w:r>
        <w:t xml:space="preserve">, que indican si estamos en el entorno real (“producción”) o </w:t>
      </w:r>
      <w:r w:rsidR="00096294">
        <w:t>de pruebas (“pre-</w:t>
      </w:r>
      <w:proofErr w:type="spellStart"/>
      <w:r w:rsidR="00096294">
        <w:t>production</w:t>
      </w:r>
      <w:proofErr w:type="spellEnd"/>
      <w:r w:rsidR="00096294">
        <w:t xml:space="preserve"> </w:t>
      </w:r>
      <w:proofErr w:type="spellStart"/>
      <w:r w:rsidR="00096294">
        <w:t>environment</w:t>
      </w:r>
      <w:proofErr w:type="spellEnd"/>
      <w:r w:rsidR="00096294">
        <w:t>”) respectivamente.</w:t>
      </w:r>
    </w:p>
    <w:p w:rsidR="00534FAD" w:rsidRDefault="00534FAD" w:rsidP="00534FAD">
      <w:r>
        <w:t xml:space="preserve">Las configuraciones que se han definido en el directorio </w:t>
      </w:r>
      <w:proofErr w:type="spellStart"/>
      <w:r>
        <w:t>config</w:t>
      </w:r>
      <w:proofErr w:type="spellEnd"/>
      <w:r>
        <w:t xml:space="preserve"> estándar de </w:t>
      </w:r>
      <w:proofErr w:type="spellStart"/>
      <w:r>
        <w:t>Yii</w:t>
      </w:r>
      <w:proofErr w:type="spellEnd"/>
      <w:r>
        <w:t xml:space="preserve"> son:</w:t>
      </w:r>
    </w:p>
    <w:p w:rsidR="00534FAD" w:rsidRDefault="00534FAD" w:rsidP="00534FAD">
      <w:pPr>
        <w:pStyle w:val="Ttulo4"/>
      </w:pPr>
      <w:proofErr w:type="spellStart"/>
      <w:r>
        <w:t>web.php</w:t>
      </w:r>
      <w:proofErr w:type="spellEnd"/>
    </w:p>
    <w:p w:rsidR="00534FAD" w:rsidRDefault="00096294" w:rsidP="00534FAD">
      <w:r>
        <w:t>Hay una serie de configuraciones específicas de la aplicación:</w:t>
      </w:r>
    </w:p>
    <w:p w:rsidR="00096294" w:rsidRDefault="00096294" w:rsidP="00096294">
      <w:pPr>
        <w:pStyle w:val="Prrafodelista"/>
        <w:numPr>
          <w:ilvl w:val="0"/>
          <w:numId w:val="8"/>
        </w:numPr>
      </w:pPr>
      <w:r>
        <w:lastRenderedPageBreak/>
        <w:t xml:space="preserve">Los valores estándar id y </w:t>
      </w:r>
      <w:proofErr w:type="spellStart"/>
      <w:r>
        <w:t>name</w:t>
      </w:r>
      <w:proofErr w:type="spellEnd"/>
      <w:r>
        <w:t xml:space="preserve"> son diferentes según el entorno.</w:t>
      </w:r>
    </w:p>
    <w:p w:rsidR="00096294" w:rsidRDefault="00096294" w:rsidP="00096294">
      <w:pPr>
        <w:pStyle w:val="Prrafodelista"/>
        <w:numPr>
          <w:ilvl w:val="0"/>
          <w:numId w:val="8"/>
        </w:numPr>
      </w:pPr>
      <w:proofErr w:type="spellStart"/>
      <w:r>
        <w:t>components</w:t>
      </w:r>
      <w:proofErr w:type="spellEnd"/>
      <w:r>
        <w:t xml:space="preserve"> / </w:t>
      </w:r>
      <w:proofErr w:type="spellStart"/>
      <w:r>
        <w:t>user</w:t>
      </w:r>
      <w:proofErr w:type="spellEnd"/>
      <w:r>
        <w:t xml:space="preserve"> y modules / </w:t>
      </w:r>
      <w:proofErr w:type="spellStart"/>
      <w:r>
        <w:t>user-management</w:t>
      </w:r>
      <w:proofErr w:type="spellEnd"/>
      <w:r>
        <w:t xml:space="preserve"> hacen que se cargue el módulo de autenticación y permisos.</w:t>
      </w:r>
    </w:p>
    <w:p w:rsidR="00096294" w:rsidRDefault="00096294" w:rsidP="00096294">
      <w:pPr>
        <w:pStyle w:val="Prrafodelista"/>
        <w:numPr>
          <w:ilvl w:val="0"/>
          <w:numId w:val="8"/>
        </w:numPr>
      </w:pPr>
      <w:r>
        <w:t xml:space="preserve">Además del objeto estándar de configuración de conexión a la base de datos </w:t>
      </w:r>
      <w:proofErr w:type="spellStart"/>
      <w:r>
        <w:t>db</w:t>
      </w:r>
      <w:proofErr w:type="spellEnd"/>
      <w:r>
        <w:t xml:space="preserve">, hay otro llamado </w:t>
      </w:r>
      <w:proofErr w:type="spellStart"/>
      <w:r>
        <w:t>dbwordpress</w:t>
      </w:r>
      <w:proofErr w:type="spellEnd"/>
      <w:r>
        <w:t xml:space="preserve"> (ver más adelante su sección específica), y uno en desuso llamado </w:t>
      </w:r>
      <w:proofErr w:type="spellStart"/>
      <w:r>
        <w:t>dbtienda</w:t>
      </w:r>
      <w:proofErr w:type="spellEnd"/>
      <w:r>
        <w:t xml:space="preserve"> (que conectaba a la base de datos de la tienda </w:t>
      </w:r>
      <w:proofErr w:type="spellStart"/>
      <w:r>
        <w:t>Prestashop</w:t>
      </w:r>
      <w:proofErr w:type="spellEnd"/>
      <w:r>
        <w:t xml:space="preserve"> en uso hasta 2017).</w:t>
      </w:r>
    </w:p>
    <w:p w:rsidR="00096294" w:rsidRDefault="00096294" w:rsidP="00096294">
      <w:pPr>
        <w:pStyle w:val="Prrafodelista"/>
        <w:numPr>
          <w:ilvl w:val="0"/>
          <w:numId w:val="8"/>
        </w:numPr>
      </w:pPr>
      <w:proofErr w:type="spellStart"/>
      <w:r>
        <w:t>components</w:t>
      </w:r>
      <w:proofErr w:type="spellEnd"/>
      <w:r>
        <w:t xml:space="preserve"> / </w:t>
      </w:r>
      <w:proofErr w:type="spellStart"/>
      <w:r>
        <w:t>urlmanager</w:t>
      </w:r>
      <w:proofErr w:type="spellEnd"/>
      <w:r>
        <w:t xml:space="preserve"> define una serie de rutas necesarias para poder pasar parámetros a determinadas acciones de controladores. Las describiremos en detalle al hablar de los objetos </w:t>
      </w:r>
      <w:proofErr w:type="spellStart"/>
      <w:r>
        <w:t>Member</w:t>
      </w:r>
      <w:proofErr w:type="spellEnd"/>
      <w:r>
        <w:t xml:space="preserve"> y </w:t>
      </w:r>
      <w:proofErr w:type="spellStart"/>
      <w:r>
        <w:t>Attendee</w:t>
      </w:r>
      <w:proofErr w:type="spellEnd"/>
      <w:r>
        <w:t>.</w:t>
      </w:r>
    </w:p>
    <w:p w:rsidR="00096294" w:rsidRDefault="00096294" w:rsidP="00096294">
      <w:pPr>
        <w:pStyle w:val="Prrafodelista"/>
        <w:numPr>
          <w:ilvl w:val="0"/>
          <w:numId w:val="8"/>
        </w:numPr>
      </w:pPr>
      <w:proofErr w:type="spellStart"/>
      <w:r>
        <w:t>defaultRoute</w:t>
      </w:r>
      <w:proofErr w:type="spellEnd"/>
      <w:r>
        <w:t xml:space="preserve"> define el listado de asistentes como el punto de entrada a la aplicación.</w:t>
      </w:r>
    </w:p>
    <w:p w:rsidR="00096294" w:rsidRDefault="00096294" w:rsidP="00096294">
      <w:pPr>
        <w:pStyle w:val="Prrafodelista"/>
        <w:numPr>
          <w:ilvl w:val="0"/>
          <w:numId w:val="8"/>
        </w:numPr>
      </w:pPr>
      <w:proofErr w:type="spellStart"/>
      <w:r>
        <w:t>on</w:t>
      </w:r>
      <w:proofErr w:type="spellEnd"/>
      <w:r>
        <w:t xml:space="preserve"> </w:t>
      </w:r>
      <w:proofErr w:type="spellStart"/>
      <w:r>
        <w:t>beforeAction</w:t>
      </w:r>
      <w:proofErr w:type="spellEnd"/>
      <w:r>
        <w:t xml:space="preserve"> es el manejador de eventos que se ejecuta previamente a todas las acciones. Lo usamos para obligar al usuario a cambiar la contraseña si así lo ha definido el administrador; y para cambiar la vista usada como </w:t>
      </w:r>
      <w:proofErr w:type="spellStart"/>
      <w:r>
        <w:t>layout</w:t>
      </w:r>
      <w:proofErr w:type="spellEnd"/>
      <w:r>
        <w:t xml:space="preserve"> cuando se accede a determinadas acciones de determinados controladores:</w:t>
      </w:r>
    </w:p>
    <w:p w:rsidR="005D17CA" w:rsidRDefault="005D17CA" w:rsidP="00096294">
      <w:pPr>
        <w:pStyle w:val="Prrafodelista"/>
        <w:numPr>
          <w:ilvl w:val="1"/>
          <w:numId w:val="8"/>
        </w:numPr>
      </w:pPr>
      <w:proofErr w:type="spellStart"/>
      <w:r>
        <w:t>publicLayout</w:t>
      </w:r>
      <w:proofErr w:type="spellEnd"/>
      <w:r>
        <w:t xml:space="preserve"> para las páginas</w:t>
      </w:r>
      <w:r w:rsidR="00C030E8">
        <w:t xml:space="preserve"> que tiene que ver el público (con el diseño de la web </w:t>
      </w:r>
      <w:proofErr w:type="spellStart"/>
      <w:r w:rsidR="00C030E8">
        <w:t>CifiMad</w:t>
      </w:r>
      <w:proofErr w:type="spellEnd"/>
      <w:r w:rsidR="00C030E8">
        <w:t>): consentimientos de socios y medios de prensa</w:t>
      </w:r>
      <w:r w:rsidR="00751F29">
        <w:t xml:space="preserve">, inscripción al concurso de </w:t>
      </w:r>
      <w:proofErr w:type="spellStart"/>
      <w:r w:rsidR="00751F29">
        <w:t>cosplay</w:t>
      </w:r>
      <w:proofErr w:type="spellEnd"/>
    </w:p>
    <w:p w:rsidR="00096294" w:rsidRDefault="00096294" w:rsidP="00096294">
      <w:pPr>
        <w:pStyle w:val="Prrafodelista"/>
        <w:numPr>
          <w:ilvl w:val="1"/>
          <w:numId w:val="8"/>
        </w:numPr>
      </w:pPr>
      <w:proofErr w:type="spellStart"/>
      <w:r>
        <w:t>excelLayout</w:t>
      </w:r>
      <w:proofErr w:type="spellEnd"/>
      <w:r>
        <w:t xml:space="preserve"> para exportaciones a (pseudo-)Excel</w:t>
      </w:r>
    </w:p>
    <w:p w:rsidR="00096294" w:rsidRDefault="00096294" w:rsidP="00096294">
      <w:pPr>
        <w:pStyle w:val="Prrafodelista"/>
        <w:numPr>
          <w:ilvl w:val="1"/>
          <w:numId w:val="8"/>
        </w:numPr>
      </w:pPr>
      <w:proofErr w:type="spellStart"/>
      <w:r>
        <w:t>reportLayout</w:t>
      </w:r>
      <w:proofErr w:type="spellEnd"/>
      <w:r>
        <w:t xml:space="preserve"> para informes</w:t>
      </w:r>
    </w:p>
    <w:p w:rsidR="00096294" w:rsidRDefault="00096294" w:rsidP="005A4340">
      <w:pPr>
        <w:pStyle w:val="Prrafodelista"/>
        <w:numPr>
          <w:ilvl w:val="1"/>
          <w:numId w:val="8"/>
        </w:numPr>
      </w:pPr>
      <w:r>
        <w:t xml:space="preserve">ningún </w:t>
      </w:r>
      <w:proofErr w:type="spellStart"/>
      <w:r>
        <w:t>layout</w:t>
      </w:r>
      <w:proofErr w:type="spellEnd"/>
      <w:r>
        <w:t xml:space="preserve"> para consultas que devuelven datos en formato Ajax</w:t>
      </w:r>
    </w:p>
    <w:p w:rsidR="00096294" w:rsidRPr="00096294" w:rsidRDefault="00096294" w:rsidP="00096294">
      <w:pPr>
        <w:pStyle w:val="Prrafodelista"/>
        <w:numPr>
          <w:ilvl w:val="0"/>
          <w:numId w:val="8"/>
        </w:numPr>
      </w:pPr>
      <w:r w:rsidRPr="00096294">
        <w:t xml:space="preserve">modules / </w:t>
      </w:r>
      <w:proofErr w:type="spellStart"/>
      <w:r w:rsidRPr="00096294">
        <w:t>user-management</w:t>
      </w:r>
      <w:proofErr w:type="spellEnd"/>
      <w:r w:rsidRPr="00096294">
        <w:t xml:space="preserve"> tiene su propio</w:t>
      </w:r>
      <w:r>
        <w:t xml:space="preserve"> manejador </w:t>
      </w:r>
      <w:proofErr w:type="spellStart"/>
      <w:r>
        <w:t>on</w:t>
      </w:r>
      <w:proofErr w:type="spellEnd"/>
      <w:r>
        <w:t xml:space="preserve"> </w:t>
      </w:r>
      <w:proofErr w:type="spellStart"/>
      <w:r>
        <w:t>beforeAction</w:t>
      </w:r>
      <w:proofErr w:type="spellEnd"/>
      <w:r>
        <w:t xml:space="preserve">. Aquí aplicamos el </w:t>
      </w:r>
      <w:proofErr w:type="spellStart"/>
      <w:r>
        <w:t>layout</w:t>
      </w:r>
      <w:proofErr w:type="spellEnd"/>
      <w:r>
        <w:t xml:space="preserve"> especial para la página de </w:t>
      </w:r>
      <w:proofErr w:type="spellStart"/>
      <w:r>
        <w:t>login</w:t>
      </w:r>
      <w:proofErr w:type="spellEnd"/>
      <w:r>
        <w:t>, y repetimos la funcionalidad de obligar a cambiar contraseña.</w:t>
      </w:r>
    </w:p>
    <w:p w:rsidR="00534FAD" w:rsidRDefault="00534FAD" w:rsidP="00534FAD">
      <w:pPr>
        <w:pStyle w:val="Ttulo4"/>
      </w:pPr>
      <w:proofErr w:type="spellStart"/>
      <w:r>
        <w:t>db.php</w:t>
      </w:r>
      <w:proofErr w:type="spellEnd"/>
    </w:p>
    <w:p w:rsidR="00534FAD" w:rsidRDefault="00096294" w:rsidP="00534FAD">
      <w:r>
        <w:t>Está un poco modificado respecto de la configuración estándar, porque cambia según el entorno:</w:t>
      </w:r>
    </w:p>
    <w:p w:rsidR="00096294" w:rsidRDefault="00096294" w:rsidP="00096294">
      <w:pPr>
        <w:pStyle w:val="Prrafodelista"/>
        <w:numPr>
          <w:ilvl w:val="0"/>
          <w:numId w:val="9"/>
        </w:numPr>
      </w:pPr>
      <w:r>
        <w:t>La dirección del servidor es diferente cuando no estamos ni en el entorno real ni en el de pruebas (se entiende entonces que es un entorno de desarrollo)</w:t>
      </w:r>
    </w:p>
    <w:p w:rsidR="00096294" w:rsidRPr="00534FAD" w:rsidRDefault="00096294" w:rsidP="00096294">
      <w:pPr>
        <w:pStyle w:val="Prrafodelista"/>
        <w:numPr>
          <w:ilvl w:val="0"/>
          <w:numId w:val="9"/>
        </w:numPr>
      </w:pPr>
      <w:r>
        <w:t>La base de datos y el usuario son diferentes en el entorno de pruebas</w:t>
      </w:r>
    </w:p>
    <w:p w:rsidR="00534FAD" w:rsidRDefault="00534FAD" w:rsidP="00534FAD">
      <w:pPr>
        <w:pStyle w:val="Ttulo4"/>
      </w:pPr>
      <w:proofErr w:type="spellStart"/>
      <w:r>
        <w:t>dbwordpress.php</w:t>
      </w:r>
      <w:proofErr w:type="spellEnd"/>
    </w:p>
    <w:p w:rsidR="00096294" w:rsidRDefault="00670BEE" w:rsidP="00096294">
      <w:r>
        <w:t xml:space="preserve">Como describiremos al hablar del objeto </w:t>
      </w:r>
      <w:proofErr w:type="spellStart"/>
      <w:r>
        <w:t>Member</w:t>
      </w:r>
      <w:proofErr w:type="spellEnd"/>
      <w:r>
        <w:t xml:space="preserve">, existe una segunda conexión a base de datos. Corresponde a la aplicación </w:t>
      </w:r>
      <w:proofErr w:type="spellStart"/>
      <w:r>
        <w:t>WordPress</w:t>
      </w:r>
      <w:proofErr w:type="spellEnd"/>
      <w:r>
        <w:t xml:space="preserve"> / </w:t>
      </w:r>
      <w:proofErr w:type="spellStart"/>
      <w:r>
        <w:t>WooCommerce</w:t>
      </w:r>
      <w:proofErr w:type="spellEnd"/>
      <w:r>
        <w:t xml:space="preserve"> donde reside la web y la tienda online de </w:t>
      </w:r>
      <w:proofErr w:type="spellStart"/>
      <w:r>
        <w:t>CifiMad</w:t>
      </w:r>
      <w:proofErr w:type="spellEnd"/>
      <w:r>
        <w:t>.</w:t>
      </w:r>
    </w:p>
    <w:p w:rsidR="00670BEE" w:rsidRDefault="00670BEE" w:rsidP="00670BEE">
      <w:pPr>
        <w:pStyle w:val="Ttulo3"/>
      </w:pPr>
      <w:proofErr w:type="spellStart"/>
      <w:r>
        <w:t>Layout</w:t>
      </w:r>
      <w:proofErr w:type="spellEnd"/>
      <w:r>
        <w:t xml:space="preserve"> principal</w:t>
      </w:r>
    </w:p>
    <w:p w:rsidR="00670BEE" w:rsidRDefault="00670BEE" w:rsidP="00670BEE">
      <w:r w:rsidRPr="00670BEE">
        <w:t xml:space="preserve">Está en </w:t>
      </w:r>
      <w:proofErr w:type="spellStart"/>
      <w:r w:rsidRPr="00670BEE">
        <w:t>views</w:t>
      </w:r>
      <w:proofErr w:type="spellEnd"/>
      <w:r w:rsidRPr="00670BEE">
        <w:t>/</w:t>
      </w:r>
      <w:proofErr w:type="spellStart"/>
      <w:r w:rsidRPr="00670BEE">
        <w:t>layouts</w:t>
      </w:r>
      <w:proofErr w:type="spellEnd"/>
      <w:r w:rsidRPr="00670BEE">
        <w:t>/</w:t>
      </w:r>
      <w:proofErr w:type="spellStart"/>
      <w:r w:rsidRPr="00670BEE">
        <w:t>main.php</w:t>
      </w:r>
      <w:proofErr w:type="spellEnd"/>
      <w:r w:rsidRPr="00670BEE">
        <w:t>, siguie</w:t>
      </w:r>
      <w:r>
        <w:t xml:space="preserve">ndo el estándar </w:t>
      </w:r>
      <w:proofErr w:type="spellStart"/>
      <w:r>
        <w:t>Yii</w:t>
      </w:r>
      <w:proofErr w:type="spellEnd"/>
      <w:r>
        <w:t>.</w:t>
      </w:r>
    </w:p>
    <w:p w:rsidR="00670BEE" w:rsidRDefault="00131DC0" w:rsidP="00670BEE">
      <w:r>
        <w:t xml:space="preserve">Todos los enlaces sólo se añaden si el método </w:t>
      </w:r>
      <w:proofErr w:type="spellStart"/>
      <w:r>
        <w:t>User</w:t>
      </w:r>
      <w:proofErr w:type="spellEnd"/>
      <w:proofErr w:type="gramStart"/>
      <w:r>
        <w:t>::</w:t>
      </w:r>
      <w:proofErr w:type="spellStart"/>
      <w:r>
        <w:t>c</w:t>
      </w:r>
      <w:r w:rsidR="00670BEE">
        <w:t>anRoute</w:t>
      </w:r>
      <w:proofErr w:type="spellEnd"/>
      <w:proofErr w:type="gramEnd"/>
      <w:r>
        <w:t>() devuelve true; así nos aseguramos de que un usuario ni siquiera vea una sección a la que no tiene acceso.</w:t>
      </w:r>
    </w:p>
    <w:p w:rsidR="00131DC0" w:rsidRPr="00670BEE" w:rsidRDefault="00131DC0" w:rsidP="00670BEE">
      <w:r>
        <w:t>Los objetos base están agrupados en la sección Base; los diferentes informes, en la sección Asistentes.</w:t>
      </w:r>
    </w:p>
    <w:p w:rsidR="00670BEE" w:rsidRDefault="00670BEE" w:rsidP="00670BEE">
      <w:pPr>
        <w:pStyle w:val="Ttulo3"/>
      </w:pPr>
      <w:r>
        <w:t xml:space="preserve">Objetos de aplicación – </w:t>
      </w:r>
      <w:proofErr w:type="spellStart"/>
      <w:r>
        <w:t>Event</w:t>
      </w:r>
      <w:proofErr w:type="spellEnd"/>
    </w:p>
    <w:p w:rsidR="00131DC0" w:rsidRDefault="00131DC0" w:rsidP="00131DC0">
      <w:r>
        <w:t xml:space="preserve">Lógicamente está asociado a la tabla </w:t>
      </w:r>
      <w:proofErr w:type="spellStart"/>
      <w:r>
        <w:t>cif_events</w:t>
      </w:r>
      <w:proofErr w:type="spellEnd"/>
      <w:r>
        <w:t>.</w:t>
      </w:r>
    </w:p>
    <w:p w:rsidR="00131DC0" w:rsidRDefault="00131DC0" w:rsidP="00131DC0">
      <w:r>
        <w:lastRenderedPageBreak/>
        <w:t>Dado que algunas funcionalidades abarcan varios ficheros, en vez de describir las modificaciones a cada fichero vamos a describir cada funcionalidad y señalar los puntos del código donde se implementan.</w:t>
      </w:r>
    </w:p>
    <w:p w:rsidR="00131DC0" w:rsidRDefault="00131DC0" w:rsidP="00131DC0">
      <w:pPr>
        <w:pStyle w:val="Ttulo4"/>
      </w:pPr>
      <w:r>
        <w:t>Lista de valores para el campo Año</w:t>
      </w:r>
    </w:p>
    <w:p w:rsidR="00670BEE" w:rsidRDefault="00131DC0" w:rsidP="00670BEE">
      <w:r>
        <w:t xml:space="preserve">La clase modelo </w:t>
      </w:r>
      <w:proofErr w:type="spellStart"/>
      <w:r>
        <w:t>models</w:t>
      </w:r>
      <w:proofErr w:type="spellEnd"/>
      <w:r>
        <w:t>/</w:t>
      </w:r>
      <w:proofErr w:type="spellStart"/>
      <w:r>
        <w:t>Event.php</w:t>
      </w:r>
      <w:proofErr w:type="spellEnd"/>
      <w:r>
        <w:t xml:space="preserve"> define el método </w:t>
      </w:r>
      <w:proofErr w:type="spellStart"/>
      <w:proofErr w:type="gramStart"/>
      <w:r>
        <w:t>getYears</w:t>
      </w:r>
      <w:proofErr w:type="spellEnd"/>
      <w:r>
        <w:t>(</w:t>
      </w:r>
      <w:proofErr w:type="gramEnd"/>
      <w:r>
        <w:t>), que devuelve un array de años desde 2016 (año de primera puesta en marcha de la aplicación) hasta un año después del actual. Así, siempre podemos dar de alta el evento para el año que viene.</w:t>
      </w:r>
    </w:p>
    <w:p w:rsidR="00131DC0" w:rsidRDefault="00131DC0" w:rsidP="00670BEE">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valores para el campo año se definen a través del método </w:t>
      </w:r>
      <w:proofErr w:type="spellStart"/>
      <w:r>
        <w:t>getYears</w:t>
      </w:r>
      <w:proofErr w:type="spellEnd"/>
      <w:r>
        <w:t>().</w:t>
      </w:r>
    </w:p>
    <w:p w:rsidR="00D90887" w:rsidRDefault="00D90887" w:rsidP="00D90887">
      <w:pPr>
        <w:pStyle w:val="Ttulo4"/>
      </w:pPr>
      <w:r>
        <w:t>Intervalo de fechas</w:t>
      </w:r>
    </w:p>
    <w:p w:rsidR="00D90887" w:rsidRDefault="00D90887" w:rsidP="00D90887">
      <w:r>
        <w:t>Esta funcionalidad verifica que la fecha de inicio sea realmente menor que la fecha de fin.</w:t>
      </w:r>
    </w:p>
    <w:p w:rsidR="00D90887" w:rsidRPr="00D90887" w:rsidRDefault="00D90887" w:rsidP="00D90887">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se registra el módulo JavaScript </w:t>
      </w:r>
      <w:r w:rsidRPr="00D90887">
        <w:rPr>
          <w:rFonts w:ascii="Courier New" w:hAnsi="Courier New" w:cs="Courier New"/>
          <w:color w:val="538135" w:themeColor="accent6" w:themeShade="BF"/>
          <w:sz w:val="20"/>
        </w:rPr>
        <w:t>datepickerinterval.js</w:t>
      </w:r>
      <w:r>
        <w:t xml:space="preserve">, que implementa esta funcionalidad de verificación; y se añaden a los campos relevantes una clase CSS y un atributo personalizado que activan dicha funcionalidad. Además, los campos usan el widget </w:t>
      </w:r>
      <w:proofErr w:type="spellStart"/>
      <w:r>
        <w:t>DatePicker</w:t>
      </w:r>
      <w:proofErr w:type="spellEnd"/>
      <w:r>
        <w:t>.</w:t>
      </w:r>
    </w:p>
    <w:p w:rsidR="00131DC0" w:rsidRDefault="00131DC0" w:rsidP="00131DC0">
      <w:pPr>
        <w:pStyle w:val="Ttulo4"/>
      </w:pPr>
      <w:r>
        <w:t>Campos de fecha y hora de impresión de acreditaciones y de envío de datos al hotel</w:t>
      </w:r>
    </w:p>
    <w:p w:rsidR="00131DC0" w:rsidRDefault="00D90887" w:rsidP="00131DC0">
      <w:r>
        <w:t>El uso que se le va a dar a estos campos consiste en, en determinados momentos, asignarle la fecha y hora actual. Por tanto, en vez de dejarlos abiertos y obligar al usuario a introducirla manualmente, los definimos como sólo lectura y añadimos unas casillas de verificación; sólo si el usuario las marca, al guardar los cambios se asigna al campo el valor correspondiente a la fecha y hora actual.</w:t>
      </w:r>
    </w:p>
    <w:p w:rsidR="00D90887" w:rsidRDefault="00D90887" w:rsidP="00131DC0">
      <w:r>
        <w:t xml:space="preserve">La clase modelo </w:t>
      </w:r>
      <w:proofErr w:type="spellStart"/>
      <w:r>
        <w:t>models</w:t>
      </w:r>
      <w:proofErr w:type="spellEnd"/>
      <w:r>
        <w:t>/</w:t>
      </w:r>
      <w:proofErr w:type="spellStart"/>
      <w:r>
        <w:t>Event.php</w:t>
      </w:r>
      <w:proofErr w:type="spellEnd"/>
      <w:r>
        <w:t xml:space="preserve"> </w:t>
      </w:r>
      <w:proofErr w:type="spellStart"/>
      <w:r>
        <w:t>sobreescribe</w:t>
      </w:r>
      <w:proofErr w:type="spellEnd"/>
      <w:r>
        <w:t xml:space="preserve"> el método </w:t>
      </w:r>
      <w:proofErr w:type="gramStart"/>
      <w:r>
        <w:t>load(</w:t>
      </w:r>
      <w:proofErr w:type="gramEnd"/>
      <w:r>
        <w:t xml:space="preserve">) (que el </w:t>
      </w:r>
      <w:proofErr w:type="spellStart"/>
      <w:r>
        <w:t>framework</w:t>
      </w:r>
      <w:proofErr w:type="spellEnd"/>
      <w:r>
        <w:t xml:space="preserve"> llama para asignar valores a los campos del modelo a partir del formulario de alta / modificación); en este punto se leen los campos correspondientes a las casillas de verificación, y si están marcadas, se le da valor a los campos correspondientes a la fecha y hora.</w:t>
      </w:r>
    </w:p>
    <w:p w:rsidR="00D90887" w:rsidRDefault="00D90887" w:rsidP="00131DC0">
      <w:r>
        <w:t xml:space="preserve">En la vista de alta / modificación de registro </w:t>
      </w:r>
      <w:proofErr w:type="spellStart"/>
      <w:r>
        <w:t>views</w:t>
      </w:r>
      <w:proofErr w:type="spellEnd"/>
      <w:r>
        <w:t>/</w:t>
      </w:r>
      <w:proofErr w:type="spellStart"/>
      <w:r>
        <w:t>event</w:t>
      </w:r>
      <w:proofErr w:type="spellEnd"/>
      <w:r>
        <w:t>/_</w:t>
      </w:r>
      <w:proofErr w:type="spellStart"/>
      <w:proofErr w:type="gramStart"/>
      <w:r>
        <w:t>form.php</w:t>
      </w:r>
      <w:proofErr w:type="spellEnd"/>
      <w:r>
        <w:t xml:space="preserve"> ,</w:t>
      </w:r>
      <w:proofErr w:type="gramEnd"/>
      <w:r>
        <w:t xml:space="preserve"> los campos de fecha y hora de impresión de acreditaciones y envío al hotel están definidos como sólo lectura, y se les añade un texto de ayuda; y justo debajo de cada uno, se añade una casilla de verificación.</w:t>
      </w:r>
    </w:p>
    <w:p w:rsidR="00D90887" w:rsidRDefault="00D90887" w:rsidP="00D90887">
      <w:pPr>
        <w:pStyle w:val="Ttulo4"/>
      </w:pPr>
      <w:r>
        <w:t>Evento siguiente, último evento</w:t>
      </w:r>
    </w:p>
    <w:p w:rsidR="00D90887" w:rsidRDefault="00D90887" w:rsidP="00D90887">
      <w:r>
        <w:t xml:space="preserve">Estos métodos leen el último evento de todos los que haya almacenados, y el siguiente a partir de la fecha actual. </w:t>
      </w:r>
      <w:proofErr w:type="gramStart"/>
      <w:r>
        <w:t>Los usa</w:t>
      </w:r>
      <w:proofErr w:type="gramEnd"/>
      <w:r>
        <w:t xml:space="preserve"> el módulo de asistentes para asignar el evento que se va a usar por defecto</w:t>
      </w:r>
      <w:r w:rsidR="00897611">
        <w:t xml:space="preserve">; y también el módulo de inscripciones a </w:t>
      </w:r>
      <w:proofErr w:type="spellStart"/>
      <w:r w:rsidR="00897611">
        <w:t>cosplay</w:t>
      </w:r>
      <w:proofErr w:type="spellEnd"/>
      <w:r w:rsidR="00897611">
        <w:t xml:space="preserve"> para saber a qué evento se asocian, y localizar la fecha de fin de plazo</w:t>
      </w:r>
      <w:r>
        <w:t>.</w:t>
      </w:r>
    </w:p>
    <w:p w:rsidR="00D90887" w:rsidRDefault="00D90887" w:rsidP="00D90887">
      <w:pPr>
        <w:pStyle w:val="Ttulo3"/>
      </w:pPr>
      <w:r>
        <w:t>Objetos de aplicaci</w:t>
      </w:r>
      <w:r>
        <w:rPr>
          <w:rFonts w:ascii="Cambria" w:hAnsi="Cambria" w:cs="Cambria"/>
        </w:rPr>
        <w:t>ó</w:t>
      </w:r>
      <w:r>
        <w:t xml:space="preserve">n </w:t>
      </w:r>
      <w:r>
        <w:rPr>
          <w:rFonts w:ascii="Times New Roman" w:hAnsi="Times New Roman" w:cs="Times New Roman"/>
        </w:rPr>
        <w:t>–</w:t>
      </w:r>
      <w:r>
        <w:t xml:space="preserve"> productos extra</w:t>
      </w:r>
    </w:p>
    <w:p w:rsidR="00D90887" w:rsidRDefault="00B868E1" w:rsidP="00D90887">
      <w:r>
        <w:t xml:space="preserve">Asociado a tabla </w:t>
      </w:r>
      <w:proofErr w:type="spellStart"/>
      <w:r>
        <w:t>cif_products</w:t>
      </w:r>
      <w:proofErr w:type="spellEnd"/>
    </w:p>
    <w:p w:rsidR="00B868E1" w:rsidRDefault="00B868E1" w:rsidP="00B868E1">
      <w:pPr>
        <w:pStyle w:val="Ttulo4"/>
      </w:pPr>
      <w:r>
        <w:t>Desplegable de eventos</w:t>
      </w:r>
    </w:p>
    <w:p w:rsidR="00B868E1" w:rsidRDefault="00FD5419" w:rsidP="00B868E1">
      <w:r>
        <w:t xml:space="preserve">Los valores del campo </w:t>
      </w:r>
      <w:proofErr w:type="spellStart"/>
      <w:r>
        <w:t>idEvent</w:t>
      </w:r>
      <w:proofErr w:type="spellEnd"/>
      <w:r>
        <w:t xml:space="preserve"> son un desplegable que muestra los eventos dados de alta en el sistema; tanto en el alta y modificación de registro, como en el listado para permitir filtrar por evento.</w:t>
      </w:r>
    </w:p>
    <w:p w:rsidR="00FD5419" w:rsidRDefault="00FD5419" w:rsidP="00B868E1">
      <w:r>
        <w:t xml:space="preserve">La clase modelo </w:t>
      </w:r>
      <w:proofErr w:type="spellStart"/>
      <w:r>
        <w:t>models</w:t>
      </w:r>
      <w:proofErr w:type="spellEnd"/>
      <w:r>
        <w:t>/</w:t>
      </w:r>
      <w:proofErr w:type="spellStart"/>
      <w:r>
        <w:t>Product.php</w:t>
      </w:r>
      <w:proofErr w:type="spellEnd"/>
      <w:r>
        <w:t xml:space="preserve"> implementa el método </w:t>
      </w:r>
      <w:proofErr w:type="spellStart"/>
      <w:proofErr w:type="gramStart"/>
      <w:r>
        <w:t>getEvents</w:t>
      </w:r>
      <w:proofErr w:type="spellEnd"/>
      <w:r>
        <w:t>(</w:t>
      </w:r>
      <w:proofErr w:type="gramEnd"/>
      <w:r>
        <w:t xml:space="preserve">), que a su vez invoca a la clase modelo </w:t>
      </w:r>
      <w:proofErr w:type="spellStart"/>
      <w:r>
        <w:t>models</w:t>
      </w:r>
      <w:proofErr w:type="spellEnd"/>
      <w:r>
        <w:t>/</w:t>
      </w:r>
      <w:proofErr w:type="spellStart"/>
      <w:r>
        <w:t>Events.php</w:t>
      </w:r>
      <w:proofErr w:type="spellEnd"/>
      <w:r>
        <w:t xml:space="preserve"> para leer los datos necesarios y devolverlos en forma de array bidimensional.</w:t>
      </w:r>
    </w:p>
    <w:p w:rsidR="00FD5419" w:rsidRDefault="00FD5419" w:rsidP="00B868E1">
      <w:r>
        <w:lastRenderedPageBreak/>
        <w:t xml:space="preserve">La clase controlador </w:t>
      </w:r>
      <w:proofErr w:type="spellStart"/>
      <w:r>
        <w:t>controllers</w:t>
      </w:r>
      <w:proofErr w:type="spellEnd"/>
      <w:r>
        <w:t>/</w:t>
      </w:r>
      <w:proofErr w:type="spellStart"/>
      <w:r>
        <w:t>ProductController.php</w:t>
      </w:r>
      <w:proofErr w:type="spellEnd"/>
      <w:r>
        <w:t xml:space="preserve"> le pasa esta información de eventos a las vistas correspondientes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FD5419" w:rsidRDefault="00FD5419" w:rsidP="00B868E1">
      <w:r w:rsidRPr="00FD5419">
        <w:t>La vista</w:t>
      </w:r>
      <w:r>
        <w:t xml:space="preserve"> de listado</w:t>
      </w:r>
      <w:r w:rsidRPr="00FD5419">
        <w:t xml:space="preserve"> </w:t>
      </w:r>
      <w:proofErr w:type="spellStart"/>
      <w:r w:rsidRPr="00FD5419">
        <w:t>views</w:t>
      </w:r>
      <w:proofErr w:type="spellEnd"/>
      <w:r w:rsidRPr="00FD5419">
        <w:t>/</w:t>
      </w:r>
      <w:proofErr w:type="spellStart"/>
      <w:r w:rsidRPr="00FD5419">
        <w:t>product</w:t>
      </w:r>
      <w:proofErr w:type="spellEnd"/>
      <w:r w:rsidRPr="00FD5419">
        <w:t>/</w:t>
      </w:r>
      <w:proofErr w:type="spellStart"/>
      <w:r w:rsidRPr="00FD5419">
        <w:t>index.php</w:t>
      </w:r>
      <w:proofErr w:type="spellEnd"/>
      <w:r w:rsidRPr="00FD5419">
        <w:t xml:space="preserve"> incluy</w:t>
      </w:r>
      <w:r>
        <w:t xml:space="preserve">e los datos de eventos como valores del filtro para la columna </w:t>
      </w:r>
      <w:proofErr w:type="spellStart"/>
      <w:r>
        <w:t>idEvent</w:t>
      </w:r>
      <w:proofErr w:type="spellEnd"/>
      <w:r>
        <w:t>.</w:t>
      </w:r>
    </w:p>
    <w:p w:rsidR="00FD5419" w:rsidRDefault="00FD5419" w:rsidP="00B868E1">
      <w:r>
        <w:t xml:space="preserve">La vista </w:t>
      </w:r>
      <w:proofErr w:type="spellStart"/>
      <w:r>
        <w:t>views</w:t>
      </w:r>
      <w:proofErr w:type="spellEnd"/>
      <w:r>
        <w:t>/</w:t>
      </w:r>
      <w:proofErr w:type="spellStart"/>
      <w:r>
        <w:t>product</w:t>
      </w:r>
      <w:proofErr w:type="spellEnd"/>
      <w:r>
        <w:t>/_</w:t>
      </w:r>
      <w:proofErr w:type="spellStart"/>
      <w:r>
        <w:t>form.php</w:t>
      </w:r>
      <w:proofErr w:type="spellEnd"/>
      <w:r>
        <w:t xml:space="preserve"> incluye los valores de eventos como valores posibles del campo </w:t>
      </w:r>
      <w:proofErr w:type="spellStart"/>
      <w:r>
        <w:t>idEvent</w:t>
      </w:r>
      <w:proofErr w:type="spellEnd"/>
      <w:r>
        <w:t>.</w:t>
      </w:r>
    </w:p>
    <w:p w:rsidR="00FD5419" w:rsidRDefault="00FD5419" w:rsidP="00FD5419">
      <w:pPr>
        <w:pStyle w:val="Ttulo4"/>
      </w:pPr>
      <w:r>
        <w:t>Mostrar el nombre del evento en la información del producto</w:t>
      </w:r>
    </w:p>
    <w:p w:rsidR="00FD5419" w:rsidRDefault="00FD5419" w:rsidP="00FD5419">
      <w:r>
        <w:t xml:space="preserve">El controlador </w:t>
      </w:r>
      <w:proofErr w:type="spellStart"/>
      <w:r>
        <w:t>controllers</w:t>
      </w:r>
      <w:proofErr w:type="spellEnd"/>
      <w:r>
        <w:t>/</w:t>
      </w:r>
      <w:proofErr w:type="spellStart"/>
      <w:r>
        <w:t>ProductController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3C74A5" w:rsidRDefault="003C74A5" w:rsidP="00FD5419">
      <w:r>
        <w:t xml:space="preserve">La clase modelo </w:t>
      </w:r>
      <w:proofErr w:type="spellStart"/>
      <w:r>
        <w:t>models</w:t>
      </w:r>
      <w:proofErr w:type="spellEnd"/>
      <w:r>
        <w:t>/</w:t>
      </w:r>
      <w:proofErr w:type="spellStart"/>
      <w:r>
        <w:t>ProductSearch.php</w:t>
      </w:r>
      <w:proofErr w:type="spellEnd"/>
      <w:r>
        <w:t xml:space="preserve"> modifica de forma análoga la consulta a base de datos del método </w:t>
      </w:r>
      <w:proofErr w:type="spellStart"/>
      <w:proofErr w:type="gramStart"/>
      <w:r>
        <w:t>search</w:t>
      </w:r>
      <w:proofErr w:type="spellEnd"/>
      <w:r>
        <w:t>()</w:t>
      </w:r>
      <w:proofErr w:type="gramEnd"/>
    </w:p>
    <w:p w:rsidR="00FD5419" w:rsidRDefault="00FD5419" w:rsidP="00FD5419">
      <w:r>
        <w:t xml:space="preserve">El modelo </w:t>
      </w:r>
      <w:proofErr w:type="spellStart"/>
      <w:r>
        <w:t>models</w:t>
      </w:r>
      <w:proofErr w:type="spellEnd"/>
      <w:r>
        <w:t>/</w:t>
      </w:r>
      <w:proofErr w:type="spellStart"/>
      <w:r>
        <w:t>Product.php</w:t>
      </w:r>
      <w:proofErr w:type="spellEnd"/>
      <w:r>
        <w:t xml:space="preserve"> define la propiedad </w:t>
      </w:r>
      <w:proofErr w:type="spellStart"/>
      <w:r>
        <w:t>eventName</w:t>
      </w:r>
      <w:proofErr w:type="spellEnd"/>
      <w:r>
        <w:t>.</w:t>
      </w:r>
    </w:p>
    <w:p w:rsidR="003C74A5" w:rsidRDefault="003C74A5" w:rsidP="00FD5419">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product</w:t>
      </w:r>
      <w:proofErr w:type="spellEnd"/>
      <w:r>
        <w:t>/</w:t>
      </w:r>
      <w:proofErr w:type="spellStart"/>
      <w:r>
        <w:t>index.php</w:t>
      </w:r>
      <w:proofErr w:type="spellEnd"/>
      <w:r>
        <w:t xml:space="preserve"> y visualización de registro </w:t>
      </w:r>
      <w:proofErr w:type="spellStart"/>
      <w:r>
        <w:t>views</w:t>
      </w:r>
      <w:proofErr w:type="spellEnd"/>
      <w:r>
        <w:t>/</w:t>
      </w:r>
      <w:proofErr w:type="spellStart"/>
      <w:r>
        <w:t>product</w:t>
      </w:r>
      <w:proofErr w:type="spellEnd"/>
      <w:r>
        <w:t>/</w:t>
      </w:r>
      <w:proofErr w:type="spellStart"/>
      <w:r>
        <w:t>view.php</w:t>
      </w:r>
      <w:proofErr w:type="spellEnd"/>
    </w:p>
    <w:p w:rsidR="003C74A5" w:rsidRDefault="003C74A5" w:rsidP="003C74A5">
      <w:pPr>
        <w:pStyle w:val="Ttulo3"/>
      </w:pPr>
      <w:r w:rsidRPr="003C74A5">
        <w:t>Objetos de aplicación – invitados</w:t>
      </w:r>
    </w:p>
    <w:p w:rsidR="003C74A5" w:rsidRDefault="003C74A5" w:rsidP="003C74A5">
      <w:r>
        <w:t xml:space="preserve">Asociado a tabla </w:t>
      </w:r>
      <w:proofErr w:type="spellStart"/>
      <w:r>
        <w:t>cif_guests</w:t>
      </w:r>
      <w:proofErr w:type="spellEnd"/>
    </w:p>
    <w:p w:rsidR="003C74A5" w:rsidRDefault="003C74A5" w:rsidP="003C74A5">
      <w:pPr>
        <w:pStyle w:val="Ttulo4"/>
      </w:pPr>
      <w:r>
        <w:t>Desplegable de eventos</w:t>
      </w:r>
    </w:p>
    <w:p w:rsidR="003C74A5" w:rsidRDefault="003C74A5" w:rsidP="003C74A5">
      <w:r>
        <w:t>La funcionalidad es idéntica a la descrita para los productos extra.</w:t>
      </w:r>
    </w:p>
    <w:p w:rsidR="003C74A5" w:rsidRDefault="003C74A5" w:rsidP="003C74A5">
      <w:pPr>
        <w:pStyle w:val="Ttulo4"/>
      </w:pPr>
      <w:r>
        <w:t>Mostrar el nombre del evento en la información del producto</w:t>
      </w:r>
    </w:p>
    <w:p w:rsidR="003C74A5" w:rsidRDefault="003C74A5" w:rsidP="003C74A5">
      <w:r>
        <w:t>La funcionalidad es idéntica a la descrita para los productos extra.</w:t>
      </w:r>
    </w:p>
    <w:p w:rsidR="003C74A5" w:rsidRDefault="003C74A5" w:rsidP="003C74A5">
      <w:pPr>
        <w:pStyle w:val="Ttulo4"/>
      </w:pPr>
      <w:r>
        <w:t>Nombre completo</w:t>
      </w:r>
    </w:p>
    <w:p w:rsidR="003C74A5" w:rsidRPr="003C74A5" w:rsidRDefault="003C74A5" w:rsidP="003C74A5">
      <w:r>
        <w:t xml:space="preserve">La clase modelo </w:t>
      </w:r>
      <w:proofErr w:type="spellStart"/>
      <w:r>
        <w:t>models</w:t>
      </w:r>
      <w:proofErr w:type="spellEnd"/>
      <w:r>
        <w:t>/</w:t>
      </w:r>
      <w:proofErr w:type="spellStart"/>
      <w:r>
        <w:t>Guest.php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Guest</w:t>
      </w:r>
      <w:proofErr w:type="spellEnd"/>
      <w:r>
        <w:t>. Esta propiedad se usa a lo largo de la aplicación para mostrar datos del invitado.</w:t>
      </w:r>
    </w:p>
    <w:p w:rsidR="00352518" w:rsidRDefault="003C74A5" w:rsidP="00352518">
      <w:pPr>
        <w:pStyle w:val="Ttulo4"/>
      </w:pPr>
      <w:r>
        <w:t xml:space="preserve"> </w:t>
      </w:r>
      <w:r w:rsidR="00352518">
        <w:t>Intervalo de fechas</w:t>
      </w:r>
    </w:p>
    <w:p w:rsidR="003C74A5" w:rsidRDefault="00352518" w:rsidP="003C74A5">
      <w:r>
        <w:t xml:space="preserve">La misma funcionalidad descrita para el objeto Evento, se aplica en el objeto Invitado para los campos </w:t>
      </w:r>
      <w:proofErr w:type="spellStart"/>
      <w:r>
        <w:t>dateArrival</w:t>
      </w:r>
      <w:proofErr w:type="spellEnd"/>
      <w:r>
        <w:t xml:space="preserve"> y </w:t>
      </w:r>
      <w:proofErr w:type="spellStart"/>
      <w:r>
        <w:t>dateDeparture</w:t>
      </w:r>
      <w:proofErr w:type="spellEnd"/>
      <w:r>
        <w:t>.</w:t>
      </w:r>
    </w:p>
    <w:p w:rsidR="00352518" w:rsidRDefault="00352518" w:rsidP="00352518">
      <w:pPr>
        <w:pStyle w:val="Ttulo3"/>
      </w:pPr>
      <w:r>
        <w:t>Objetos de aplicación – acompañantes</w:t>
      </w:r>
    </w:p>
    <w:p w:rsidR="00352518" w:rsidRDefault="00352518" w:rsidP="003C74A5">
      <w:r>
        <w:t xml:space="preserve">Asociado a tabla </w:t>
      </w:r>
      <w:proofErr w:type="spellStart"/>
      <w:r>
        <w:t>cif_companions</w:t>
      </w:r>
      <w:proofErr w:type="spellEnd"/>
    </w:p>
    <w:p w:rsidR="00352518" w:rsidRDefault="00352518" w:rsidP="00352518">
      <w:pPr>
        <w:pStyle w:val="Ttulo4"/>
      </w:pPr>
      <w:r>
        <w:t>Desplegable de invitados</w:t>
      </w:r>
    </w:p>
    <w:p w:rsidR="00352518" w:rsidRDefault="00352518" w:rsidP="00352518">
      <w:r>
        <w:t xml:space="preserve">Esta funcionalidad es análoga al desplegable de eventos descrito para los objetos Producto extra e Invitado, pero con valores de invitados en vez de eventos, asociados al campo </w:t>
      </w:r>
      <w:proofErr w:type="spellStart"/>
      <w:r>
        <w:t>idGuest</w:t>
      </w:r>
      <w:proofErr w:type="spellEnd"/>
      <w:r>
        <w:t>. Sólo se aplica al alta y modificación, en este caso no se ha visto necesidad de añadirlo como filtro en el listado.</w:t>
      </w:r>
    </w:p>
    <w:p w:rsidR="00352518" w:rsidRDefault="00352518" w:rsidP="00352518">
      <w:r>
        <w:t>Los invitados están filtrados por evento; el valor del evento se toma de la sesión, donde previamente se ha almacenado por el controlador de Asistentes (ver más adelante).</w:t>
      </w:r>
    </w:p>
    <w:p w:rsidR="00352518" w:rsidRDefault="00352518" w:rsidP="00352518">
      <w:pPr>
        <w:pStyle w:val="Ttulo4"/>
      </w:pPr>
      <w:r>
        <w:lastRenderedPageBreak/>
        <w:t>Nombre completo</w:t>
      </w:r>
    </w:p>
    <w:p w:rsidR="00352518" w:rsidRDefault="00352518" w:rsidP="00352518">
      <w:r>
        <w:t>Funcionalidad análoga a la descrita para Invitado.</w:t>
      </w:r>
    </w:p>
    <w:p w:rsidR="00352518" w:rsidRDefault="00352518" w:rsidP="00352518">
      <w:pPr>
        <w:pStyle w:val="Ttulo3"/>
      </w:pPr>
      <w:r>
        <w:t>Objetos de aplicación – procedencias</w:t>
      </w:r>
    </w:p>
    <w:p w:rsidR="00352518" w:rsidRDefault="00352518" w:rsidP="00352518">
      <w:r>
        <w:t xml:space="preserve">Asociado a tabla </w:t>
      </w:r>
      <w:proofErr w:type="spellStart"/>
      <w:r>
        <w:t>cif_sources</w:t>
      </w:r>
      <w:proofErr w:type="spellEnd"/>
    </w:p>
    <w:p w:rsidR="00352518" w:rsidRDefault="00376014" w:rsidP="00376014">
      <w:pPr>
        <w:pStyle w:val="Ttulo4"/>
      </w:pPr>
      <w:r>
        <w:t>Imagen</w:t>
      </w:r>
    </w:p>
    <w:p w:rsidR="00376014" w:rsidRDefault="00376014" w:rsidP="00352518">
      <w:r>
        <w:t>Uno de los campos de la tabla representa una imagen; esto quiere decir que, además de guardar el nombre de la imagen en la base de datos, hay que gestionar el fichero físico.</w:t>
      </w:r>
    </w:p>
    <w:p w:rsidR="00376014" w:rsidRDefault="00376014" w:rsidP="00352518">
      <w:r>
        <w:t xml:space="preserve">La clase controlador </w:t>
      </w:r>
      <w:proofErr w:type="spellStart"/>
      <w:r>
        <w:t>controllers</w:t>
      </w:r>
      <w:proofErr w:type="spellEnd"/>
      <w:r>
        <w:t>/</w:t>
      </w:r>
      <w:proofErr w:type="spellStart"/>
      <w:r>
        <w:t>SourceController.php</w:t>
      </w:r>
      <w:proofErr w:type="spellEnd"/>
      <w:r>
        <w:t xml:space="preserve">, en las acciones </w:t>
      </w:r>
      <w:proofErr w:type="spellStart"/>
      <w:proofErr w:type="gramStart"/>
      <w:r>
        <w:t>actionCreate</w:t>
      </w:r>
      <w:proofErr w:type="spellEnd"/>
      <w:r>
        <w:t>(</w:t>
      </w:r>
      <w:proofErr w:type="gramEnd"/>
      <w:r>
        <w:t xml:space="preserve">) y </w:t>
      </w:r>
      <w:proofErr w:type="spellStart"/>
      <w:r w:rsidR="00A377EE">
        <w:t>actionUpdate</w:t>
      </w:r>
      <w:proofErr w:type="spellEnd"/>
      <w:r w:rsidR="00A377EE">
        <w:t xml:space="preserve">(), utiliza el componente estándar de </w:t>
      </w:r>
      <w:proofErr w:type="spellStart"/>
      <w:r w:rsidR="00A377EE">
        <w:t>Yii</w:t>
      </w:r>
      <w:proofErr w:type="spellEnd"/>
      <w:r w:rsidR="00A377EE">
        <w:t xml:space="preserve"> </w:t>
      </w:r>
      <w:proofErr w:type="spellStart"/>
      <w:r w:rsidR="00A377EE">
        <w:t>UploadedFile</w:t>
      </w:r>
      <w:proofErr w:type="spellEnd"/>
      <w:r w:rsidR="00A377EE">
        <w:t xml:space="preserve"> para obtener los datos del fichero que el usuario ha subido desde su equipo, lo asocia al modelo, e invoca el método </w:t>
      </w:r>
      <w:proofErr w:type="spellStart"/>
      <w:r w:rsidR="00A377EE">
        <w:t>upload</w:t>
      </w:r>
      <w:proofErr w:type="spellEnd"/>
      <w:r w:rsidR="00A377EE">
        <w:t>() de éste.</w:t>
      </w:r>
    </w:p>
    <w:p w:rsidR="00A377EE" w:rsidRDefault="00A377EE" w:rsidP="00352518">
      <w:r>
        <w:t xml:space="preserve">El modelo define la propiedad </w:t>
      </w:r>
      <w:proofErr w:type="spellStart"/>
      <w:r>
        <w:t>imageFileObj</w:t>
      </w:r>
      <w:proofErr w:type="spellEnd"/>
      <w:r>
        <w:t xml:space="preserve"> que será un objeto </w:t>
      </w:r>
      <w:proofErr w:type="spellStart"/>
      <w:r>
        <w:t>UploadedFile</w:t>
      </w:r>
      <w:proofErr w:type="spellEnd"/>
      <w:r>
        <w:t xml:space="preserve">; y el método </w:t>
      </w:r>
      <w:proofErr w:type="spellStart"/>
      <w:proofErr w:type="gramStart"/>
      <w:r>
        <w:t>upload</w:t>
      </w:r>
      <w:proofErr w:type="spellEnd"/>
      <w:r>
        <w:t>(</w:t>
      </w:r>
      <w:proofErr w:type="gramEnd"/>
      <w:r>
        <w:t xml:space="preserve">) que valida los datos recibidos del fichero y, si son correctos, los almacena en el directorio correspondiente en el disco y además asigna el nombre en la propiedad </w:t>
      </w:r>
      <w:proofErr w:type="spellStart"/>
      <w:r>
        <w:t>imageFile</w:t>
      </w:r>
      <w:proofErr w:type="spellEnd"/>
      <w:r>
        <w:t>.</w:t>
      </w:r>
    </w:p>
    <w:p w:rsidR="00A377EE" w:rsidRDefault="00A377EE" w:rsidP="00352518">
      <w:r>
        <w:t xml:space="preserve">La vista de registro </w:t>
      </w:r>
      <w:proofErr w:type="spellStart"/>
      <w:r>
        <w:t>views</w:t>
      </w:r>
      <w:proofErr w:type="spellEnd"/>
      <w:r>
        <w:t>/</w:t>
      </w:r>
      <w:proofErr w:type="spellStart"/>
      <w:r>
        <w:t>source</w:t>
      </w:r>
      <w:proofErr w:type="spellEnd"/>
      <w:r>
        <w:t>/</w:t>
      </w:r>
      <w:proofErr w:type="spellStart"/>
      <w:r>
        <w:t>view.php</w:t>
      </w:r>
      <w:proofErr w:type="spellEnd"/>
      <w:r>
        <w:t xml:space="preserve"> muestra la imagen si el campo </w:t>
      </w:r>
      <w:proofErr w:type="spellStart"/>
      <w:r>
        <w:t>imageFile</w:t>
      </w:r>
      <w:proofErr w:type="spellEnd"/>
      <w:r>
        <w:t xml:space="preserve"> tiene contenido.</w:t>
      </w:r>
    </w:p>
    <w:p w:rsidR="00A377EE" w:rsidRDefault="00A377EE" w:rsidP="00352518">
      <w:r>
        <w:t xml:space="preserve">La vista de alta / modificación </w:t>
      </w:r>
      <w:proofErr w:type="spellStart"/>
      <w:r>
        <w:t>views</w:t>
      </w:r>
      <w:proofErr w:type="spellEnd"/>
      <w:r>
        <w:t>/</w:t>
      </w:r>
      <w:proofErr w:type="spellStart"/>
      <w:r>
        <w:t>source</w:t>
      </w:r>
      <w:proofErr w:type="spellEnd"/>
      <w:r>
        <w:t>/_</w:t>
      </w:r>
      <w:proofErr w:type="spellStart"/>
      <w:r>
        <w:t>form.php</w:t>
      </w:r>
      <w:proofErr w:type="spellEnd"/>
      <w:r>
        <w:t xml:space="preserve"> muestra la imagen si el campo </w:t>
      </w:r>
      <w:proofErr w:type="spellStart"/>
      <w:r>
        <w:t>imageFile</w:t>
      </w:r>
      <w:proofErr w:type="spellEnd"/>
      <w:r>
        <w:t xml:space="preserve"> tiene contenido, y además, un campo de tipo fichero para subir una imagen nueva o sustituir la existente.</w:t>
      </w:r>
    </w:p>
    <w:p w:rsidR="00A377EE" w:rsidRDefault="00A377EE" w:rsidP="00A377EE">
      <w:pPr>
        <w:pStyle w:val="Ttulo4"/>
      </w:pPr>
      <w:r>
        <w:t>Carga masiva</w:t>
      </w:r>
    </w:p>
    <w:p w:rsidR="00611B9D" w:rsidRDefault="009E6554" w:rsidP="00A377EE">
      <w:r>
        <w:t>La aplicación incluye una funcionalidad para cargar varias procedencias en un solo paso. Se toma cada línea de la caja de texto como el nombre de una de ellas.</w:t>
      </w:r>
    </w:p>
    <w:p w:rsidR="00A377EE" w:rsidRDefault="009E6554" w:rsidP="00A377EE">
      <w:r>
        <w:t>En la vista de listado</w:t>
      </w:r>
      <w:r w:rsidR="00A377EE">
        <w:t xml:space="preserve"> </w:t>
      </w:r>
      <w:proofErr w:type="spellStart"/>
      <w:r>
        <w:t>views</w:t>
      </w:r>
      <w:proofErr w:type="spellEnd"/>
      <w:r>
        <w:t>/</w:t>
      </w:r>
      <w:proofErr w:type="spellStart"/>
      <w:r>
        <w:t>source</w:t>
      </w:r>
      <w:proofErr w:type="spellEnd"/>
      <w:r>
        <w:t>/</w:t>
      </w:r>
      <w:proofErr w:type="spellStart"/>
      <w:r w:rsidR="00A377EE">
        <w:t>index</w:t>
      </w:r>
      <w:r>
        <w:t>.php</w:t>
      </w:r>
      <w:proofErr w:type="spellEnd"/>
      <w:r>
        <w:t xml:space="preserve"> se ha añadido un botón para dar acceso a la funcionalidad. Está enlazado con la ruta que lleva a la nueva acción de controlador load.</w:t>
      </w:r>
    </w:p>
    <w:p w:rsidR="00A377EE" w:rsidRDefault="009E6554" w:rsidP="00A377EE">
      <w:r>
        <w:t>La clase c</w:t>
      </w:r>
      <w:r w:rsidR="00A377EE">
        <w:t>ontrolador</w:t>
      </w:r>
      <w:r>
        <w:t xml:space="preserve"> </w:t>
      </w:r>
      <w:proofErr w:type="spellStart"/>
      <w:r>
        <w:t>controllers</w:t>
      </w:r>
      <w:proofErr w:type="spellEnd"/>
      <w:r>
        <w:t>/</w:t>
      </w:r>
      <w:proofErr w:type="spellStart"/>
      <w:r>
        <w:t>SourceController.php</w:t>
      </w:r>
      <w:proofErr w:type="spellEnd"/>
      <w:r>
        <w:t xml:space="preserve"> implementa el método </w:t>
      </w:r>
      <w:proofErr w:type="spellStart"/>
      <w:proofErr w:type="gramStart"/>
      <w:r>
        <w:t>actionLoad</w:t>
      </w:r>
      <w:proofErr w:type="spellEnd"/>
      <w:r>
        <w:t>(</w:t>
      </w:r>
      <w:proofErr w:type="gramEnd"/>
      <w:r>
        <w:t xml:space="preserve">) que implementa la funcionalidad. Enlaza con la nueva vista </w:t>
      </w:r>
      <w:proofErr w:type="spellStart"/>
      <w:r>
        <w:t>views</w:t>
      </w:r>
      <w:proofErr w:type="spellEnd"/>
      <w:r>
        <w:t>/</w:t>
      </w:r>
      <w:proofErr w:type="spellStart"/>
      <w:r>
        <w:t>source</w:t>
      </w:r>
      <w:proofErr w:type="spellEnd"/>
      <w:r>
        <w:t>/</w:t>
      </w:r>
      <w:proofErr w:type="spellStart"/>
      <w:r>
        <w:t>load.php</w:t>
      </w:r>
      <w:proofErr w:type="spellEnd"/>
    </w:p>
    <w:p w:rsidR="00A377EE" w:rsidRDefault="009E6554" w:rsidP="00A377EE">
      <w:r>
        <w:t>Dicha vista muestra el formulario con la caja de texto, y en su caso el mensaje de error.</w:t>
      </w:r>
    </w:p>
    <w:p w:rsidR="009E6554" w:rsidRDefault="009E6554" w:rsidP="009E6554">
      <w:pPr>
        <w:pStyle w:val="Ttulo3"/>
      </w:pPr>
      <w:r w:rsidRPr="003C74A5">
        <w:t>Objetos de aplicación</w:t>
      </w:r>
      <w:r>
        <w:t xml:space="preserve"> – socios</w:t>
      </w:r>
    </w:p>
    <w:p w:rsidR="009E6554" w:rsidRDefault="009E6554" w:rsidP="00A377EE">
      <w:r>
        <w:t xml:space="preserve">Asociado a tabla </w:t>
      </w:r>
      <w:proofErr w:type="spellStart"/>
      <w:r>
        <w:t>cif_members</w:t>
      </w:r>
      <w:proofErr w:type="spellEnd"/>
    </w:p>
    <w:p w:rsidR="009E6554" w:rsidRDefault="00A037A3" w:rsidP="00FB4280">
      <w:pPr>
        <w:pStyle w:val="Ttulo4"/>
      </w:pPr>
      <w:r>
        <w:t>Carga masiva</w:t>
      </w:r>
    </w:p>
    <w:p w:rsidR="00A037A3" w:rsidRDefault="00FB4280" w:rsidP="00A377EE">
      <w:r>
        <w:t>La sección de socios tiene una función de carga masiva, similar a las procedencias pero algo más compleja, por dos elementos:</w:t>
      </w:r>
    </w:p>
    <w:p w:rsidR="00FB4280" w:rsidRDefault="00FB4280" w:rsidP="00FB4280">
      <w:pPr>
        <w:pStyle w:val="Prrafodelista"/>
        <w:numPr>
          <w:ilvl w:val="0"/>
          <w:numId w:val="11"/>
        </w:numPr>
      </w:pPr>
      <w:r>
        <w:t>Se cargan varios campos (separados por tabuladores, lo que hace que se puedan procesar los datos copiados y pegados desde Excel).</w:t>
      </w:r>
    </w:p>
    <w:p w:rsidR="00FB4280" w:rsidRDefault="00FB4280" w:rsidP="00FB4280">
      <w:pPr>
        <w:pStyle w:val="Prrafodelista"/>
        <w:numPr>
          <w:ilvl w:val="0"/>
          <w:numId w:val="11"/>
        </w:numPr>
      </w:pPr>
      <w:r>
        <w:t>Los socios cargados se pueden dar de alta como asistentes en el mismo paso</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implementa el método </w:t>
      </w:r>
      <w:proofErr w:type="spellStart"/>
      <w:proofErr w:type="gramStart"/>
      <w:r>
        <w:t>actionLoad</w:t>
      </w:r>
      <w:proofErr w:type="spellEnd"/>
      <w:r>
        <w:t>(</w:t>
      </w:r>
      <w:proofErr w:type="gramEnd"/>
      <w:r>
        <w:t>) que controla la lógica del proceso. Recoge los datos, inserta los socios y los asistentes en su caso, y le pasa los datos a la plantilla; incluyendo los contenidos de los desplegables.</w:t>
      </w:r>
    </w:p>
    <w:p w:rsidR="00FB4280" w:rsidRDefault="00FB4280" w:rsidP="00FB4280">
      <w:r w:rsidRPr="00FB4280">
        <w:lastRenderedPageBreak/>
        <w:t>La clase modelo</w:t>
      </w:r>
      <w:r>
        <w:t xml:space="preserve"> de asistentes</w:t>
      </w:r>
      <w:r w:rsidRPr="00FB4280">
        <w:t xml:space="preserve"> </w:t>
      </w:r>
      <w:proofErr w:type="spellStart"/>
      <w:r w:rsidRPr="00FB4280">
        <w:t>models</w:t>
      </w:r>
      <w:proofErr w:type="spellEnd"/>
      <w:r w:rsidRPr="00FB4280">
        <w:t>/</w:t>
      </w:r>
      <w:proofErr w:type="spellStart"/>
      <w:r>
        <w:t>Attendee</w:t>
      </w:r>
      <w:r w:rsidRPr="00FB4280">
        <w:t>.php</w:t>
      </w:r>
      <w:proofErr w:type="spellEnd"/>
      <w:r w:rsidRPr="00FB4280">
        <w:t xml:space="preserve"> implementa </w:t>
      </w:r>
      <w:proofErr w:type="spellStart"/>
      <w:proofErr w:type="gramStart"/>
      <w:r w:rsidRPr="00FB4280">
        <w:t>getEvents</w:t>
      </w:r>
      <w:proofErr w:type="spellEnd"/>
      <w:r w:rsidRPr="00FB4280">
        <w:t>(</w:t>
      </w:r>
      <w:proofErr w:type="gramEnd"/>
      <w:r w:rsidRPr="00FB4280">
        <w:t xml:space="preserve">), </w:t>
      </w:r>
      <w:proofErr w:type="spellStart"/>
      <w:r w:rsidRPr="00FB4280">
        <w:t>getSources</w:t>
      </w:r>
      <w:proofErr w:type="spellEnd"/>
      <w:r w:rsidRPr="00FB4280">
        <w:t xml:space="preserve">() y </w:t>
      </w:r>
      <w:proofErr w:type="spellStart"/>
      <w:r w:rsidRPr="00FB4280">
        <w:t>getTicketTypes</w:t>
      </w:r>
      <w:proofErr w:type="spellEnd"/>
      <w:r w:rsidRPr="00FB4280">
        <w:t>() para generar los da</w:t>
      </w:r>
      <w:r>
        <w:t>tos de los desplegables de evento, procedencia y tipo de entrada respectivamente. Los dos primeros leen la información del modelo correspondiente, el tercero es una serie de valores fijos.</w:t>
      </w:r>
    </w:p>
    <w:p w:rsidR="00FB4280" w:rsidRDefault="00FB4280" w:rsidP="00FB4280">
      <w:r>
        <w:t xml:space="preserve">La vista </w:t>
      </w:r>
      <w:proofErr w:type="spellStart"/>
      <w:r>
        <w:t>views</w:t>
      </w:r>
      <w:proofErr w:type="spellEnd"/>
      <w:r>
        <w:t>/</w:t>
      </w:r>
      <w:proofErr w:type="spellStart"/>
      <w:r>
        <w:t>member</w:t>
      </w:r>
      <w:proofErr w:type="spellEnd"/>
      <w:r>
        <w:t>/</w:t>
      </w:r>
      <w:proofErr w:type="spellStart"/>
      <w:r>
        <w:t>load.php</w:t>
      </w:r>
      <w:proofErr w:type="spellEnd"/>
      <w:r>
        <w:t xml:space="preserve"> muestra el formulario que recoge los datos; incluyendo los datos para crear asistentes asociados a un evento, con una procedencia y un tipo de entrada determinados.</w:t>
      </w:r>
    </w:p>
    <w:p w:rsidR="00FB4280" w:rsidRDefault="00FB4280" w:rsidP="00FB4280">
      <w:pPr>
        <w:pStyle w:val="Ttulo4"/>
      </w:pPr>
      <w:r>
        <w:t>Carga desde la tienda</w:t>
      </w:r>
    </w:p>
    <w:p w:rsidR="00FB4280" w:rsidRDefault="00FB4280" w:rsidP="00FB4280">
      <w:r>
        <w:t>Es posible cargar socios a partir de los usuarios registrados que han hecho pedidos en la tienda online.</w:t>
      </w:r>
    </w:p>
    <w:p w:rsidR="00821F4E" w:rsidRDefault="00821F4E" w:rsidP="00FB4280">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un botón para acceder a esta funcionalidad.</w:t>
      </w:r>
    </w:p>
    <w:p w:rsidR="00FB4280" w:rsidRDefault="00FB4280" w:rsidP="00FB4280">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rsidRPr="00FB4280">
        <w:t>loadfromps</w:t>
      </w:r>
      <w:proofErr w:type="spellEnd"/>
      <w:r w:rsidRPr="00FB4280">
        <w:t>/&lt;</w:t>
      </w:r>
      <w:proofErr w:type="spellStart"/>
      <w:r w:rsidRPr="00FB4280">
        <w:t>filter</w:t>
      </w:r>
      <w:proofErr w:type="spellEnd"/>
      <w:r w:rsidRPr="00FB4280">
        <w:t>&gt;'</w:t>
      </w:r>
      <w:r>
        <w:t xml:space="preserve"> que permite pasar a la acción del controlador un parámetro </w:t>
      </w:r>
      <w:proofErr w:type="spellStart"/>
      <w:r>
        <w:t>filter</w:t>
      </w:r>
      <w:proofErr w:type="spellEnd"/>
      <w:r>
        <w:t>.</w:t>
      </w:r>
    </w:p>
    <w:p w:rsidR="00FB4280" w:rsidRDefault="00FB4280" w:rsidP="00FB4280">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actionLoadfromwp</w:t>
      </w:r>
      <w:proofErr w:type="spellEnd"/>
      <w:r>
        <w:t>(</w:t>
      </w:r>
      <w:proofErr w:type="gramEnd"/>
      <w:r>
        <w:t>) que implementa el proceso de leer los datos de usuarios de WordPress, verificar los que ya existen en la base de datos y los que no, e insertar/modificar todos o sólo insertar los nuevos según indique el parámetro $</w:t>
      </w:r>
      <w:proofErr w:type="spellStart"/>
      <w:r>
        <w:t>filter</w:t>
      </w:r>
      <w:proofErr w:type="spellEnd"/>
      <w:r>
        <w:t>.</w:t>
      </w:r>
    </w:p>
    <w:p w:rsidR="00FB4280" w:rsidRDefault="00FB4280" w:rsidP="00FB4280">
      <w:r>
        <w:t xml:space="preserve">La clase modelo </w:t>
      </w:r>
      <w:proofErr w:type="spellStart"/>
      <w:r>
        <w:t>models</w:t>
      </w:r>
      <w:proofErr w:type="spellEnd"/>
      <w:r>
        <w:t>/</w:t>
      </w:r>
      <w:proofErr w:type="spellStart"/>
      <w:r>
        <w:t>Member.php</w:t>
      </w:r>
      <w:proofErr w:type="spellEnd"/>
      <w:r>
        <w:t xml:space="preserve"> implementa:</w:t>
      </w:r>
    </w:p>
    <w:p w:rsidR="00FB4280" w:rsidRDefault="00FB4280" w:rsidP="00FB4280">
      <w:pPr>
        <w:pStyle w:val="Prrafodelista"/>
        <w:numPr>
          <w:ilvl w:val="0"/>
          <w:numId w:val="12"/>
        </w:numPr>
      </w:pPr>
      <w:proofErr w:type="spellStart"/>
      <w:proofErr w:type="gramStart"/>
      <w:r>
        <w:t>getLastLoadFrom</w:t>
      </w:r>
      <w:proofErr w:type="spellEnd"/>
      <w:r>
        <w:t>(</w:t>
      </w:r>
      <w:proofErr w:type="gramEnd"/>
      <w:r>
        <w:t>) recupera la fecha y hora de la última vez que se han cargado datos de socios (para saber cuáles son los nuevos). La fecha se guarda en un fichero de texto.</w:t>
      </w:r>
    </w:p>
    <w:p w:rsidR="00FB4280" w:rsidRDefault="00FB4280" w:rsidP="00FB4280">
      <w:pPr>
        <w:pStyle w:val="Prrafodelista"/>
        <w:numPr>
          <w:ilvl w:val="0"/>
          <w:numId w:val="12"/>
        </w:numPr>
      </w:pPr>
      <w:proofErr w:type="spellStart"/>
      <w:proofErr w:type="gramStart"/>
      <w:r>
        <w:t>setLastLoadFrom</w:t>
      </w:r>
      <w:proofErr w:type="spellEnd"/>
      <w:r>
        <w:t>(</w:t>
      </w:r>
      <w:proofErr w:type="gramEnd"/>
      <w:r>
        <w:t>) asigna la fecha y hora actual como momento de la última carga.</w:t>
      </w:r>
    </w:p>
    <w:p w:rsidR="00FB4280" w:rsidRDefault="00FB4280" w:rsidP="00FB4280">
      <w:pPr>
        <w:pStyle w:val="Prrafodelista"/>
        <w:numPr>
          <w:ilvl w:val="0"/>
          <w:numId w:val="12"/>
        </w:numPr>
      </w:pPr>
      <w:proofErr w:type="spellStart"/>
      <w:proofErr w:type="gramStart"/>
      <w:r>
        <w:t>membersMatchCustomers</w:t>
      </w:r>
      <w:proofErr w:type="spellEnd"/>
      <w:r>
        <w:t>(</w:t>
      </w:r>
      <w:proofErr w:type="gramEnd"/>
      <w:r>
        <w:t>) recupera los socios existentes cuyo email coincide con los de los clientes cargados desde la tienda.</w:t>
      </w:r>
    </w:p>
    <w:p w:rsidR="00FB4280" w:rsidRDefault="00FB4280" w:rsidP="00FB4280">
      <w:pPr>
        <w:pStyle w:val="Prrafodelista"/>
        <w:numPr>
          <w:ilvl w:val="0"/>
          <w:numId w:val="12"/>
        </w:numPr>
      </w:pPr>
      <w:proofErr w:type="spellStart"/>
      <w:proofErr w:type="gramStart"/>
      <w:r w:rsidRPr="00797477">
        <w:t>upsertMembersFromCustomers</w:t>
      </w:r>
      <w:proofErr w:type="spellEnd"/>
      <w:r w:rsidRPr="00797477">
        <w:t>(</w:t>
      </w:r>
      <w:proofErr w:type="gramEnd"/>
      <w:r w:rsidRPr="00797477">
        <w:t xml:space="preserve">) construye objetos </w:t>
      </w:r>
      <w:proofErr w:type="spellStart"/>
      <w:r w:rsidRPr="00797477">
        <w:t>Member</w:t>
      </w:r>
      <w:proofErr w:type="spellEnd"/>
      <w:r w:rsidRPr="00797477">
        <w:t xml:space="preserve"> a partir de </w:t>
      </w:r>
      <w:r w:rsidR="00797477" w:rsidRPr="00797477">
        <w:t>lo</w:t>
      </w:r>
      <w:r w:rsidR="00797477">
        <w:t>s datos de clientes, y los inserta o modifica.</w:t>
      </w:r>
    </w:p>
    <w:p w:rsidR="00797477" w:rsidRDefault="00797477" w:rsidP="00797477">
      <w:r>
        <w:t xml:space="preserve">La vista </w:t>
      </w:r>
      <w:proofErr w:type="spellStart"/>
      <w:r>
        <w:t>views</w:t>
      </w:r>
      <w:proofErr w:type="spellEnd"/>
      <w:r>
        <w:t>/</w:t>
      </w:r>
      <w:proofErr w:type="spellStart"/>
      <w:r>
        <w:t>member</w:t>
      </w:r>
      <w:proofErr w:type="spellEnd"/>
      <w:r>
        <w:t>/</w:t>
      </w:r>
      <w:proofErr w:type="spellStart"/>
      <w:r>
        <w:t>loadfromps.php</w:t>
      </w:r>
      <w:proofErr w:type="spellEnd"/>
      <w:r>
        <w:t xml:space="preserve"> muestra los botones para lanzar la carga, y los resultados de la operación.</w:t>
      </w:r>
    </w:p>
    <w:p w:rsidR="00797477" w:rsidRDefault="00797477" w:rsidP="00797477">
      <w:r>
        <w:t xml:space="preserve">Existe un modelo </w:t>
      </w:r>
      <w:proofErr w:type="spellStart"/>
      <w:r>
        <w:t>models</w:t>
      </w:r>
      <w:proofErr w:type="spellEnd"/>
      <w:r>
        <w:t>/</w:t>
      </w:r>
      <w:proofErr w:type="spellStart"/>
      <w:r>
        <w:t>WPUser.php</w:t>
      </w:r>
      <w:proofErr w:type="spellEnd"/>
      <w:r>
        <w:t xml:space="preserve"> y su clase de consulta a base de datos asociada </w:t>
      </w:r>
      <w:proofErr w:type="spellStart"/>
      <w:r>
        <w:t>models</w:t>
      </w:r>
      <w:proofErr w:type="spellEnd"/>
      <w:r>
        <w:t>/</w:t>
      </w:r>
      <w:proofErr w:type="spellStart"/>
      <w:r>
        <w:t>WPUserQuery.php</w:t>
      </w:r>
      <w:proofErr w:type="spellEnd"/>
      <w:r>
        <w:t xml:space="preserve"> que se corresponden con la tabla estándar de </w:t>
      </w:r>
      <w:proofErr w:type="spellStart"/>
      <w:r>
        <w:t>WordPress</w:t>
      </w:r>
      <w:proofErr w:type="spellEnd"/>
      <w:r>
        <w:t xml:space="preserve"> </w:t>
      </w:r>
      <w:proofErr w:type="spellStart"/>
      <w:r>
        <w:t>wp_users</w:t>
      </w:r>
      <w:proofErr w:type="spellEnd"/>
      <w:r>
        <w:t xml:space="preserve">. </w:t>
      </w:r>
      <w:proofErr w:type="spellStart"/>
      <w:r>
        <w:t>WPUser.php</w:t>
      </w:r>
      <w:proofErr w:type="spellEnd"/>
      <w:r>
        <w:t xml:space="preserve"> define ciertos métodos que devuelven campos ya adaptados para corresponder con los de </w:t>
      </w:r>
      <w:proofErr w:type="spellStart"/>
      <w:r>
        <w:t>cif_members</w:t>
      </w:r>
      <w:proofErr w:type="spellEnd"/>
      <w:r>
        <w:t xml:space="preserve">; y redefine el método </w:t>
      </w:r>
      <w:proofErr w:type="spellStart"/>
      <w:proofErr w:type="gramStart"/>
      <w:r>
        <w:t>getDb</w:t>
      </w:r>
      <w:proofErr w:type="spellEnd"/>
      <w:r>
        <w:t>(</w:t>
      </w:r>
      <w:proofErr w:type="gramEnd"/>
      <w:r>
        <w:t xml:space="preserve">) para conectarse a la base de datos de WordPress en vez de la de la aplicación Data. </w:t>
      </w:r>
      <w:proofErr w:type="spellStart"/>
      <w:r>
        <w:t>WPUserQuery.php</w:t>
      </w:r>
      <w:proofErr w:type="spellEnd"/>
      <w:r>
        <w:t xml:space="preserve"> añade a los datos de </w:t>
      </w:r>
      <w:proofErr w:type="spellStart"/>
      <w:r>
        <w:t>wp_users</w:t>
      </w:r>
      <w:proofErr w:type="spellEnd"/>
      <w:r>
        <w:t xml:space="preserve"> los almacenados en la tabla auxiliar </w:t>
      </w:r>
      <w:proofErr w:type="spellStart"/>
      <w:r>
        <w:t>wp_usermeta</w:t>
      </w:r>
      <w:proofErr w:type="spellEnd"/>
      <w:r>
        <w:t xml:space="preserve">; y define el método </w:t>
      </w:r>
      <w:proofErr w:type="spellStart"/>
      <w:proofErr w:type="gramStart"/>
      <w:r>
        <w:t>modifiedAfter</w:t>
      </w:r>
      <w:proofErr w:type="spellEnd"/>
      <w:r>
        <w:t>(</w:t>
      </w:r>
      <w:proofErr w:type="gramEnd"/>
      <w:r>
        <w:t>) que devuelve la consulta a base de datos correspondiente para obtener los usuarios creados o modificados después de una fecha y hora indicada.</w:t>
      </w:r>
    </w:p>
    <w:p w:rsidR="00797477" w:rsidRDefault="00797477" w:rsidP="00797477">
      <w:r>
        <w:t xml:space="preserve">Existen clases equivalentes PS2Customer.php y PS2CustomerQuery.php para acceder a la tienda online implementada en </w:t>
      </w:r>
      <w:proofErr w:type="spellStart"/>
      <w:r>
        <w:t>Prestashop</w:t>
      </w:r>
      <w:proofErr w:type="spellEnd"/>
      <w:r>
        <w:t xml:space="preserve"> (en desuso desde 2017).</w:t>
      </w:r>
    </w:p>
    <w:p w:rsidR="00797477" w:rsidRDefault="00297A3A" w:rsidP="00297A3A">
      <w:pPr>
        <w:pStyle w:val="Ttulo4"/>
      </w:pPr>
      <w:r>
        <w:t>Exportar datos de socios</w:t>
      </w:r>
    </w:p>
    <w:p w:rsidR="00297A3A" w:rsidRDefault="00297A3A" w:rsidP="00297A3A">
      <w:r>
        <w:t>La aplicación permite exportar los datos de los socios. Esto tiene dos objetivos principales:</w:t>
      </w:r>
    </w:p>
    <w:p w:rsidR="00297A3A" w:rsidRDefault="00297A3A" w:rsidP="00297A3A">
      <w:pPr>
        <w:pStyle w:val="Prrafodelista"/>
        <w:numPr>
          <w:ilvl w:val="0"/>
          <w:numId w:val="13"/>
        </w:numPr>
      </w:pPr>
      <w:r>
        <w:lastRenderedPageBreak/>
        <w:t xml:space="preserve">Presentar una relación de los socios de la Asociación </w:t>
      </w:r>
      <w:proofErr w:type="spellStart"/>
      <w:r>
        <w:t>CifiMad</w:t>
      </w:r>
      <w:proofErr w:type="spellEnd"/>
      <w:r>
        <w:t xml:space="preserve"> (entendiendo por socios, todas las personas que hayan asistido a alguno de los eventos y de las que tengamos sus datos, incluyendo DNI).</w:t>
      </w:r>
    </w:p>
    <w:p w:rsidR="00297A3A" w:rsidRDefault="00821F4E" w:rsidP="00297A3A">
      <w:pPr>
        <w:pStyle w:val="Prrafodelista"/>
        <w:numPr>
          <w:ilvl w:val="0"/>
          <w:numId w:val="13"/>
        </w:numPr>
      </w:pPr>
      <w:r>
        <w:t>Realizar acciones de envío masivo de correo electrónico.</w:t>
      </w:r>
    </w:p>
    <w:p w:rsidR="00821F4E" w:rsidRDefault="00821F4E" w:rsidP="00821F4E">
      <w:r>
        <w:t xml:space="preserve">En la vista de listado </w:t>
      </w:r>
      <w:proofErr w:type="spellStart"/>
      <w:r>
        <w:t>views</w:t>
      </w:r>
      <w:proofErr w:type="spellEnd"/>
      <w:r>
        <w:t>/</w:t>
      </w:r>
      <w:proofErr w:type="spellStart"/>
      <w:r>
        <w:t>member</w:t>
      </w:r>
      <w:proofErr w:type="spellEnd"/>
      <w:r>
        <w:t>/</w:t>
      </w:r>
      <w:proofErr w:type="spellStart"/>
      <w:r>
        <w:t>index.php</w:t>
      </w:r>
      <w:proofErr w:type="spellEnd"/>
      <w:r>
        <w:t xml:space="preserve"> hay botones para lanzar estas exportaciones.</w:t>
      </w:r>
    </w:p>
    <w:p w:rsidR="00821F4E" w:rsidRDefault="00821F4E" w:rsidP="00821F4E">
      <w:r>
        <w:t>Por tanto se ofrecen opciones para exportar todo, exportar sólo los socios activos con DNI, y exportar sólo los socios activos con correo electrónico.</w:t>
      </w:r>
    </w:p>
    <w:p w:rsidR="00821F4E" w:rsidRDefault="00821F4E" w:rsidP="00821F4E">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rsidRPr="00FB4280">
        <w:t>member</w:t>
      </w:r>
      <w:proofErr w:type="spellEnd"/>
      <w:r w:rsidRPr="00FB4280">
        <w:t>/</w:t>
      </w:r>
      <w:proofErr w:type="spellStart"/>
      <w:r>
        <w:t>export</w:t>
      </w:r>
      <w:proofErr w:type="spellEnd"/>
      <w:r>
        <w:t>/&lt;</w:t>
      </w:r>
      <w:proofErr w:type="spellStart"/>
      <w:r>
        <w:t>onlydni</w:t>
      </w:r>
      <w:proofErr w:type="spellEnd"/>
      <w:r>
        <w:t>&gt;</w:t>
      </w:r>
      <w:r w:rsidRPr="00FB4280">
        <w:t>'</w:t>
      </w:r>
      <w:r>
        <w:t xml:space="preserve"> que permite pasar a la acción del controlador el parámetro que indica el filtro a aplicar.</w:t>
      </w:r>
    </w:p>
    <w:p w:rsidR="00821F4E" w:rsidRDefault="00821F4E" w:rsidP="00821F4E">
      <w:r>
        <w:t xml:space="preserve">La clase controladora </w:t>
      </w:r>
      <w:proofErr w:type="spellStart"/>
      <w:r>
        <w:t>controllers</w:t>
      </w:r>
      <w:proofErr w:type="spellEnd"/>
      <w:r>
        <w:t>/</w:t>
      </w:r>
      <w:proofErr w:type="spellStart"/>
      <w:r>
        <w:t>MemberController.php</w:t>
      </w:r>
      <w:proofErr w:type="spellEnd"/>
      <w:r>
        <w:t xml:space="preserve"> define el método </w:t>
      </w:r>
      <w:proofErr w:type="spellStart"/>
      <w:proofErr w:type="gramStart"/>
      <w:r>
        <w:t>actionExport</w:t>
      </w:r>
      <w:proofErr w:type="spellEnd"/>
      <w:r>
        <w:t>(</w:t>
      </w:r>
      <w:proofErr w:type="gramEnd"/>
      <w:r>
        <w:t>) que aplica el filtro indicado, obtiene los datos, establece las cabeceras necesarias para que el navegador no muestre la salida sino que permita descargarla, y le pasa la información a la vista.</w:t>
      </w:r>
    </w:p>
    <w:p w:rsidR="00821F4E" w:rsidRDefault="00821F4E" w:rsidP="00821F4E">
      <w:r>
        <w:t xml:space="preserve">La vista </w:t>
      </w:r>
      <w:proofErr w:type="spellStart"/>
      <w:r>
        <w:t>views</w:t>
      </w:r>
      <w:proofErr w:type="spellEnd"/>
      <w:r>
        <w:t>/</w:t>
      </w:r>
      <w:proofErr w:type="spellStart"/>
      <w:r>
        <w:t>member</w:t>
      </w:r>
      <w:proofErr w:type="spellEnd"/>
      <w:r>
        <w:t>/</w:t>
      </w:r>
      <w:proofErr w:type="spellStart"/>
      <w:r>
        <w:t>export.php</w:t>
      </w:r>
      <w:proofErr w:type="spellEnd"/>
      <w:r>
        <w:t xml:space="preserve"> define una sencilla tabla; y, como hemos descrito en la sección de </w:t>
      </w:r>
      <w:proofErr w:type="spellStart"/>
      <w:r>
        <w:t>layouts</w:t>
      </w:r>
      <w:proofErr w:type="spellEnd"/>
      <w:r>
        <w:t xml:space="preserve">, está asociada a un </w:t>
      </w:r>
      <w:proofErr w:type="spellStart"/>
      <w:r>
        <w:t>layout</w:t>
      </w:r>
      <w:proofErr w:type="spellEnd"/>
      <w:r>
        <w:t xml:space="preserve"> especial que elimina la navegación. Lo que se devuelve no es realmente un Excel sino una tabla HTML, pero se le indican al navegador cabeceras para descargarlo con formato y extensión de fichero Excel; al abrirlo, Excel avisa de que el formato es incorrecto pero lo convierte y a partir de ahí se puede manejar como un documento Excel real.</w:t>
      </w:r>
    </w:p>
    <w:p w:rsidR="00310252" w:rsidRDefault="00310252" w:rsidP="00310252">
      <w:pPr>
        <w:pStyle w:val="Ttulo4"/>
      </w:pPr>
      <w:r>
        <w:t>Búsqueda Ajax</w:t>
      </w:r>
    </w:p>
    <w:p w:rsidR="00310252" w:rsidRDefault="00310252" w:rsidP="00310252">
      <w:r>
        <w:t>Como parte del campo con autocompletado que describiremos en el objeto Asistente, es necesaria una funcionalidad que reciba un término de búsqueda y devuelva una estructura de datos JSON con identificadores y nombres de socios que coincidan.</w:t>
      </w:r>
    </w:p>
    <w:p w:rsidR="00310252" w:rsidRDefault="00310252" w:rsidP="00310252">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member</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10252" w:rsidRPr="00310252" w:rsidRDefault="00310252" w:rsidP="00310252">
      <w:r>
        <w:t xml:space="preserve">El controlador </w:t>
      </w:r>
      <w:proofErr w:type="spellStart"/>
      <w:r>
        <w:t>controllers</w:t>
      </w:r>
      <w:proofErr w:type="spellEnd"/>
      <w:r>
        <w:t>/</w:t>
      </w:r>
      <w:proofErr w:type="spellStart"/>
      <w:r>
        <w:t>MemberController.php</w:t>
      </w:r>
      <w:proofErr w:type="spellEnd"/>
      <w:r>
        <w:t xml:space="preserve"> define la acción </w:t>
      </w:r>
      <w:proofErr w:type="spellStart"/>
      <w:r>
        <w:t>actionAjaxsearch</w:t>
      </w:r>
      <w:proofErr w:type="spellEnd"/>
      <w:r>
        <w:t xml:space="preserve"> ($</w:t>
      </w:r>
      <w:proofErr w:type="spellStart"/>
      <w:r>
        <w:t>term</w:t>
      </w:r>
      <w:proofErr w:type="spellEnd"/>
      <w:r>
        <w:t xml:space="preserve">), que ejecuta la búsqueda mediante el método </w:t>
      </w:r>
      <w:proofErr w:type="spellStart"/>
      <w:proofErr w:type="gramStart"/>
      <w:r>
        <w:t>memberSearch</w:t>
      </w:r>
      <w:proofErr w:type="spellEnd"/>
      <w:r>
        <w:t>(</w:t>
      </w:r>
      <w:proofErr w:type="gramEnd"/>
      <w:r>
        <w:t xml:space="preserve">) del </w:t>
      </w:r>
      <w:r w:rsidR="008A766C">
        <w:t xml:space="preserve">modelo </w:t>
      </w:r>
      <w:proofErr w:type="spellStart"/>
      <w:r w:rsidR="008A766C">
        <w:t>models</w:t>
      </w:r>
      <w:proofErr w:type="spellEnd"/>
      <w:r w:rsidR="008A766C">
        <w:t>/</w:t>
      </w:r>
      <w:proofErr w:type="spellStart"/>
      <w:r w:rsidR="008A766C">
        <w:t>Member.php</w:t>
      </w:r>
      <w:proofErr w:type="spellEnd"/>
      <w:r w:rsidR="008A766C">
        <w:t xml:space="preserve">, y devuelve los datos en </w:t>
      </w:r>
      <w:proofErr w:type="spellStart"/>
      <w:r w:rsidR="008A766C">
        <w:t>Json</w:t>
      </w:r>
      <w:proofErr w:type="spellEnd"/>
      <w:r w:rsidR="008A766C">
        <w:t xml:space="preserve">. Como ya describimos, esta acción tiene un </w:t>
      </w:r>
      <w:proofErr w:type="spellStart"/>
      <w:r w:rsidR="008A766C">
        <w:t>layout</w:t>
      </w:r>
      <w:proofErr w:type="spellEnd"/>
      <w:r w:rsidR="008A766C">
        <w:t xml:space="preserve"> vacío para que el JSON se devuelva sin ningún HTML alrededor.</w:t>
      </w:r>
    </w:p>
    <w:p w:rsidR="00821F4E" w:rsidRDefault="009D1890" w:rsidP="00310252">
      <w:pPr>
        <w:pStyle w:val="Ttulo4"/>
      </w:pPr>
      <w:r>
        <w:t>Fecha de creación y modificación</w:t>
      </w:r>
    </w:p>
    <w:p w:rsidR="009D1890" w:rsidRDefault="00310252" w:rsidP="00821F4E">
      <w:r>
        <w:t xml:space="preserve">Como hemos descrito en el modelo de datos, el campo </w:t>
      </w:r>
      <w:proofErr w:type="spellStart"/>
      <w:r>
        <w:t>createdAt</w:t>
      </w:r>
      <w:proofErr w:type="spellEnd"/>
      <w:r>
        <w:t xml:space="preserve"> debe almacenar la fecha y hora de creación del socio, y </w:t>
      </w:r>
      <w:proofErr w:type="spellStart"/>
      <w:r>
        <w:t>updatedAt</w:t>
      </w:r>
      <w:proofErr w:type="spellEnd"/>
      <w:r>
        <w:t>, la de última modificación.</w:t>
      </w:r>
    </w:p>
    <w:p w:rsidR="00310252" w:rsidRDefault="00310252" w:rsidP="00821F4E">
      <w:r>
        <w:t xml:space="preserve">La clase modelo </w:t>
      </w:r>
      <w:proofErr w:type="spellStart"/>
      <w:r>
        <w:t>models</w:t>
      </w:r>
      <w:proofErr w:type="spellEnd"/>
      <w:r>
        <w:t>/</w:t>
      </w:r>
      <w:proofErr w:type="spellStart"/>
      <w:r>
        <w:t>Member.php</w:t>
      </w:r>
      <w:proofErr w:type="spellEnd"/>
      <w:r>
        <w:t xml:space="preserve"> implementa esta funcionalidad mediante el </w:t>
      </w:r>
      <w:r w:rsidR="00955710">
        <w:t xml:space="preserve">componente </w:t>
      </w:r>
      <w:r>
        <w:t xml:space="preserve">de </w:t>
      </w:r>
      <w:proofErr w:type="spellStart"/>
      <w:r>
        <w:t>Yii</w:t>
      </w:r>
      <w:proofErr w:type="spellEnd"/>
      <w:r>
        <w:t xml:space="preserve"> llamado </w:t>
      </w:r>
      <w:proofErr w:type="spellStart"/>
      <w:r>
        <w:t>TimestampBehavior</w:t>
      </w:r>
      <w:proofErr w:type="spellEnd"/>
      <w:r>
        <w:t>.</w:t>
      </w:r>
    </w:p>
    <w:p w:rsidR="00310252" w:rsidRDefault="00310252" w:rsidP="00821F4E">
      <w:r>
        <w:t xml:space="preserve">En la vista de modificación de registro </w:t>
      </w:r>
      <w:proofErr w:type="spellStart"/>
      <w:r>
        <w:t>views</w:t>
      </w:r>
      <w:proofErr w:type="spellEnd"/>
      <w:r>
        <w:t>/</w:t>
      </w:r>
      <w:proofErr w:type="spellStart"/>
      <w:r>
        <w:t>member</w:t>
      </w:r>
      <w:proofErr w:type="spellEnd"/>
      <w:r>
        <w:t>/_</w:t>
      </w:r>
      <w:proofErr w:type="spellStart"/>
      <w:proofErr w:type="gramStart"/>
      <w:r>
        <w:t>form.php</w:t>
      </w:r>
      <w:proofErr w:type="spellEnd"/>
      <w:r>
        <w:t xml:space="preserve"> ,</w:t>
      </w:r>
      <w:proofErr w:type="gramEnd"/>
      <w:r>
        <w:t xml:space="preserve"> los dos campos se muestran como de sólo lectura.</w:t>
      </w:r>
    </w:p>
    <w:p w:rsidR="00310252" w:rsidRDefault="00310252" w:rsidP="008A766C">
      <w:pPr>
        <w:pStyle w:val="Ttulo4"/>
      </w:pPr>
      <w:r>
        <w:t>Nombre completo</w:t>
      </w:r>
    </w:p>
    <w:p w:rsidR="00310252" w:rsidRDefault="00310252" w:rsidP="00821F4E">
      <w:r>
        <w:t xml:space="preserve">El modelo </w:t>
      </w:r>
      <w:proofErr w:type="spellStart"/>
      <w:r w:rsidR="008A766C">
        <w:t>models</w:t>
      </w:r>
      <w:proofErr w:type="spellEnd"/>
      <w:r w:rsidR="008A766C">
        <w:t>/</w:t>
      </w:r>
      <w:proofErr w:type="spellStart"/>
      <w:r>
        <w:t>Member.php</w:t>
      </w:r>
      <w:proofErr w:type="spellEnd"/>
      <w:r>
        <w:t xml:space="preserve"> tiene una propiedad </w:t>
      </w:r>
      <w:proofErr w:type="spellStart"/>
      <w:r>
        <w:t>FullName</w:t>
      </w:r>
      <w:proofErr w:type="spellEnd"/>
      <w:r>
        <w:t xml:space="preserve"> exactamente igual a la descrita para invitados y acompañantes; y además, otra similar para el nombre de acreditación llamada </w:t>
      </w:r>
      <w:proofErr w:type="spellStart"/>
      <w:r>
        <w:t>FullBadgeName</w:t>
      </w:r>
      <w:proofErr w:type="spellEnd"/>
      <w:r>
        <w:t>.</w:t>
      </w:r>
    </w:p>
    <w:p w:rsidR="00C030E8" w:rsidRDefault="00C030E8" w:rsidP="00C030E8">
      <w:pPr>
        <w:pStyle w:val="Ttulo4"/>
      </w:pPr>
      <w:r>
        <w:lastRenderedPageBreak/>
        <w:t>Gestionar consentimiento</w:t>
      </w:r>
    </w:p>
    <w:p w:rsidR="00C030E8" w:rsidRDefault="00C030E8" w:rsidP="00C030E8">
      <w:r>
        <w:t>Debido a la nueva ley RGPD, se necesita recabar el consentimiento expreso de los usuarios para poder enviarles correos electrónicos. Lo obtendremos de dos maneras:</w:t>
      </w:r>
    </w:p>
    <w:p w:rsidR="00C030E8" w:rsidRDefault="00C030E8" w:rsidP="00C030E8">
      <w:pPr>
        <w:pStyle w:val="Prrafodelista"/>
        <w:numPr>
          <w:ilvl w:val="0"/>
          <w:numId w:val="28"/>
        </w:numPr>
      </w:pPr>
      <w:r>
        <w:t>Si un usuario se da de alta en la tienda online, o se identifica y hace un pedido, tiene que dar consentimiento</w:t>
      </w:r>
    </w:p>
    <w:p w:rsidR="00C030E8" w:rsidRDefault="00C030E8" w:rsidP="00C030E8">
      <w:pPr>
        <w:pStyle w:val="Prrafodelista"/>
        <w:numPr>
          <w:ilvl w:val="0"/>
          <w:numId w:val="28"/>
        </w:numPr>
      </w:pPr>
      <w:r>
        <w:t xml:space="preserve">Haremos un </w:t>
      </w:r>
      <w:proofErr w:type="spellStart"/>
      <w:r>
        <w:t>emailing</w:t>
      </w:r>
      <w:proofErr w:type="spellEnd"/>
      <w:r>
        <w:t xml:space="preserve"> masivo en el que solicitaremos consentimiento para las siguientes comunicaciones, proporcionando un enlace que al pincharlo recogerá el consentimiento del usuario</w:t>
      </w:r>
    </w:p>
    <w:p w:rsidR="00C030E8" w:rsidRDefault="00C030E8" w:rsidP="00C030E8">
      <w:r>
        <w:t>En el primer caso, los usuarios que se cargan de la tienda se guardan con el consentimiento dado directamente. Clase modelo app\</w:t>
      </w:r>
      <w:proofErr w:type="spellStart"/>
      <w:r>
        <w:t>models</w:t>
      </w:r>
      <w:proofErr w:type="spellEnd"/>
      <w:r>
        <w:t>\</w:t>
      </w:r>
      <w:proofErr w:type="spellStart"/>
      <w:r>
        <w:t>Member.php</w:t>
      </w:r>
      <w:proofErr w:type="spellEnd"/>
      <w:r>
        <w:t xml:space="preserve">, método </w:t>
      </w:r>
      <w:proofErr w:type="spellStart"/>
      <w:r>
        <w:t>upsertMembersFromCustomers</w:t>
      </w:r>
      <w:proofErr w:type="spellEnd"/>
    </w:p>
    <w:p w:rsidR="00C030E8" w:rsidRDefault="00C030E8" w:rsidP="00C030E8">
      <w:r>
        <w:t>Además, se verifica qué usuarios hayan dado consentimiento al realizar un pedido, y para los que no tengamos dicho consentimiento actualizado; y permite actualizarlos. En la clase controladora app\</w:t>
      </w:r>
      <w:proofErr w:type="spellStart"/>
      <w:r>
        <w:t>controllers</w:t>
      </w:r>
      <w:proofErr w:type="spellEnd"/>
      <w:r>
        <w:t>\</w:t>
      </w:r>
      <w:proofErr w:type="spellStart"/>
      <w:r>
        <w:t>MemberController.php</w:t>
      </w:r>
      <w:proofErr w:type="spellEnd"/>
      <w:r>
        <w:t>,  método _</w:t>
      </w:r>
      <w:proofErr w:type="spellStart"/>
      <w:r>
        <w:t>loadfromshop</w:t>
      </w:r>
      <w:proofErr w:type="spellEnd"/>
      <w:r>
        <w:t xml:space="preserve"> se verifica la información, y se muestra en la vista </w:t>
      </w:r>
      <w:proofErr w:type="spellStart"/>
      <w:r>
        <w:t>views</w:t>
      </w:r>
      <w:proofErr w:type="spellEnd"/>
      <w:r>
        <w:t>/</w:t>
      </w:r>
      <w:proofErr w:type="spellStart"/>
      <w:r>
        <w:t>member</w:t>
      </w:r>
      <w:proofErr w:type="spellEnd"/>
      <w:r>
        <w:t>/</w:t>
      </w:r>
      <w:proofErr w:type="spellStart"/>
      <w:r>
        <w:t>loadfromps</w:t>
      </w:r>
      <w:proofErr w:type="spellEnd"/>
      <w:r>
        <w:t>; desde dicha vista se invoca la acción definida en la clase controladora app\</w:t>
      </w:r>
      <w:proofErr w:type="spellStart"/>
      <w:r>
        <w:t>controllers</w:t>
      </w:r>
      <w:proofErr w:type="spellEnd"/>
      <w:r>
        <w:t>\</w:t>
      </w:r>
      <w:proofErr w:type="spellStart"/>
      <w:r>
        <w:t>MemberController.php</w:t>
      </w:r>
      <w:proofErr w:type="spellEnd"/>
      <w:r>
        <w:t xml:space="preserve">, método </w:t>
      </w:r>
      <w:proofErr w:type="spellStart"/>
      <w:r>
        <w:t>actionUpdateconsents</w:t>
      </w:r>
      <w:proofErr w:type="spellEnd"/>
      <w:r>
        <w:t>. En la clase modelo app\</w:t>
      </w:r>
      <w:proofErr w:type="spellStart"/>
      <w:r>
        <w:t>models</w:t>
      </w:r>
      <w:proofErr w:type="spellEnd"/>
      <w:r>
        <w:t>\</w:t>
      </w:r>
      <w:proofErr w:type="spellStart"/>
      <w:r>
        <w:t>Member.php</w:t>
      </w:r>
      <w:proofErr w:type="spellEnd"/>
      <w:r>
        <w:t xml:space="preserve">, método </w:t>
      </w:r>
      <w:proofErr w:type="spellStart"/>
      <w:r>
        <w:t>membersMatchConsents</w:t>
      </w:r>
      <w:proofErr w:type="spellEnd"/>
      <w:r>
        <w:t xml:space="preserve">, se ejecuta la lógica de la comparación entre los consentimientos de la tienda y de la base de datos Data. La clase </w:t>
      </w:r>
      <w:proofErr w:type="spellStart"/>
      <w:r>
        <w:t>WPUserQuery</w:t>
      </w:r>
      <w:proofErr w:type="spellEnd"/>
      <w:r>
        <w:t xml:space="preserve"> define el método </w:t>
      </w:r>
      <w:proofErr w:type="spellStart"/>
      <w:proofErr w:type="gramStart"/>
      <w:r>
        <w:t>usersWithConsent</w:t>
      </w:r>
      <w:proofErr w:type="spellEnd"/>
      <w:r>
        <w:t>(</w:t>
      </w:r>
      <w:proofErr w:type="gramEnd"/>
      <w:r>
        <w:t xml:space="preserve">) para obtener los usuarios que hayan dado consentimiento </w:t>
      </w:r>
      <w:r w:rsidR="001805B1">
        <w:t>al realizar un pedido.</w:t>
      </w:r>
    </w:p>
    <w:p w:rsidR="00EC17A1" w:rsidRDefault="00EC17A1" w:rsidP="00C030E8">
      <w:r>
        <w:t xml:space="preserve">La funcionalidad ya descrita de exportar socios que tengan e-mail, filtra además los que tengan consentimiento. Además se define un botón nuevo (accesible desde </w:t>
      </w:r>
      <w:proofErr w:type="spellStart"/>
      <w:r>
        <w:t>views</w:t>
      </w:r>
      <w:proofErr w:type="spellEnd"/>
      <w:r>
        <w:t>/</w:t>
      </w:r>
      <w:proofErr w:type="spellStart"/>
      <w:r>
        <w:t>member</w:t>
      </w:r>
      <w:proofErr w:type="spellEnd"/>
      <w:r>
        <w:t>/</w:t>
      </w:r>
      <w:proofErr w:type="spellStart"/>
      <w:r>
        <w:t>index</w:t>
      </w:r>
      <w:proofErr w:type="spellEnd"/>
      <w:r>
        <w:t xml:space="preserve">, que invoca la acción existente </w:t>
      </w:r>
      <w:proofErr w:type="spellStart"/>
      <w:r>
        <w:t>actionExport</w:t>
      </w:r>
      <w:proofErr w:type="spellEnd"/>
      <w:r>
        <w:t xml:space="preserve"> con un parámetro nuevo) para exportar los que tengan e-mail y </w:t>
      </w:r>
      <w:r w:rsidRPr="00EC17A1">
        <w:rPr>
          <w:i/>
        </w:rPr>
        <w:t>no</w:t>
      </w:r>
      <w:r>
        <w:t xml:space="preserve"> tengan consentimiento; a esos será a los que se les envíe el </w:t>
      </w:r>
      <w:proofErr w:type="spellStart"/>
      <w:r>
        <w:t>emailing</w:t>
      </w:r>
      <w:proofErr w:type="spellEnd"/>
      <w:r>
        <w:t xml:space="preserve"> masivo. Por tanto, a dicha exportación se le añade la clave de verificación, cuyo funcionamiento se define en el siguiente apartado.</w:t>
      </w:r>
    </w:p>
    <w:p w:rsidR="00EC17A1" w:rsidRDefault="00EC17A1" w:rsidP="00EC17A1">
      <w:pPr>
        <w:pStyle w:val="Ttulo4"/>
      </w:pPr>
      <w:r>
        <w:t>Recoger consentimientos</w:t>
      </w:r>
    </w:p>
    <w:p w:rsidR="00EC17A1" w:rsidRDefault="00EC17A1" w:rsidP="00EC17A1">
      <w:r>
        <w:t xml:space="preserve">La idea es que, a todos los socios que no hayan dado consentimiento, se les envía un e-mail solicitándolo. Dicho e-mail contendrá un enlace al módulo que se va a describir, que incluye el correo electrónico y una clave de verificación; siempre que se localice un </w:t>
      </w:r>
      <w:r w:rsidR="00530706">
        <w:t>socio</w:t>
      </w:r>
      <w:r>
        <w:t xml:space="preserve"> para el que coincidan esos dos datos, se actualizará el consentimiento y mostrará un mensaje de verificación.</w:t>
      </w:r>
    </w:p>
    <w:p w:rsidR="00EC17A1" w:rsidRDefault="00EC17A1" w:rsidP="00EC17A1">
      <w:r>
        <w:t xml:space="preserve">El campo </w:t>
      </w:r>
      <w:proofErr w:type="spellStart"/>
      <w:r>
        <w:t>keyCheck</w:t>
      </w:r>
      <w:proofErr w:type="spellEnd"/>
      <w:r>
        <w:t xml:space="preserve"> es de sólo lectura en el alta o modificación de socio (vista </w:t>
      </w:r>
      <w:proofErr w:type="spellStart"/>
      <w:r>
        <w:t>views</w:t>
      </w:r>
      <w:proofErr w:type="spellEnd"/>
      <w:r>
        <w:t>/</w:t>
      </w:r>
      <w:proofErr w:type="spellStart"/>
      <w:r>
        <w:t>member</w:t>
      </w:r>
      <w:proofErr w:type="spellEnd"/>
      <w:r>
        <w:t>/_</w:t>
      </w:r>
      <w:proofErr w:type="spellStart"/>
      <w:r>
        <w:t>form</w:t>
      </w:r>
      <w:proofErr w:type="spellEnd"/>
      <w:r>
        <w:t xml:space="preserve">). Cuando se da de alta un socio, ya sea manualmente o al cargarlo desde la tienda,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Member</w:t>
      </w:r>
      <w:proofErr w:type="spellEnd"/>
      <w:r>
        <w:t xml:space="preserve"> )</w:t>
      </w:r>
      <w:proofErr w:type="gramEnd"/>
      <w:r>
        <w:t>.</w:t>
      </w:r>
    </w:p>
    <w:p w:rsidR="00EC17A1" w:rsidRDefault="00EC17A1" w:rsidP="00EC17A1">
      <w:r>
        <w:t>Se define una acción en la clase controladora app\</w:t>
      </w:r>
      <w:proofErr w:type="spellStart"/>
      <w:r>
        <w:t>controllers</w:t>
      </w:r>
      <w:proofErr w:type="spellEnd"/>
      <w:r>
        <w:t>\</w:t>
      </w:r>
      <w:proofErr w:type="spellStart"/>
      <w:r>
        <w:t>MemberController</w:t>
      </w:r>
      <w:proofErr w:type="spellEnd"/>
      <w:r>
        <w:t xml:space="preserve">, método </w:t>
      </w:r>
      <w:proofErr w:type="spellStart"/>
      <w:r>
        <w:t>actionSetKeys</w:t>
      </w:r>
      <w:proofErr w:type="spellEnd"/>
      <w:r>
        <w:t>, para asignar claves de verificación a todos los socios que no lo tengan. No está enlazada puesto que basta con invocarla una vez manualmente.</w:t>
      </w:r>
    </w:p>
    <w:p w:rsidR="00EC17A1" w:rsidRPr="00EC17A1" w:rsidRDefault="00EC17A1" w:rsidP="00EC17A1">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MemberController</w:t>
      </w:r>
      <w:proofErr w:type="spellEnd"/>
      <w:r>
        <w:t xml:space="preserve"> es a la que enlazará el correo que se envíe a los </w:t>
      </w:r>
      <w:r w:rsidR="00530706">
        <w:t>socios</w:t>
      </w:r>
      <w:r>
        <w:t xml:space="preserve">.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w:t>
      </w:r>
      <w:r>
        <w:lastRenderedPageBreak/>
        <w:t xml:space="preserve">parecer parte de la web de </w:t>
      </w:r>
      <w:proofErr w:type="spellStart"/>
      <w:r>
        <w:t>CifiMad</w:t>
      </w:r>
      <w:proofErr w:type="spellEnd"/>
      <w:r>
        <w:t xml:space="preserve">. Recibe el correo y la clave de verificación; si encuentra un socio para el que coincidan los dos valores, actualiza su consentimiento. La vista definida en </w:t>
      </w:r>
      <w:proofErr w:type="spellStart"/>
      <w:r>
        <w:t>views</w:t>
      </w:r>
      <w:proofErr w:type="spellEnd"/>
      <w:r>
        <w:t>/</w:t>
      </w:r>
      <w:proofErr w:type="spellStart"/>
      <w:r>
        <w:t>member</w:t>
      </w:r>
      <w:proofErr w:type="spellEnd"/>
      <w:r>
        <w:t>/</w:t>
      </w:r>
      <w:proofErr w:type="spellStart"/>
      <w:r>
        <w:t>consent</w:t>
      </w:r>
      <w:proofErr w:type="spellEnd"/>
      <w:r>
        <w:t xml:space="preserve"> muestra un mensaje de confirmación si el consentimiento se ha actualizado, o un mensaje de error si el socio no se encuentra.</w:t>
      </w:r>
    </w:p>
    <w:p w:rsidR="008A766C" w:rsidRDefault="008A766C" w:rsidP="008A766C">
      <w:pPr>
        <w:pStyle w:val="Ttulo3"/>
      </w:pPr>
      <w:r>
        <w:t>Objetos de aplicación – asistente</w:t>
      </w:r>
    </w:p>
    <w:p w:rsidR="008A766C" w:rsidRDefault="008A766C" w:rsidP="00821F4E">
      <w:r>
        <w:t xml:space="preserve">Asociado a la tabla </w:t>
      </w:r>
      <w:proofErr w:type="spellStart"/>
      <w:r>
        <w:t>cif_attendees</w:t>
      </w:r>
      <w:proofErr w:type="spellEnd"/>
    </w:p>
    <w:p w:rsidR="008A766C" w:rsidRDefault="00EE6184" w:rsidP="00EE6184">
      <w:pPr>
        <w:pStyle w:val="Ttulo4"/>
      </w:pPr>
      <w:r>
        <w:t>Filtro de evento por defecto</w:t>
      </w:r>
    </w:p>
    <w:p w:rsidR="00EE6184" w:rsidRDefault="00EE6184" w:rsidP="00821F4E">
      <w:r>
        <w:t>No tiene mucho sentido que nada más entrar a la aplicación aparezcan los asistentes de todos los eventos, o del primero; además, dado que los campos de</w:t>
      </w:r>
      <w:r w:rsidR="00057913">
        <w:t xml:space="preserve"> un registro de asistente cambian según el evento, es importante que haya uno seleccionado antes de entrar. Para conseguir esto, la aplicación guarda cuál es el que se ha seleccionado en el filtro del listado, y además, nada más entrar selecciona el del próximo evento, o si no hay ninguno, el del último hasta ahora.</w:t>
      </w:r>
    </w:p>
    <w:p w:rsidR="00057913" w:rsidRDefault="00057913" w:rsidP="00821F4E">
      <w:r>
        <w:t xml:space="preserve">La clase controladora </w:t>
      </w:r>
      <w:proofErr w:type="spellStart"/>
      <w:r>
        <w:t>controllers</w:t>
      </w:r>
      <w:proofErr w:type="spellEnd"/>
      <w:r>
        <w:t>/</w:t>
      </w:r>
      <w:proofErr w:type="spellStart"/>
      <w:r>
        <w:t>AttendeeController.php</w:t>
      </w:r>
      <w:proofErr w:type="spellEnd"/>
      <w:r>
        <w:t xml:space="preserve"> define el método </w:t>
      </w:r>
      <w:proofErr w:type="spellStart"/>
      <w:proofErr w:type="gramStart"/>
      <w:r>
        <w:t>getCurrentEvent</w:t>
      </w:r>
      <w:proofErr w:type="spellEnd"/>
      <w:r>
        <w:t>(</w:t>
      </w:r>
      <w:proofErr w:type="gramEnd"/>
      <w:r>
        <w:t xml:space="preserve">). Dicho método recupera el identificador de evento de la sesión; si no, devuelve el próximo evento, y si no el último (utilizando los métodos del modelo </w:t>
      </w:r>
      <w:proofErr w:type="spellStart"/>
      <w:r>
        <w:t>models</w:t>
      </w:r>
      <w:proofErr w:type="spellEnd"/>
      <w:r>
        <w:t>/</w:t>
      </w:r>
      <w:proofErr w:type="spellStart"/>
      <w:r>
        <w:t>Event.php</w:t>
      </w:r>
      <w:proofErr w:type="spellEnd"/>
      <w:r>
        <w:t xml:space="preserve"> ya descritos).</w:t>
      </w:r>
    </w:p>
    <w:p w:rsidR="00057913" w:rsidRDefault="00057913" w:rsidP="00821F4E">
      <w:r>
        <w:t xml:space="preserve">Todas las acciones recuperan el identificador de evento utilizando este método. </w:t>
      </w:r>
      <w:proofErr w:type="spellStart"/>
      <w:proofErr w:type="gramStart"/>
      <w:r>
        <w:t>actionIndex</w:t>
      </w:r>
      <w:proofErr w:type="spellEnd"/>
      <w:proofErr w:type="gramEnd"/>
      <w:r>
        <w:t>(), además, lo guarda en sesión.</w:t>
      </w:r>
    </w:p>
    <w:p w:rsidR="00057913" w:rsidRDefault="00057913" w:rsidP="00821F4E">
      <w:r>
        <w:t xml:space="preserve">El método </w:t>
      </w:r>
      <w:proofErr w:type="spellStart"/>
      <w:proofErr w:type="gramStart"/>
      <w:r>
        <w:t>search</w:t>
      </w:r>
      <w:proofErr w:type="spellEnd"/>
      <w:r>
        <w:t>(</w:t>
      </w:r>
      <w:proofErr w:type="gramEnd"/>
      <w:r>
        <w:t xml:space="preserve">) de la clase modelo de búsqueda </w:t>
      </w:r>
      <w:proofErr w:type="spellStart"/>
      <w:r>
        <w:t>models</w:t>
      </w:r>
      <w:proofErr w:type="spellEnd"/>
      <w:r>
        <w:t>/</w:t>
      </w:r>
      <w:proofErr w:type="spellStart"/>
      <w:r>
        <w:t>AttendeeSearch.php</w:t>
      </w:r>
      <w:proofErr w:type="spellEnd"/>
      <w:r>
        <w:t xml:space="preserve"> guarda el identificador de evento en la sesión cada vez que se selecciona uno en el filtro de búsqueda.</w:t>
      </w:r>
    </w:p>
    <w:p w:rsidR="00057913" w:rsidRDefault="00057913" w:rsidP="00057913">
      <w:pPr>
        <w:pStyle w:val="Ttulo4"/>
      </w:pPr>
      <w:r>
        <w:t>Valores de desplegables en filtros de búsqueda y campos de formulario</w:t>
      </w:r>
    </w:p>
    <w:p w:rsidR="00057913" w:rsidRDefault="008B495B" w:rsidP="008B495B">
      <w:r>
        <w:t>Hay una serie de campos definidos como desplegables con una serie de valores fijos posibles:</w:t>
      </w:r>
    </w:p>
    <w:p w:rsidR="00565482" w:rsidRDefault="00565482" w:rsidP="00565482">
      <w:pPr>
        <w:pStyle w:val="Prrafodelista"/>
        <w:numPr>
          <w:ilvl w:val="0"/>
          <w:numId w:val="14"/>
        </w:numPr>
      </w:pPr>
      <w:r>
        <w:t>Tipos de entrada: valores fijos</w:t>
      </w:r>
    </w:p>
    <w:p w:rsidR="008B495B" w:rsidRDefault="00565482" w:rsidP="00565482">
      <w:pPr>
        <w:pStyle w:val="Prrafodelista"/>
        <w:numPr>
          <w:ilvl w:val="0"/>
          <w:numId w:val="14"/>
        </w:numPr>
      </w:pPr>
      <w:r>
        <w:t>Estado: valores fijos</w:t>
      </w:r>
    </w:p>
    <w:p w:rsidR="00565482" w:rsidRDefault="00565482" w:rsidP="00565482">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565482" w:rsidRDefault="00565482" w:rsidP="005A4340">
      <w:pPr>
        <w:pStyle w:val="Prrafodelista"/>
        <w:numPr>
          <w:ilvl w:val="0"/>
          <w:numId w:val="14"/>
        </w:numPr>
      </w:pPr>
      <w:r>
        <w:t xml:space="preserve">Procedencias: </w:t>
      </w:r>
      <w:proofErr w:type="spellStart"/>
      <w:r>
        <w:t>ids</w:t>
      </w:r>
      <w:proofErr w:type="spellEnd"/>
      <w:r>
        <w:t xml:space="preserve"> de la tabla </w:t>
      </w:r>
      <w:proofErr w:type="spellStart"/>
      <w:r>
        <w:t>cif_sources</w:t>
      </w:r>
      <w:proofErr w:type="spellEnd"/>
    </w:p>
    <w:p w:rsidR="004A1C6C" w:rsidRDefault="004A1C6C" w:rsidP="005A4340">
      <w:pPr>
        <w:pStyle w:val="Prrafodelista"/>
        <w:numPr>
          <w:ilvl w:val="0"/>
          <w:numId w:val="14"/>
        </w:numPr>
      </w:pPr>
      <w:r>
        <w:t>Tipos de habitación: valores fijos</w:t>
      </w:r>
    </w:p>
    <w:p w:rsidR="00565482" w:rsidRDefault="00565482" w:rsidP="00565482">
      <w:r>
        <w:t xml:space="preserve">La clase modelo </w:t>
      </w:r>
      <w:proofErr w:type="spellStart"/>
      <w:r>
        <w:t>models</w:t>
      </w:r>
      <w:proofErr w:type="spellEnd"/>
      <w:r>
        <w:t>/</w:t>
      </w:r>
      <w:proofErr w:type="spellStart"/>
      <w:r>
        <w:t>Attendee.php</w:t>
      </w:r>
      <w:proofErr w:type="spellEnd"/>
      <w:r>
        <w:t xml:space="preserve"> define una serie de métodos que devuelven las listas de valores correspondientes:</w:t>
      </w:r>
    </w:p>
    <w:p w:rsidR="00565482" w:rsidRDefault="00565482" w:rsidP="00565482">
      <w:pPr>
        <w:pStyle w:val="Prrafodelista"/>
        <w:numPr>
          <w:ilvl w:val="0"/>
          <w:numId w:val="15"/>
        </w:numPr>
      </w:pPr>
      <w:proofErr w:type="spellStart"/>
      <w:r>
        <w:t>getStatusMap</w:t>
      </w:r>
      <w:proofErr w:type="spellEnd"/>
      <w:r>
        <w:t>()</w:t>
      </w:r>
    </w:p>
    <w:p w:rsidR="00565482" w:rsidRDefault="00565482" w:rsidP="00565482">
      <w:pPr>
        <w:pStyle w:val="Prrafodelista"/>
        <w:numPr>
          <w:ilvl w:val="0"/>
          <w:numId w:val="15"/>
        </w:numPr>
      </w:pPr>
      <w:proofErr w:type="spellStart"/>
      <w:r>
        <w:t>getTicketTypes</w:t>
      </w:r>
      <w:proofErr w:type="spellEnd"/>
      <w:r>
        <w:t>()</w:t>
      </w:r>
    </w:p>
    <w:p w:rsidR="00565482" w:rsidRDefault="00565482" w:rsidP="00565482">
      <w:pPr>
        <w:pStyle w:val="Prrafodelista"/>
        <w:numPr>
          <w:ilvl w:val="0"/>
          <w:numId w:val="15"/>
        </w:numPr>
      </w:pPr>
      <w:proofErr w:type="spellStart"/>
      <w:r>
        <w:t>getEvents</w:t>
      </w:r>
      <w:proofErr w:type="spellEnd"/>
      <w:r>
        <w:t>()</w:t>
      </w:r>
    </w:p>
    <w:p w:rsidR="00565482" w:rsidRDefault="00565482" w:rsidP="00565482">
      <w:pPr>
        <w:pStyle w:val="Prrafodelista"/>
        <w:numPr>
          <w:ilvl w:val="0"/>
          <w:numId w:val="15"/>
        </w:numPr>
      </w:pPr>
      <w:proofErr w:type="spellStart"/>
      <w:r>
        <w:t>getSources</w:t>
      </w:r>
      <w:proofErr w:type="spellEnd"/>
      <w:r>
        <w:t>()</w:t>
      </w:r>
    </w:p>
    <w:p w:rsidR="004A1C6C" w:rsidRDefault="004A1C6C" w:rsidP="00565482">
      <w:pPr>
        <w:pStyle w:val="Prrafodelista"/>
        <w:numPr>
          <w:ilvl w:val="0"/>
          <w:numId w:val="15"/>
        </w:numPr>
      </w:pPr>
      <w:proofErr w:type="spellStart"/>
      <w:r>
        <w:t>getRoomTypes</w:t>
      </w:r>
      <w:proofErr w:type="spellEnd"/>
      <w:r>
        <w:t>()</w:t>
      </w:r>
    </w:p>
    <w:p w:rsidR="00565482" w:rsidRDefault="00565482" w:rsidP="00565482">
      <w:r>
        <w:t xml:space="preserve">La clase controlador </w:t>
      </w:r>
      <w:proofErr w:type="spellStart"/>
      <w:r>
        <w:t>controllers</w:t>
      </w:r>
      <w:proofErr w:type="spellEnd"/>
      <w:r>
        <w:t>/</w:t>
      </w:r>
      <w:proofErr w:type="spellStart"/>
      <w:r>
        <w:t>AttendeeController.php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057913" w:rsidRDefault="00057913" w:rsidP="00057913">
      <w:pPr>
        <w:pStyle w:val="Ttulo4"/>
      </w:pPr>
      <w:r>
        <w:t>Rejilla de opciones en el listado</w:t>
      </w:r>
    </w:p>
    <w:p w:rsidR="00565482" w:rsidRDefault="00565482" w:rsidP="00565482">
      <w:r>
        <w:t xml:space="preserve">El listado muestra unas columnas especiales: </w:t>
      </w:r>
      <w:r w:rsidR="005A4340">
        <w:t xml:space="preserve">una rejilla de comidas, y otra de fotos y firmas. En cada una de ellas aparece una columna por cada opción, y un aspa roja o </w:t>
      </w:r>
      <w:proofErr w:type="spellStart"/>
      <w:r w:rsidR="005A4340">
        <w:t>tick</w:t>
      </w:r>
      <w:proofErr w:type="spellEnd"/>
      <w:r w:rsidR="005A4340">
        <w:t xml:space="preserve"> verde según el </w:t>
      </w:r>
      <w:r w:rsidR="005A4340">
        <w:lastRenderedPageBreak/>
        <w:t xml:space="preserve">asistente haya adquirido o no dichas opciones (con </w:t>
      </w:r>
      <w:proofErr w:type="spellStart"/>
      <w:r w:rsidR="005A4340">
        <w:t>tooltips</w:t>
      </w:r>
      <w:proofErr w:type="spellEnd"/>
      <w:r w:rsidR="005A4340">
        <w:t xml:space="preserve"> que permitan ver qué es cada cosa).</w:t>
      </w:r>
    </w:p>
    <w:p w:rsidR="005A4340" w:rsidRDefault="005A4340" w:rsidP="00565482">
      <w:r>
        <w:t xml:space="preserve">El controlador </w:t>
      </w:r>
      <w:proofErr w:type="spellStart"/>
      <w:r>
        <w:t>controllers</w:t>
      </w:r>
      <w:proofErr w:type="spellEnd"/>
      <w:r>
        <w:t>/</w:t>
      </w:r>
      <w:proofErr w:type="spellStart"/>
      <w:r>
        <w:t>AttendeeController.php</w:t>
      </w:r>
      <w:proofErr w:type="spellEnd"/>
      <w:r>
        <w:t xml:space="preserve">, en </w:t>
      </w:r>
      <w:r w:rsidR="00DB2699">
        <w:t xml:space="preserve">la acción </w:t>
      </w:r>
      <w:proofErr w:type="spellStart"/>
      <w:proofErr w:type="gramStart"/>
      <w:r w:rsidR="00DB2699">
        <w:t>actionIndex</w:t>
      </w:r>
      <w:proofErr w:type="spellEnd"/>
      <w:r w:rsidR="00DB2699">
        <w:t>(</w:t>
      </w:r>
      <w:proofErr w:type="gramEnd"/>
      <w:r w:rsidR="00DB2699">
        <w:t xml:space="preserve">), obtiene listados de los invitados y productos extra del evento actual, y se los pasa junto con el evento al modelo de búsqueda </w:t>
      </w:r>
      <w:proofErr w:type="spellStart"/>
      <w:r w:rsidR="00DB2699">
        <w:t>models</w:t>
      </w:r>
      <w:proofErr w:type="spellEnd"/>
      <w:r w:rsidR="00DB2699">
        <w:t>/</w:t>
      </w:r>
      <w:proofErr w:type="spellStart"/>
      <w:r w:rsidR="00DB2699">
        <w:t>AttendeeSearch.php</w:t>
      </w:r>
      <w:proofErr w:type="spellEnd"/>
      <w:r w:rsidR="00DB2699">
        <w:t xml:space="preserve"> , mediante el método </w:t>
      </w:r>
      <w:proofErr w:type="spellStart"/>
      <w:r w:rsidR="00DB2699">
        <w:t>setEvent</w:t>
      </w:r>
      <w:proofErr w:type="spellEnd"/>
      <w:r w:rsidR="00DB2699">
        <w:t>()</w:t>
      </w:r>
    </w:p>
    <w:p w:rsidR="00DB2699" w:rsidRDefault="00DB2699" w:rsidP="00565482">
      <w:r>
        <w:t xml:space="preserve">Dicho método (en realidad implementado en el modelo básico </w:t>
      </w:r>
      <w:proofErr w:type="spellStart"/>
      <w:r>
        <w:t>models</w:t>
      </w:r>
      <w:proofErr w:type="spellEnd"/>
      <w:r>
        <w:t>/</w:t>
      </w:r>
      <w:proofErr w:type="spellStart"/>
      <w:r>
        <w:t>Attendee.php</w:t>
      </w:r>
      <w:proofErr w:type="spellEnd"/>
      <w:r>
        <w:t xml:space="preserve">, del que </w:t>
      </w:r>
      <w:proofErr w:type="spellStart"/>
      <w:r>
        <w:t>AttendeeSearch</w:t>
      </w:r>
      <w:proofErr w:type="spellEnd"/>
      <w:r>
        <w:t xml:space="preserve"> hereda) construye listas internas de invitados, fotos y firmas asignadas a éstos, y productos extra a partir de la información recibida. A partir de esas listas se implementan los métodos </w:t>
      </w:r>
      <w:proofErr w:type="spellStart"/>
      <w:proofErr w:type="gramStart"/>
      <w:r>
        <w:t>getGuestFields</w:t>
      </w:r>
      <w:proofErr w:type="spellEnd"/>
      <w:r>
        <w:t>(</w:t>
      </w:r>
      <w:proofErr w:type="gramEnd"/>
      <w:r>
        <w:t xml:space="preserve">) y </w:t>
      </w:r>
      <w:proofErr w:type="spellStart"/>
      <w:r>
        <w:t>getExtraProductsFields</w:t>
      </w:r>
      <w:proofErr w:type="spellEnd"/>
      <w:r>
        <w:t>(), que devuelven, de todos los campos correspondientes a opciones adquiridas de fotos, firmas y productos extra, cuáles son los relevantes para los invitados y productos del evento actual.</w:t>
      </w:r>
    </w:p>
    <w:p w:rsidR="00DB2699" w:rsidRDefault="00DB2699" w:rsidP="00565482">
      <w:r>
        <w:t xml:space="preserve">La vista de listado </w:t>
      </w:r>
      <w:proofErr w:type="spellStart"/>
      <w:r>
        <w:t>views</w:t>
      </w:r>
      <w:proofErr w:type="spellEnd"/>
      <w:r>
        <w:t>/</w:t>
      </w:r>
      <w:proofErr w:type="spellStart"/>
      <w:r>
        <w:t>attendee</w:t>
      </w:r>
      <w:proofErr w:type="spellEnd"/>
      <w:r>
        <w:t>/</w:t>
      </w:r>
      <w:proofErr w:type="spellStart"/>
      <w:r>
        <w:t>index.php</w:t>
      </w:r>
      <w:proofErr w:type="spellEnd"/>
      <w:r>
        <w:t xml:space="preserve"> recupera dichas listas de campos, para crear los </w:t>
      </w:r>
      <w:proofErr w:type="spellStart"/>
      <w:r>
        <w:t>tíulos</w:t>
      </w:r>
      <w:proofErr w:type="spellEnd"/>
      <w:r>
        <w:t xml:space="preserve"> de los campos.</w:t>
      </w:r>
    </w:p>
    <w:p w:rsidR="00DB2699" w:rsidRDefault="00DB2699" w:rsidP="00565482">
      <w:r>
        <w:t xml:space="preserve">La visualización de las rejillas se delega en el componente </w:t>
      </w:r>
      <w:proofErr w:type="spellStart"/>
      <w:r>
        <w:t>components</w:t>
      </w:r>
      <w:proofErr w:type="spellEnd"/>
      <w:r>
        <w:t>/</w:t>
      </w:r>
      <w:proofErr w:type="spellStart"/>
      <w:proofErr w:type="gramStart"/>
      <w:r>
        <w:t>AttendeeColumns.php</w:t>
      </w:r>
      <w:proofErr w:type="spellEnd"/>
      <w:r>
        <w:t xml:space="preserve"> ,</w:t>
      </w:r>
      <w:proofErr w:type="gramEnd"/>
      <w:r>
        <w:t xml:space="preserve"> métodos </w:t>
      </w:r>
      <w:proofErr w:type="spellStart"/>
      <w:r>
        <w:t>mealsCol</w:t>
      </w:r>
      <w:proofErr w:type="spellEnd"/>
      <w:r>
        <w:t xml:space="preserve">(), </w:t>
      </w:r>
      <w:proofErr w:type="spellStart"/>
      <w:r>
        <w:t>photosCol</w:t>
      </w:r>
      <w:proofErr w:type="spellEnd"/>
      <w:r>
        <w:t xml:space="preserve">() y </w:t>
      </w:r>
      <w:proofErr w:type="spellStart"/>
      <w:r>
        <w:t>extraProductsCol</w:t>
      </w:r>
      <w:proofErr w:type="spellEnd"/>
      <w:r>
        <w:t>()</w:t>
      </w:r>
    </w:p>
    <w:p w:rsidR="00DB2699" w:rsidRDefault="00DB2699" w:rsidP="00DB2699">
      <w:pPr>
        <w:pStyle w:val="Ttulo4"/>
      </w:pPr>
      <w:r>
        <w:t>Números de pedidos enlazados a las fichas de pedido</w:t>
      </w:r>
    </w:p>
    <w:p w:rsidR="00DB2699" w:rsidRDefault="00DB2699" w:rsidP="00565482">
      <w:r>
        <w:t>La aplicación permite registrar el número o números de pedido asociados a un asistente en la tienda online; y a la hora de mostrar esta información, cada número de pedido está enlazado a la ficha del mismo en dicha tienda.</w:t>
      </w:r>
    </w:p>
    <w:p w:rsidR="00DB2699" w:rsidRDefault="00DB2699" w:rsidP="00565482">
      <w:r>
        <w:t xml:space="preserve">Esto se implementa en el método </w:t>
      </w:r>
      <w:proofErr w:type="spellStart"/>
      <w:r>
        <w:t>orderNumbersCol</w:t>
      </w:r>
      <w:proofErr w:type="spellEnd"/>
      <w:r>
        <w:t xml:space="preserve"> de </w:t>
      </w:r>
      <w:proofErr w:type="spellStart"/>
      <w:r>
        <w:t>components</w:t>
      </w:r>
      <w:proofErr w:type="spellEnd"/>
      <w:r>
        <w:t>/</w:t>
      </w:r>
      <w:proofErr w:type="spellStart"/>
      <w:proofErr w:type="gramStart"/>
      <w:r>
        <w:t>AttendeeColumns.php</w:t>
      </w:r>
      <w:proofErr w:type="spellEnd"/>
      <w:r w:rsidR="00D10B5A">
        <w:t xml:space="preserve"> ,</w:t>
      </w:r>
      <w:proofErr w:type="gramEnd"/>
      <w:r w:rsidR="00D10B5A">
        <w:t xml:space="preserve"> invocado desde las vistas de listado </w:t>
      </w:r>
      <w:proofErr w:type="spellStart"/>
      <w:r w:rsidR="00D10B5A">
        <w:t>views</w:t>
      </w:r>
      <w:proofErr w:type="spellEnd"/>
      <w:r w:rsidR="00D10B5A">
        <w:t>/</w:t>
      </w:r>
      <w:proofErr w:type="spellStart"/>
      <w:r w:rsidR="00D10B5A">
        <w:t>attendee</w:t>
      </w:r>
      <w:proofErr w:type="spellEnd"/>
      <w:r w:rsidR="00D10B5A">
        <w:t>/</w:t>
      </w:r>
      <w:proofErr w:type="spellStart"/>
      <w:r w:rsidR="00D10B5A">
        <w:t>index.php</w:t>
      </w:r>
      <w:proofErr w:type="spellEnd"/>
      <w:r w:rsidR="00D10B5A">
        <w:t xml:space="preserve"> y de visualización de registro </w:t>
      </w:r>
      <w:proofErr w:type="spellStart"/>
      <w:r w:rsidR="00D10B5A">
        <w:t>views</w:t>
      </w:r>
      <w:proofErr w:type="spellEnd"/>
      <w:r w:rsidR="00D10B5A">
        <w:t>/</w:t>
      </w:r>
      <w:proofErr w:type="spellStart"/>
      <w:r w:rsidR="00D10B5A">
        <w:t>attendee</w:t>
      </w:r>
      <w:proofErr w:type="spellEnd"/>
      <w:r w:rsidR="00D10B5A">
        <w:t>/</w:t>
      </w:r>
      <w:proofErr w:type="spellStart"/>
      <w:r w:rsidR="00D10B5A">
        <w:t>view.php</w:t>
      </w:r>
      <w:proofErr w:type="spellEnd"/>
    </w:p>
    <w:p w:rsidR="00983644" w:rsidRDefault="00983644" w:rsidP="00565482">
      <w:proofErr w:type="spellStart"/>
      <w:r>
        <w:t>Models</w:t>
      </w:r>
      <w:proofErr w:type="spellEnd"/>
      <w:r>
        <w:t>/</w:t>
      </w:r>
      <w:proofErr w:type="spellStart"/>
      <w:r>
        <w:t>AttendeeQuery.php</w:t>
      </w:r>
      <w:proofErr w:type="spellEnd"/>
      <w:r>
        <w:t xml:space="preserve"> tiene definido un método </w:t>
      </w:r>
      <w:proofErr w:type="spellStart"/>
      <w:proofErr w:type="gramStart"/>
      <w:r>
        <w:t>andFilterOrders</w:t>
      </w:r>
      <w:proofErr w:type="spellEnd"/>
      <w:r>
        <w:t>(</w:t>
      </w:r>
      <w:proofErr w:type="gramEnd"/>
      <w:r>
        <w:t xml:space="preserve">), que se utiliza desde </w:t>
      </w:r>
      <w:proofErr w:type="spellStart"/>
      <w:r>
        <w:t>AttendeeSearch</w:t>
      </w:r>
      <w:proofErr w:type="spellEnd"/>
      <w:r>
        <w:t xml:space="preserve">(), para poder buscar por número de pedido (por </w:t>
      </w:r>
      <w:proofErr w:type="spellStart"/>
      <w:r>
        <w:t>subcadena</w:t>
      </w:r>
      <w:proofErr w:type="spellEnd"/>
      <w:r>
        <w:t>, dado que el campo puede incluir varios números de pedido)</w:t>
      </w:r>
    </w:p>
    <w:p w:rsidR="004A1C6C" w:rsidRDefault="004A1C6C" w:rsidP="004A1C6C">
      <w:pPr>
        <w:pStyle w:val="Ttulo4"/>
      </w:pPr>
      <w:r>
        <w:t>Verificación de errores</w:t>
      </w:r>
    </w:p>
    <w:p w:rsidR="004A1C6C" w:rsidRDefault="004A1C6C" w:rsidP="00565482">
      <w:r>
        <w:t>Al acceder al listado se comprueba que no haya registros con datos erróneos, y si los hay, se muestran para poder corregirlos.</w:t>
      </w:r>
    </w:p>
    <w:p w:rsidR="004A1C6C" w:rsidRDefault="004A1C6C" w:rsidP="00565482">
      <w:r>
        <w:t>Los casos de error contemplados son:</w:t>
      </w:r>
    </w:p>
    <w:p w:rsidR="004A1C6C" w:rsidRDefault="004A1C6C" w:rsidP="004A1C6C">
      <w:pPr>
        <w:pStyle w:val="Prrafodelista"/>
        <w:numPr>
          <w:ilvl w:val="0"/>
          <w:numId w:val="17"/>
        </w:numPr>
      </w:pPr>
      <w:r>
        <w:t>Si un asistente es un padre / madre / guardián (es decir, está asignado como padre de otro asistente), debería tener  asignado el número de teléfono en los datos del socio enlazado con el asistente.</w:t>
      </w:r>
    </w:p>
    <w:p w:rsidR="004A1C6C" w:rsidRDefault="004A1C6C" w:rsidP="004A1C6C">
      <w:pPr>
        <w:pStyle w:val="Prrafodelista"/>
        <w:numPr>
          <w:ilvl w:val="0"/>
          <w:numId w:val="17"/>
        </w:numPr>
      </w:pPr>
      <w:r>
        <w:t>No debería haber dos asistentes con el mismo nombre de acreditación.</w:t>
      </w:r>
    </w:p>
    <w:p w:rsidR="004A1C6C" w:rsidRDefault="004A1C6C" w:rsidP="004A1C6C">
      <w:pPr>
        <w:pStyle w:val="Prrafodelista"/>
        <w:numPr>
          <w:ilvl w:val="0"/>
          <w:numId w:val="17"/>
        </w:numPr>
      </w:pPr>
      <w:r>
        <w:t xml:space="preserve">Se verifica que los datos de alojamiento estén completos: si un asistente se aloja en habitación doble, </w:t>
      </w:r>
      <w:r w:rsidR="00AD3495">
        <w:t>tiene que tener un compañero de habitación, etc.</w:t>
      </w:r>
    </w:p>
    <w:p w:rsidR="00AD3495" w:rsidRDefault="00AD3495" w:rsidP="004A1C6C">
      <w:pPr>
        <w:pStyle w:val="Prrafodelista"/>
        <w:numPr>
          <w:ilvl w:val="0"/>
          <w:numId w:val="17"/>
        </w:numPr>
      </w:pPr>
      <w:r>
        <w:t>Se verifica que los datos de alojamiento sean consistentes: un asistente no puede tener más compañeros de habitación que los que corresponden a la habitación en que se aloja.</w:t>
      </w:r>
    </w:p>
    <w:p w:rsidR="004A1C6C" w:rsidRDefault="004A1C6C" w:rsidP="004A1C6C">
      <w:r>
        <w:t xml:space="preserve">El controlador </w:t>
      </w:r>
      <w:proofErr w:type="spellStart"/>
      <w:r>
        <w:t>controllers</w:t>
      </w:r>
      <w:proofErr w:type="spellEnd"/>
      <w:r>
        <w:t>/</w:t>
      </w:r>
      <w:proofErr w:type="spellStart"/>
      <w:r>
        <w:t>AttendeeController.php</w:t>
      </w:r>
      <w:proofErr w:type="spellEnd"/>
      <w:r>
        <w:t xml:space="preserve"> obtiene los errores del modelo y los envía a la vista, en la acción </w:t>
      </w:r>
      <w:proofErr w:type="spellStart"/>
      <w:proofErr w:type="gramStart"/>
      <w:r>
        <w:t>actionIndex</w:t>
      </w:r>
      <w:proofErr w:type="spellEnd"/>
      <w:r>
        <w:t>(</w:t>
      </w:r>
      <w:proofErr w:type="gramEnd"/>
      <w:r>
        <w:t>).</w:t>
      </w:r>
    </w:p>
    <w:p w:rsidR="004A1C6C" w:rsidRDefault="004A1C6C" w:rsidP="004A1C6C">
      <w:r w:rsidRPr="004A1C6C">
        <w:lastRenderedPageBreak/>
        <w:t xml:space="preserve">El modelo </w:t>
      </w:r>
      <w:proofErr w:type="spellStart"/>
      <w:r w:rsidRPr="004A1C6C">
        <w:t>models</w:t>
      </w:r>
      <w:proofErr w:type="spellEnd"/>
      <w:r w:rsidRPr="004A1C6C">
        <w:t>/</w:t>
      </w:r>
      <w:proofErr w:type="spellStart"/>
      <w:r w:rsidRPr="004A1C6C">
        <w:t>Attendee.php</w:t>
      </w:r>
      <w:proofErr w:type="spellEnd"/>
      <w:r w:rsidRPr="004A1C6C">
        <w:t xml:space="preserve"> implementa e</w:t>
      </w:r>
      <w:r>
        <w:t xml:space="preserve">l método </w:t>
      </w:r>
      <w:proofErr w:type="spellStart"/>
      <w:proofErr w:type="gramStart"/>
      <w:r>
        <w:t>checkErrors</w:t>
      </w:r>
      <w:proofErr w:type="spellEnd"/>
      <w:r>
        <w:t>(</w:t>
      </w:r>
      <w:proofErr w:type="gramEnd"/>
      <w:r>
        <w:t>) que comprueba los datos y en su caso devuelve una lista de errores.</w:t>
      </w:r>
    </w:p>
    <w:p w:rsidR="004A1C6C" w:rsidRPr="004A1C6C" w:rsidRDefault="004A1C6C" w:rsidP="004A1C6C">
      <w:r w:rsidRPr="004A1C6C">
        <w:t xml:space="preserve">La vista </w:t>
      </w:r>
      <w:proofErr w:type="spellStart"/>
      <w:r w:rsidRPr="004A1C6C">
        <w:t>views</w:t>
      </w:r>
      <w:proofErr w:type="spellEnd"/>
      <w:r w:rsidRPr="004A1C6C">
        <w:t>/</w:t>
      </w:r>
      <w:proofErr w:type="spellStart"/>
      <w:r w:rsidRPr="004A1C6C">
        <w:t>attendee</w:t>
      </w:r>
      <w:proofErr w:type="spellEnd"/>
      <w:r w:rsidRPr="004A1C6C">
        <w:t>/</w:t>
      </w:r>
      <w:proofErr w:type="spellStart"/>
      <w:r w:rsidRPr="004A1C6C">
        <w:t>index.php</w:t>
      </w:r>
      <w:proofErr w:type="spellEnd"/>
      <w:r w:rsidRPr="004A1C6C">
        <w:t xml:space="preserve"> muestra lo</w:t>
      </w:r>
      <w:r>
        <w:t>s errores recibidos.</w:t>
      </w:r>
    </w:p>
    <w:p w:rsidR="00D10B5A" w:rsidRDefault="004A1C6C" w:rsidP="004A1C6C">
      <w:pPr>
        <w:pStyle w:val="Ttulo4"/>
      </w:pPr>
      <w:r>
        <w:t>Campos con objetos relacionados enlazados a su ficha</w:t>
      </w:r>
    </w:p>
    <w:p w:rsidR="004A1C6C" w:rsidRDefault="004A1C6C" w:rsidP="004A1C6C">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w:t>
      </w:r>
      <w:r w:rsidR="000D1C00">
        <w:t>e</w:t>
      </w:r>
      <w:r>
        <w:t>eParent</w:t>
      </w:r>
      <w:proofErr w:type="spellEnd"/>
      <w:r>
        <w:t xml:space="preserve"> son enlaces a registros de asistentes. </w:t>
      </w:r>
      <w:r w:rsidR="00AD3495">
        <w:t>Cuando se visualizan los datos, dichos elementos aparecen enlazados a su ficha en la aplicación.</w:t>
      </w:r>
    </w:p>
    <w:p w:rsidR="00AD3495" w:rsidRDefault="00AD3495" w:rsidP="004A1C6C">
      <w:r w:rsidRPr="00AD3495">
        <w:t xml:space="preserve">La vista </w:t>
      </w:r>
      <w:proofErr w:type="spellStart"/>
      <w:r w:rsidRPr="00AD3495">
        <w:t>views</w:t>
      </w:r>
      <w:proofErr w:type="spellEnd"/>
      <w:r w:rsidRPr="00AD3495">
        <w:t>/</w:t>
      </w:r>
      <w:proofErr w:type="spellStart"/>
      <w:r w:rsidRPr="00AD3495">
        <w:t>attendees</w:t>
      </w:r>
      <w:proofErr w:type="spellEnd"/>
      <w:r w:rsidRPr="00AD3495">
        <w:t>/</w:t>
      </w:r>
      <w:proofErr w:type="spellStart"/>
      <w:r w:rsidRPr="00AD3495">
        <w:t>view.php</w:t>
      </w:r>
      <w:proofErr w:type="spellEnd"/>
      <w:r w:rsidRPr="00AD3495">
        <w:t xml:space="preserve"> implementa e</w:t>
      </w:r>
      <w:r>
        <w:t>stos enlaces.</w:t>
      </w:r>
    </w:p>
    <w:p w:rsidR="00AD3495" w:rsidRDefault="000D1C00" w:rsidP="000D1C00">
      <w:pPr>
        <w:pStyle w:val="Ttulo4"/>
      </w:pPr>
      <w:r>
        <w:t>Campos de fotos. firmas y productos extra dependen del evento</w:t>
      </w:r>
    </w:p>
    <w:p w:rsidR="000D1C00" w:rsidRDefault="000D1C00" w:rsidP="004A1C6C">
      <w:r>
        <w:t>De entre todos los campos definidos para opciones de fotos, firmas y productos extra, la alta, visualización y modificación de un asistente sólo debe mostrar los que sean relevantes para el evento actual, y con los nombres correctos: es decir, que no ponga “foto del invitado 1”, sino el nombre del invitado.</w:t>
      </w:r>
    </w:p>
    <w:p w:rsidR="000D1C00" w:rsidRDefault="000D1C00" w:rsidP="004A1C6C">
      <w:r>
        <w:t xml:space="preserve">El controlador </w:t>
      </w:r>
      <w:proofErr w:type="spellStart"/>
      <w:r>
        <w:t>controllers</w:t>
      </w:r>
      <w:proofErr w:type="spellEnd"/>
      <w:r>
        <w:t>/</w:t>
      </w:r>
      <w:proofErr w:type="spellStart"/>
      <w:r>
        <w:t>AttendeeController.php</w:t>
      </w:r>
      <w:proofErr w:type="spellEnd"/>
      <w:r>
        <w:t xml:space="preserve">, en las acciones </w:t>
      </w:r>
      <w:proofErr w:type="spellStart"/>
      <w:proofErr w:type="gramStart"/>
      <w:r>
        <w:t>actionView</w:t>
      </w:r>
      <w:proofErr w:type="spellEnd"/>
      <w:r>
        <w:t>(</w:t>
      </w:r>
      <w:proofErr w:type="gramEnd"/>
      <w:r>
        <w:t xml:space="preserve">), </w:t>
      </w:r>
      <w:proofErr w:type="spellStart"/>
      <w:r>
        <w:t>actionCreate</w:t>
      </w:r>
      <w:proofErr w:type="spellEnd"/>
      <w:r>
        <w:t xml:space="preserve">() y </w:t>
      </w:r>
      <w:proofErr w:type="spellStart"/>
      <w:r>
        <w:t>actionUpdate</w:t>
      </w:r>
      <w:proofErr w:type="spellEnd"/>
      <w:r>
        <w:t xml:space="preserve">(), obtiene el evento actual y las listas de invitados y productos extra, y se lo asignan al modelo mediante el método ya descrito </w:t>
      </w:r>
      <w:proofErr w:type="spellStart"/>
      <w:r>
        <w:t>setEvent</w:t>
      </w:r>
      <w:proofErr w:type="spellEnd"/>
      <w:r>
        <w:t>().</w:t>
      </w:r>
    </w:p>
    <w:p w:rsidR="000D1C00" w:rsidRDefault="000D1C00" w:rsidP="004A1C6C">
      <w:r>
        <w:t xml:space="preserve">Las vistas </w:t>
      </w:r>
      <w:proofErr w:type="spellStart"/>
      <w:r>
        <w:t>views</w:t>
      </w:r>
      <w:proofErr w:type="spellEnd"/>
      <w:r>
        <w:t>/</w:t>
      </w:r>
      <w:proofErr w:type="spellStart"/>
      <w:r>
        <w:t>attendee</w:t>
      </w:r>
      <w:proofErr w:type="spellEnd"/>
      <w:r>
        <w:t>/</w:t>
      </w:r>
      <w:proofErr w:type="spellStart"/>
      <w:r>
        <w:t>view.php</w:t>
      </w:r>
      <w:proofErr w:type="spellEnd"/>
      <w:r>
        <w:t xml:space="preserve"> y </w:t>
      </w:r>
      <w:proofErr w:type="spellStart"/>
      <w:r>
        <w:t>views</w:t>
      </w:r>
      <w:proofErr w:type="spellEnd"/>
      <w:r>
        <w:t>/</w:t>
      </w:r>
      <w:proofErr w:type="spellStart"/>
      <w:r>
        <w:t>attendee</w:t>
      </w:r>
      <w:proofErr w:type="spellEnd"/>
      <w:r>
        <w:t>/_</w:t>
      </w:r>
      <w:proofErr w:type="spellStart"/>
      <w:r>
        <w:t>form.php</w:t>
      </w:r>
      <w:proofErr w:type="spellEnd"/>
      <w:r>
        <w:t xml:space="preserve"> obtienen los listados de campos de los métodos correspondientes del evento: </w:t>
      </w:r>
      <w:proofErr w:type="spellStart"/>
      <w:proofErr w:type="gramStart"/>
      <w:r>
        <w:t>getGuestFields</w:t>
      </w:r>
      <w:proofErr w:type="spellEnd"/>
      <w:r>
        <w:t>(</w:t>
      </w:r>
      <w:proofErr w:type="gramEnd"/>
      <w:r>
        <w:t xml:space="preserve">) y </w:t>
      </w:r>
      <w:proofErr w:type="spellStart"/>
      <w:r>
        <w:t>getExtraProductsFields</w:t>
      </w:r>
      <w:proofErr w:type="spellEnd"/>
      <w:r>
        <w:t>().</w:t>
      </w:r>
    </w:p>
    <w:p w:rsidR="009E457B" w:rsidRDefault="009E457B" w:rsidP="009E457B">
      <w:pPr>
        <w:pStyle w:val="Ttulo4"/>
      </w:pPr>
      <w:r>
        <w:t>Actualizar fechas de última modificación sólo cuando se indica</w:t>
      </w:r>
    </w:p>
    <w:p w:rsidR="009E457B" w:rsidRDefault="002016AA" w:rsidP="009E457B">
      <w:r>
        <w:t xml:space="preserve">Para mostrar correctamente los distintos informes, necesitamos </w:t>
      </w:r>
      <w:r w:rsidR="00045885">
        <w:t>varias fechas de última modificación para distintas áreas; y además, se puede dar el caso de que los datos cambien pero no queramos que se actualice la fecha, o viceversa. Por tanto hemos optado por un sistema semi-automático, en que el comportamiento por defecto es que las fechas sólo se actualizan si se modifican los campos, pero el usuario lo puede cambiar.</w:t>
      </w:r>
    </w:p>
    <w:p w:rsidR="00045885" w:rsidRDefault="00045885" w:rsidP="009E457B">
      <w:r>
        <w:t xml:space="preserve">El controlador </w:t>
      </w:r>
      <w:proofErr w:type="spellStart"/>
      <w:r>
        <w:t>controllers</w:t>
      </w:r>
      <w:proofErr w:type="spellEnd"/>
      <w:r>
        <w:t>/</w:t>
      </w:r>
      <w:proofErr w:type="spellStart"/>
      <w:r>
        <w:t>AttendeeController.php</w:t>
      </w:r>
      <w:proofErr w:type="spellEnd"/>
      <w:r>
        <w:t xml:space="preserve">, en la acción </w:t>
      </w:r>
      <w:proofErr w:type="spellStart"/>
      <w:proofErr w:type="gramStart"/>
      <w:r>
        <w:t>actionUpdate</w:t>
      </w:r>
      <w:proofErr w:type="spellEnd"/>
      <w:r>
        <w:t>(</w:t>
      </w:r>
      <w:proofErr w:type="gramEnd"/>
      <w:r>
        <w:t>), comprueba si se han marcado las casillas de verificación correspondientes a cada fecha de modificación, y en cada caso, llama al método correspondiente del modelo para actualizarlas.</w:t>
      </w:r>
    </w:p>
    <w:p w:rsidR="00045885" w:rsidRDefault="00045885" w:rsidP="009E457B">
      <w:r w:rsidRPr="00045885">
        <w:t xml:space="preserve">El modelo </w:t>
      </w:r>
      <w:proofErr w:type="spellStart"/>
      <w:r w:rsidRPr="00045885">
        <w:t>models</w:t>
      </w:r>
      <w:proofErr w:type="spellEnd"/>
      <w:r w:rsidRPr="00045885">
        <w:t>/</w:t>
      </w:r>
      <w:proofErr w:type="spellStart"/>
      <w:r w:rsidRPr="00045885">
        <w:t>Attendee.php</w:t>
      </w:r>
      <w:proofErr w:type="spellEnd"/>
      <w:r w:rsidRPr="00045885">
        <w:t xml:space="preserve"> implementa u</w:t>
      </w:r>
      <w:r>
        <w:t>na serie de métodos para guardar la fecha y hora actual en cada uno de los campos de última modificación:</w:t>
      </w:r>
    </w:p>
    <w:p w:rsidR="00045885" w:rsidRDefault="00045885" w:rsidP="00045885">
      <w:pPr>
        <w:pStyle w:val="Prrafodelista"/>
        <w:numPr>
          <w:ilvl w:val="0"/>
          <w:numId w:val="18"/>
        </w:numPr>
      </w:pPr>
      <w:proofErr w:type="spellStart"/>
      <w:r>
        <w:t>setUpdatedFlag</w:t>
      </w:r>
      <w:proofErr w:type="spellEnd"/>
      <w:r>
        <w:t>()</w:t>
      </w:r>
    </w:p>
    <w:p w:rsidR="00045885" w:rsidRDefault="00045885" w:rsidP="00045885">
      <w:pPr>
        <w:pStyle w:val="Prrafodelista"/>
        <w:numPr>
          <w:ilvl w:val="0"/>
          <w:numId w:val="18"/>
        </w:numPr>
      </w:pPr>
      <w:proofErr w:type="spellStart"/>
      <w:r>
        <w:t>setUpdatedHotelFlag</w:t>
      </w:r>
      <w:proofErr w:type="spellEnd"/>
      <w:r>
        <w:t>()</w:t>
      </w:r>
    </w:p>
    <w:p w:rsidR="00045885" w:rsidRDefault="00045885" w:rsidP="00045885">
      <w:pPr>
        <w:pStyle w:val="Prrafodelista"/>
        <w:numPr>
          <w:ilvl w:val="0"/>
          <w:numId w:val="18"/>
        </w:numPr>
      </w:pPr>
      <w:proofErr w:type="spellStart"/>
      <w:r>
        <w:t>setUpdatedBadgesFlag</w:t>
      </w:r>
      <w:proofErr w:type="spellEnd"/>
      <w:r>
        <w:t>()</w:t>
      </w:r>
    </w:p>
    <w:p w:rsidR="00045885" w:rsidRDefault="00045885" w:rsidP="00045885">
      <w:pPr>
        <w:pStyle w:val="Prrafodelista"/>
        <w:numPr>
          <w:ilvl w:val="0"/>
          <w:numId w:val="18"/>
        </w:numPr>
      </w:pPr>
      <w:proofErr w:type="spellStart"/>
      <w:r>
        <w:t>setUpdatedBadgesTicketsFlag</w:t>
      </w:r>
      <w:proofErr w:type="spellEnd"/>
      <w:r>
        <w:t>()</w:t>
      </w:r>
    </w:p>
    <w:p w:rsidR="00045885" w:rsidRDefault="00045885" w:rsidP="00045885">
      <w:pPr>
        <w:pStyle w:val="Prrafodelista"/>
      </w:pPr>
    </w:p>
    <w:p w:rsidR="00045885" w:rsidRDefault="00045885" w:rsidP="00045885">
      <w:r>
        <w:t xml:space="preserve">Esos métodos lo que hacen es marcar un </w:t>
      </w:r>
      <w:proofErr w:type="spellStart"/>
      <w:r>
        <w:t>flag</w:t>
      </w:r>
      <w:proofErr w:type="spellEnd"/>
      <w:r>
        <w:t xml:space="preserve"> interno en el objeto; los campos se modifican en base a estos </w:t>
      </w:r>
      <w:proofErr w:type="spellStart"/>
      <w:r>
        <w:t>flags</w:t>
      </w:r>
      <w:proofErr w:type="spellEnd"/>
      <w:r>
        <w:t xml:space="preserve"> en el método </w:t>
      </w:r>
      <w:proofErr w:type="spellStart"/>
      <w:proofErr w:type="gramStart"/>
      <w:r>
        <w:t>beforeSave</w:t>
      </w:r>
      <w:proofErr w:type="spellEnd"/>
      <w:r>
        <w:t>(</w:t>
      </w:r>
      <w:proofErr w:type="gramEnd"/>
      <w:r>
        <w:t xml:space="preserve">) (que el </w:t>
      </w:r>
      <w:proofErr w:type="spellStart"/>
      <w:r>
        <w:t>framework</w:t>
      </w:r>
      <w:proofErr w:type="spellEnd"/>
      <w:r>
        <w:t xml:space="preserve"> llama automáticamente antes de guardar el registro).</w:t>
      </w:r>
    </w:p>
    <w:p w:rsidR="004200BC" w:rsidRDefault="004200BC" w:rsidP="00045885">
      <w:r>
        <w:t xml:space="preserve">Además, el modelo utiliza el componente </w:t>
      </w:r>
      <w:proofErr w:type="spellStart"/>
      <w:r>
        <w:t>TimestampBehavior</w:t>
      </w:r>
      <w:proofErr w:type="spellEnd"/>
      <w:r>
        <w:t xml:space="preserve">, pero </w:t>
      </w:r>
      <w:r w:rsidR="007E31B5">
        <w:t>sólo asociado al evento de inserción.</w:t>
      </w:r>
    </w:p>
    <w:p w:rsidR="00045885" w:rsidRDefault="00045885" w:rsidP="00045885">
      <w:r>
        <w:lastRenderedPageBreak/>
        <w:t xml:space="preserve">En la vista de alta / modificación de registro </w:t>
      </w:r>
      <w:proofErr w:type="spellStart"/>
      <w:r>
        <w:t>views</w:t>
      </w:r>
      <w:proofErr w:type="spellEnd"/>
      <w:r>
        <w:t>/</w:t>
      </w:r>
      <w:proofErr w:type="spellStart"/>
      <w:r>
        <w:t>attendees</w:t>
      </w:r>
      <w:proofErr w:type="spellEnd"/>
      <w:r>
        <w:t>/_</w:t>
      </w:r>
      <w:proofErr w:type="spellStart"/>
      <w:r>
        <w:t>form.php</w:t>
      </w:r>
      <w:proofErr w:type="spellEnd"/>
      <w:r>
        <w:t>, los campos de última modificación se muestran como sólo lectura, y además con una casilla de verificación asociada a cada uno.</w:t>
      </w:r>
    </w:p>
    <w:p w:rsidR="00045885" w:rsidRDefault="00045885" w:rsidP="00045885">
      <w:r>
        <w:t>El módulo JavaScript checkboxes.js hace que dichas casillas se marquen automáticamente cuando se modifican los campos relevantes para cada una.</w:t>
      </w:r>
    </w:p>
    <w:p w:rsidR="00045885" w:rsidRDefault="00045885" w:rsidP="00045885">
      <w:pPr>
        <w:pStyle w:val="Ttulo4"/>
      </w:pPr>
      <w:r>
        <w:t>Campos de relación con autocompletado</w:t>
      </w:r>
    </w:p>
    <w:p w:rsidR="00045885" w:rsidRDefault="000461C1" w:rsidP="00045885">
      <w:r>
        <w:t xml:space="preserve">Algunos de los campos de un asistente son asociaciones con otros objetos: </w:t>
      </w:r>
      <w:proofErr w:type="spellStart"/>
      <w:r>
        <w:t>idMember</w:t>
      </w:r>
      <w:proofErr w:type="spellEnd"/>
      <w:r>
        <w:t xml:space="preserve"> es un enlace a un registro de socios, idAttendeeRoommate1 / 2 / 3 y </w:t>
      </w:r>
      <w:proofErr w:type="spellStart"/>
      <w:r>
        <w:t>idAttendeeParent</w:t>
      </w:r>
      <w:proofErr w:type="spellEnd"/>
      <w:r>
        <w:t xml:space="preserve"> son enlaces a registros de asistentes. A la hora de dar de alta o modificar un asistente, se ha decidido que lo más cómodo es usar campos de autocompletado: se teclea parte del nombre y aparece una lista de registros coincidentes, se pulsa en el elegido y esto hace que se establezca el campo con el valor correspondiente (tanto el nombre visible como el identificador interno que se guardará como valor del campo en base de datos).</w:t>
      </w:r>
    </w:p>
    <w:p w:rsidR="000461C1" w:rsidRDefault="000461C1" w:rsidP="000461C1">
      <w:r>
        <w:t xml:space="preserve">En el fichero de configuración </w:t>
      </w:r>
      <w:proofErr w:type="spellStart"/>
      <w:r>
        <w:t>config</w:t>
      </w:r>
      <w:proofErr w:type="spellEnd"/>
      <w:r>
        <w:t>/</w:t>
      </w:r>
      <w:proofErr w:type="spellStart"/>
      <w:r>
        <w:t>web.php</w:t>
      </w:r>
      <w:proofErr w:type="spellEnd"/>
      <w:r>
        <w:t xml:space="preserve"> se define la ruta </w:t>
      </w:r>
      <w:r w:rsidRPr="00FB4280">
        <w:t>'/</w:t>
      </w:r>
      <w:proofErr w:type="spellStart"/>
      <w:r>
        <w:t>attendee</w:t>
      </w:r>
      <w:proofErr w:type="spellEnd"/>
      <w:r>
        <w:t>/</w:t>
      </w:r>
      <w:proofErr w:type="spellStart"/>
      <w:r>
        <w:t>ajaxsearch</w:t>
      </w:r>
      <w:proofErr w:type="spellEnd"/>
      <w:r>
        <w:t>/&lt;</w:t>
      </w:r>
      <w:proofErr w:type="spellStart"/>
      <w:r>
        <w:t>term</w:t>
      </w:r>
      <w:proofErr w:type="spellEnd"/>
      <w:r>
        <w:t>&gt;</w:t>
      </w:r>
      <w:r w:rsidRPr="00FB4280">
        <w:t>'</w:t>
      </w:r>
      <w:r>
        <w:t xml:space="preserve"> para poder pasarle el parámetro a la acción del controlador.</w:t>
      </w:r>
    </w:p>
    <w:p w:rsidR="00357EE3" w:rsidRDefault="000461C1" w:rsidP="00045885">
      <w:r>
        <w:t xml:space="preserve">Los controladores </w:t>
      </w:r>
      <w:proofErr w:type="spellStart"/>
      <w:r>
        <w:t>controllers</w:t>
      </w:r>
      <w:proofErr w:type="spellEnd"/>
      <w:r>
        <w:t>/</w:t>
      </w:r>
      <w:proofErr w:type="spellStart"/>
      <w:r>
        <w:t>MemberController.php</w:t>
      </w:r>
      <w:proofErr w:type="spellEnd"/>
      <w:r>
        <w:t xml:space="preserve"> y </w:t>
      </w:r>
      <w:proofErr w:type="spellStart"/>
      <w:r>
        <w:t>controllers</w:t>
      </w:r>
      <w:proofErr w:type="spellEnd"/>
      <w:r>
        <w:t>/</w:t>
      </w:r>
      <w:proofErr w:type="spellStart"/>
      <w:r>
        <w:t>AttendeeController.php</w:t>
      </w:r>
      <w:proofErr w:type="spellEnd"/>
      <w:r>
        <w:t xml:space="preserve"> implementan la acción </w:t>
      </w:r>
      <w:proofErr w:type="spellStart"/>
      <w:r>
        <w:t>actionAjaxsearch</w:t>
      </w:r>
      <w:proofErr w:type="spellEnd"/>
      <w:r>
        <w:t>($</w:t>
      </w:r>
      <w:proofErr w:type="spellStart"/>
      <w:r>
        <w:t>term</w:t>
      </w:r>
      <w:proofErr w:type="spellEnd"/>
      <w:r>
        <w:t xml:space="preserve">) que recibe un término de búsqueda y devuelve una estructura JSON </w:t>
      </w:r>
      <w:r w:rsidR="00357EE3">
        <w:t>con los datos coincidentes.</w:t>
      </w:r>
    </w:p>
    <w:p w:rsidR="000461C1" w:rsidRDefault="00357EE3" w:rsidP="00045885">
      <w:r>
        <w:t xml:space="preserve">En el caso de </w:t>
      </w:r>
      <w:proofErr w:type="spellStart"/>
      <w:r>
        <w:t>AttendeeController.php</w:t>
      </w:r>
      <w:proofErr w:type="spellEnd"/>
      <w:r>
        <w:t xml:space="preserve">, delega dicha búsqueda en el método </w:t>
      </w:r>
      <w:proofErr w:type="spellStart"/>
      <w:proofErr w:type="gramStart"/>
      <w:r>
        <w:t>termSearch</w:t>
      </w:r>
      <w:proofErr w:type="spellEnd"/>
      <w:r>
        <w:t>(</w:t>
      </w:r>
      <w:proofErr w:type="gramEnd"/>
      <w:r>
        <w:t xml:space="preserve">) del modelo </w:t>
      </w:r>
      <w:proofErr w:type="spellStart"/>
      <w:r>
        <w:t>models</w:t>
      </w:r>
      <w:proofErr w:type="spellEnd"/>
      <w:r>
        <w:t>/</w:t>
      </w:r>
      <w:proofErr w:type="spellStart"/>
      <w:r>
        <w:t>Attendee.php</w:t>
      </w:r>
      <w:proofErr w:type="spellEnd"/>
      <w:r>
        <w:t xml:space="preserve"> Dicho método, a su vez, utiliza los métodos especializados del modelo de base de datos </w:t>
      </w:r>
      <w:proofErr w:type="spellStart"/>
      <w:r>
        <w:t>models</w:t>
      </w:r>
      <w:proofErr w:type="spellEnd"/>
      <w:r>
        <w:t>/</w:t>
      </w:r>
      <w:proofErr w:type="spellStart"/>
      <w:r>
        <w:t>AttendeeQuery.php</w:t>
      </w:r>
      <w:proofErr w:type="spellEnd"/>
      <w:r>
        <w:t xml:space="preserve"> </w:t>
      </w:r>
      <w:proofErr w:type="spellStart"/>
      <w:r>
        <w:t>andFilterSearchMember</w:t>
      </w:r>
      <w:proofErr w:type="spellEnd"/>
      <w:r>
        <w:t xml:space="preserve">(), además de </w:t>
      </w:r>
      <w:proofErr w:type="spellStart"/>
      <w:r>
        <w:t>andFilterEvent</w:t>
      </w:r>
      <w:proofErr w:type="spellEnd"/>
      <w:r>
        <w:t>().</w:t>
      </w:r>
    </w:p>
    <w:p w:rsidR="00357EE3" w:rsidRDefault="00357EE3" w:rsidP="00045885">
      <w:r>
        <w:t xml:space="preserve">La vista de formulario de alta y modificación </w:t>
      </w:r>
      <w:proofErr w:type="spellStart"/>
      <w:r>
        <w:t>views</w:t>
      </w:r>
      <w:proofErr w:type="spellEnd"/>
      <w:r>
        <w:t>/</w:t>
      </w:r>
      <w:proofErr w:type="spellStart"/>
      <w:r>
        <w:t>attendee</w:t>
      </w:r>
      <w:proofErr w:type="spellEnd"/>
      <w:r>
        <w:t>/_</w:t>
      </w:r>
      <w:proofErr w:type="spellStart"/>
      <w:r>
        <w:t>form.php</w:t>
      </w:r>
      <w:proofErr w:type="spellEnd"/>
      <w:r>
        <w:t xml:space="preserve"> define los campos relevantes mediante el componente de interfaz de usuario (widget) estándar de </w:t>
      </w:r>
      <w:proofErr w:type="spellStart"/>
      <w:r>
        <w:t>Yii</w:t>
      </w:r>
      <w:proofErr w:type="spellEnd"/>
      <w:r>
        <w:t xml:space="preserve"> llamado </w:t>
      </w:r>
      <w:proofErr w:type="spellStart"/>
      <w:r>
        <w:t>AutoComplete</w:t>
      </w:r>
      <w:proofErr w:type="spellEnd"/>
      <w:r>
        <w:t>, con una serie de parámetros que recoge el módulo JavaScript autocomplete.js Éste implementa la asociación particular con los métodos del controlador correspondiente. La vista también define campos ocultos para almacenar el identificador interno del socio o asistente seleccionado; el nombre de dicho campo se le pasa al componente y lo recoge el JavaScript.</w:t>
      </w:r>
    </w:p>
    <w:p w:rsidR="00357EE3" w:rsidRDefault="00357EE3" w:rsidP="00357EE3">
      <w:pPr>
        <w:pStyle w:val="Ttulo4"/>
      </w:pPr>
      <w:r>
        <w:t>Informe de etiquetas de acreditaciones</w:t>
      </w:r>
    </w:p>
    <w:p w:rsidR="00357EE3" w:rsidRDefault="00453471" w:rsidP="00357EE3">
      <w:r>
        <w:t xml:space="preserve">A partir de los datos de asistentes se crea un informe con los nombres de acreditación de todos, pensado para imprimir en papel adhesivo, </w:t>
      </w:r>
      <w:r w:rsidR="000F1980">
        <w:t>recortar cada nombre y pegarlo en las acreditaciones. Existe la posibilidad de imprimir sólo las nuevas incorporaciones o cambios desde la anterior impresión.</w:t>
      </w:r>
    </w:p>
    <w:p w:rsidR="000F1980" w:rsidRDefault="000F1980" w:rsidP="00357EE3">
      <w:r>
        <w:t xml:space="preserve">En el fichero de configuración </w:t>
      </w:r>
      <w:proofErr w:type="spellStart"/>
      <w:r>
        <w:t>config</w:t>
      </w:r>
      <w:proofErr w:type="spellEnd"/>
      <w:r>
        <w:t>/</w:t>
      </w:r>
      <w:proofErr w:type="spellStart"/>
      <w:r>
        <w:t>web.php</w:t>
      </w:r>
      <w:proofErr w:type="spellEnd"/>
      <w:r>
        <w:t xml:space="preserve"> se define</w:t>
      </w:r>
      <w:r w:rsidR="00EB0400">
        <w:t>n</w:t>
      </w:r>
      <w:r>
        <w:t xml:space="preserve"> las rutas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w:t>
      </w:r>
      <w:r w:rsidRPr="00FB4280">
        <w:t>'</w:t>
      </w:r>
      <w:r>
        <w:t xml:space="preserve"> y </w:t>
      </w:r>
      <w:r w:rsidRPr="00FB4280">
        <w:t>'/</w:t>
      </w:r>
      <w:proofErr w:type="spellStart"/>
      <w:r>
        <w:t>attendee</w:t>
      </w:r>
      <w:proofErr w:type="spellEnd"/>
      <w:r>
        <w:t>/</w:t>
      </w:r>
      <w:proofErr w:type="spellStart"/>
      <w:r>
        <w:t>reportbadgelabels</w:t>
      </w:r>
      <w:proofErr w:type="spellEnd"/>
      <w:r>
        <w:t>/&lt;</w:t>
      </w:r>
      <w:proofErr w:type="spellStart"/>
      <w:r>
        <w:t>afterprint</w:t>
      </w:r>
      <w:proofErr w:type="spellEnd"/>
      <w:r>
        <w:t>&gt;/&lt;</w:t>
      </w:r>
      <w:proofErr w:type="spellStart"/>
      <w:r>
        <w:t>showinfotickets</w:t>
      </w:r>
      <w:proofErr w:type="spellEnd"/>
      <w:r>
        <w:t>&gt;</w:t>
      </w:r>
      <w:proofErr w:type="gramStart"/>
      <w:r w:rsidRPr="00FB4280">
        <w:t>'</w:t>
      </w:r>
      <w:r>
        <w:t xml:space="preserve"> ,</w:t>
      </w:r>
      <w:proofErr w:type="gramEnd"/>
      <w:r>
        <w:t xml:space="preserve"> para poder pasar uno o dos parámetros a la acción.</w:t>
      </w:r>
    </w:p>
    <w:p w:rsidR="000F1980" w:rsidRDefault="000F1980" w:rsidP="00357EE3">
      <w:r>
        <w:t xml:space="preserve">La clase controlador </w:t>
      </w:r>
      <w:proofErr w:type="spellStart"/>
      <w:r>
        <w:t>controllers</w:t>
      </w:r>
      <w:proofErr w:type="spellEnd"/>
      <w:r>
        <w:t>/</w:t>
      </w:r>
      <w:proofErr w:type="spellStart"/>
      <w:r>
        <w:t>AttendeeController.php</w:t>
      </w:r>
      <w:proofErr w:type="spellEnd"/>
      <w:r>
        <w:t xml:space="preserve"> define la acción </w:t>
      </w:r>
      <w:proofErr w:type="spellStart"/>
      <w:r>
        <w:t>actionReportbadgelabels</w:t>
      </w:r>
      <w:proofErr w:type="spellEnd"/>
      <w:r>
        <w:t xml:space="preserve"> ($</w:t>
      </w:r>
      <w:proofErr w:type="spellStart"/>
      <w:r>
        <w:t>afterprint</w:t>
      </w:r>
      <w:proofErr w:type="spellEnd"/>
      <w:r>
        <w:t>, $</w:t>
      </w:r>
      <w:proofErr w:type="spellStart"/>
      <w:r>
        <w:t>showinfotickets</w:t>
      </w:r>
      <w:proofErr w:type="spellEnd"/>
      <w:r>
        <w:t>). En dicha acción obtiene los datos correspondientes y se los pasa a una vista creada especialmente para esto.</w:t>
      </w:r>
    </w:p>
    <w:p w:rsidR="000F1980" w:rsidRDefault="000F1980" w:rsidP="00357EE3">
      <w:r>
        <w:lastRenderedPageBreak/>
        <w:t xml:space="preserve">Para obtener los datos se usan métodos definidos en la clase modelo de base de datos </w:t>
      </w:r>
      <w:proofErr w:type="spellStart"/>
      <w:r>
        <w:t>models</w:t>
      </w:r>
      <w:proofErr w:type="spellEnd"/>
      <w:r>
        <w:t>/</w:t>
      </w:r>
      <w:proofErr w:type="spellStart"/>
      <w:r>
        <w:t>AttendeeQuery.php</w:t>
      </w:r>
      <w:proofErr w:type="spellEnd"/>
      <w:r>
        <w:t>:</w:t>
      </w:r>
    </w:p>
    <w:p w:rsidR="000F1980" w:rsidRDefault="000F1980" w:rsidP="000F1980">
      <w:pPr>
        <w:pStyle w:val="Prrafodelista"/>
        <w:numPr>
          <w:ilvl w:val="0"/>
          <w:numId w:val="19"/>
        </w:numPr>
      </w:pPr>
      <w:proofErr w:type="spellStart"/>
      <w:r>
        <w:t>andFilterEvent</w:t>
      </w:r>
      <w:proofErr w:type="spellEnd"/>
      <w:r>
        <w:t>() -&gt; filtra por el evento actualmente seleccionado</w:t>
      </w:r>
    </w:p>
    <w:p w:rsidR="000F1980" w:rsidRDefault="000F1980" w:rsidP="000F1980">
      <w:pPr>
        <w:pStyle w:val="Prrafodelista"/>
        <w:numPr>
          <w:ilvl w:val="0"/>
          <w:numId w:val="19"/>
        </w:numPr>
      </w:pPr>
      <w:proofErr w:type="spellStart"/>
      <w:r>
        <w:t>notCanceled</w:t>
      </w:r>
      <w:proofErr w:type="spellEnd"/>
      <w:r>
        <w:t>() -&gt; elimina asistentes que hayan cancelado</w:t>
      </w:r>
    </w:p>
    <w:p w:rsidR="000F1980" w:rsidRDefault="000F1980" w:rsidP="000F1980">
      <w:pPr>
        <w:pStyle w:val="Prrafodelista"/>
        <w:numPr>
          <w:ilvl w:val="0"/>
          <w:numId w:val="19"/>
        </w:numPr>
      </w:pPr>
      <w:proofErr w:type="spellStart"/>
      <w:r>
        <w:t>orderBadgeLabelReport</w:t>
      </w:r>
      <w:proofErr w:type="spellEnd"/>
      <w:r>
        <w:t>() -&gt; establece el orden necesario para el informe de etiquetas</w:t>
      </w:r>
    </w:p>
    <w:p w:rsidR="000F1980" w:rsidRDefault="000F1980" w:rsidP="000F1980">
      <w:pPr>
        <w:pStyle w:val="Prrafodelista"/>
        <w:numPr>
          <w:ilvl w:val="0"/>
          <w:numId w:val="19"/>
        </w:numPr>
      </w:pPr>
      <w:proofErr w:type="spellStart"/>
      <w:r>
        <w:t>afterDate</w:t>
      </w:r>
      <w:proofErr w:type="spellEnd"/>
      <w:r>
        <w:t>() -&gt; filtra por los asistentes modificados tras una fecha determinada, según los parámetros indicados</w:t>
      </w:r>
    </w:p>
    <w:p w:rsidR="000F1980" w:rsidRDefault="000F1980" w:rsidP="000F1980">
      <w:r>
        <w:t>El orden es:</w:t>
      </w:r>
    </w:p>
    <w:p w:rsidR="00F70657" w:rsidRDefault="000F1980" w:rsidP="000F1980">
      <w:pPr>
        <w:pStyle w:val="Prrafodelista"/>
        <w:numPr>
          <w:ilvl w:val="0"/>
          <w:numId w:val="20"/>
        </w:numPr>
      </w:pPr>
      <w:r>
        <w:t xml:space="preserve">Primero, </w:t>
      </w:r>
      <w:r w:rsidR="00F70657">
        <w:t>las acreditaciones de acompañantes de actores invitados</w:t>
      </w:r>
    </w:p>
    <w:p w:rsidR="000F1980" w:rsidRDefault="00F70657" w:rsidP="000F1980">
      <w:pPr>
        <w:pStyle w:val="Prrafodelista"/>
        <w:numPr>
          <w:ilvl w:val="0"/>
          <w:numId w:val="20"/>
        </w:numPr>
      </w:pPr>
      <w:r>
        <w:t xml:space="preserve">A continuación, </w:t>
      </w:r>
      <w:r w:rsidR="000F1980">
        <w:t>las acreditaciones pertenecientes a staff o con marca de especiales</w:t>
      </w:r>
    </w:p>
    <w:p w:rsidR="000F1980" w:rsidRDefault="000F1980" w:rsidP="000F1980">
      <w:pPr>
        <w:pStyle w:val="Prrafodelista"/>
        <w:numPr>
          <w:ilvl w:val="0"/>
          <w:numId w:val="20"/>
        </w:numPr>
      </w:pPr>
      <w:r>
        <w:t>Después las demás, separadas entre fin de semana, viernes, sábado o domingo</w:t>
      </w:r>
    </w:p>
    <w:p w:rsidR="000F1980" w:rsidRDefault="000F1980" w:rsidP="000F1980">
      <w:pPr>
        <w:pStyle w:val="Prrafodelista"/>
        <w:numPr>
          <w:ilvl w:val="0"/>
          <w:numId w:val="20"/>
        </w:numPr>
      </w:pPr>
      <w:r>
        <w:t>Dentro de cada bloque, ordenadas por nombre de acreditación</w:t>
      </w:r>
    </w:p>
    <w:p w:rsidR="006A18EB" w:rsidRDefault="006A18EB" w:rsidP="000F1980">
      <w:pPr>
        <w:pStyle w:val="Prrafodelista"/>
        <w:numPr>
          <w:ilvl w:val="0"/>
          <w:numId w:val="20"/>
        </w:numPr>
      </w:pPr>
      <w:r>
        <w:t>Al final de todo, las acreditaciones en blanco con logo, si las hay</w:t>
      </w:r>
    </w:p>
    <w:p w:rsidR="000F1980" w:rsidRDefault="000F1980" w:rsidP="000F1980">
      <w:r>
        <w:t xml:space="preserve">La vista es </w:t>
      </w:r>
      <w:proofErr w:type="spellStart"/>
      <w:r>
        <w:t>views</w:t>
      </w:r>
      <w:proofErr w:type="spellEnd"/>
      <w:r>
        <w:t>/</w:t>
      </w:r>
      <w:proofErr w:type="spellStart"/>
      <w:r>
        <w:t>attendee</w:t>
      </w:r>
      <w:proofErr w:type="spellEnd"/>
      <w:r>
        <w:t>/</w:t>
      </w:r>
      <w:proofErr w:type="spellStart"/>
      <w:r>
        <w:t>reportbadgelabels.php</w:t>
      </w:r>
      <w:proofErr w:type="spellEnd"/>
      <w:r w:rsidR="00D05A45">
        <w:t xml:space="preserve"> Dicha vista muestra la información con el formato adecuado para imprimirla. Puede haber algunas etiquetas extra añadidas a mano (ACADI, droides R2).</w:t>
      </w:r>
    </w:p>
    <w:p w:rsidR="00D05A45" w:rsidRDefault="00D05A45" w:rsidP="000F1980">
      <w:r>
        <w:t>La vista enlaza el módulo JavaScript reportcheckdimensions.js, que verifica que las etiquetas no se pasen de ancho y no quepan en las acreditaciones.</w:t>
      </w:r>
      <w:r w:rsidR="00F70657">
        <w:t xml:space="preserve"> Existe la posibilidad de marcar algunas para que tengan la letra más pequeña.</w:t>
      </w:r>
    </w:p>
    <w:p w:rsidR="00855604" w:rsidRDefault="00855604" w:rsidP="000F1980">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w:t>
      </w:r>
      <w:r>
        <w:t xml:space="preserve"> Dicho método devuelve una variable interna que irán asignando las distintas acciones de controlador asociadas a informes, según corresponda.</w:t>
      </w:r>
    </w:p>
    <w:p w:rsidR="00D05A45" w:rsidRDefault="00D05A45" w:rsidP="00D05A45">
      <w:pPr>
        <w:pStyle w:val="Ttulo4"/>
      </w:pPr>
      <w:r>
        <w:t>Informe de acreditaciones</w:t>
      </w:r>
    </w:p>
    <w:p w:rsidR="00D05A45" w:rsidRDefault="004E1ACF" w:rsidP="00D05A45">
      <w:r>
        <w:t>Este informe muestra una lista de los acreditados y sus opciones, con algunas variaciones:</w:t>
      </w:r>
    </w:p>
    <w:p w:rsidR="004E1ACF" w:rsidRDefault="004E1ACF" w:rsidP="004E1ACF">
      <w:pPr>
        <w:pStyle w:val="Prrafodelista"/>
        <w:numPr>
          <w:ilvl w:val="0"/>
          <w:numId w:val="21"/>
        </w:numPr>
      </w:pPr>
      <w:r>
        <w:t>Lista completa de acreditados con nombre real, nombre de acreditación, tipo de entrada y observaciones</w:t>
      </w:r>
    </w:p>
    <w:p w:rsidR="004E1ACF" w:rsidRDefault="004E1ACF" w:rsidP="004E1ACF">
      <w:pPr>
        <w:pStyle w:val="Prrafodelista"/>
        <w:numPr>
          <w:ilvl w:val="0"/>
          <w:numId w:val="21"/>
        </w:numPr>
      </w:pPr>
      <w:r>
        <w:t>Lista de acreditados que tengan tickets de firmas, fotos o cartones</w:t>
      </w:r>
    </w:p>
    <w:p w:rsidR="004E1ACF" w:rsidRDefault="004E1ACF" w:rsidP="004E1ACF">
      <w:pPr>
        <w:pStyle w:val="Prrafodelista"/>
        <w:numPr>
          <w:ilvl w:val="0"/>
          <w:numId w:val="21"/>
        </w:numPr>
      </w:pPr>
      <w:r>
        <w:t>Lista de acreditados que tengan cenas o comidas, con sus opciones especiales</w:t>
      </w:r>
    </w:p>
    <w:p w:rsidR="004E1ACF" w:rsidRDefault="004E1ACF" w:rsidP="004E1ACF">
      <w:pPr>
        <w:pStyle w:val="Prrafodelista"/>
        <w:numPr>
          <w:ilvl w:val="0"/>
          <w:numId w:val="21"/>
        </w:numPr>
      </w:pPr>
      <w:r>
        <w:t>Lista de acreditados de grandes asociaciones que van en lista separada</w:t>
      </w:r>
    </w:p>
    <w:p w:rsidR="004E1ACF" w:rsidRDefault="00EB0400" w:rsidP="004E1ACF">
      <w:r>
        <w:t xml:space="preserve">En el fichero de configuración </w:t>
      </w:r>
      <w:proofErr w:type="spellStart"/>
      <w:r>
        <w:t>config</w:t>
      </w:r>
      <w:proofErr w:type="spellEnd"/>
      <w:r>
        <w:t>/</w:t>
      </w:r>
      <w:proofErr w:type="spellStart"/>
      <w:r>
        <w:t>web.php</w:t>
      </w:r>
      <w:proofErr w:type="spellEnd"/>
      <w:r>
        <w:t xml:space="preserve"> se define la ruta</w:t>
      </w:r>
      <w:r w:rsidR="002A7919">
        <w:t xml:space="preserve"> </w:t>
      </w:r>
      <w:r w:rsidR="00F26411" w:rsidRPr="00F26411">
        <w:t>'/</w:t>
      </w:r>
      <w:proofErr w:type="spellStart"/>
      <w:r w:rsidR="00F26411" w:rsidRPr="00F26411">
        <w:t>attendee</w:t>
      </w:r>
      <w:proofErr w:type="spellEnd"/>
      <w:r w:rsidR="00F26411" w:rsidRPr="00F26411">
        <w:t>/</w:t>
      </w:r>
      <w:proofErr w:type="spellStart"/>
      <w:r w:rsidR="00F26411" w:rsidRPr="00F26411">
        <w:t>reportbadges</w:t>
      </w:r>
      <w:proofErr w:type="spellEnd"/>
      <w:r w:rsidR="00F26411" w:rsidRPr="00F26411">
        <w:t>/&lt;</w:t>
      </w:r>
      <w:proofErr w:type="spellStart"/>
      <w:r w:rsidR="00F26411" w:rsidRPr="00F26411">
        <w:t>detailed</w:t>
      </w:r>
      <w:proofErr w:type="spellEnd"/>
      <w:r w:rsidR="00F26411" w:rsidRPr="00F26411">
        <w:t>&gt;'</w:t>
      </w:r>
      <w:r>
        <w:t xml:space="preserve"> para poder pasarle un parámetro a la acción del controlador. Este parámetro controla cuál de los informes se muestra.</w:t>
      </w:r>
    </w:p>
    <w:p w:rsidR="00EB0400" w:rsidRDefault="00EB0400" w:rsidP="004E1ACF">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actionReportbadges</w:t>
      </w:r>
      <w:proofErr w:type="spellEnd"/>
      <w:r>
        <w:t xml:space="preserve"> ($</w:t>
      </w:r>
      <w:proofErr w:type="spellStart"/>
      <w:r>
        <w:t>detailed</w:t>
      </w:r>
      <w:proofErr w:type="spellEnd"/>
      <w:r>
        <w:t>) que recupera los datos y se los pasa a la vista.</w:t>
      </w:r>
    </w:p>
    <w:p w:rsidR="00EB0400" w:rsidRDefault="00EB0400" w:rsidP="004E1ACF">
      <w:r>
        <w:t xml:space="preserve">Para ello usa determinados filtros definidos en el modelo de base de datos </w:t>
      </w:r>
      <w:proofErr w:type="spellStart"/>
      <w:r>
        <w:t>models</w:t>
      </w:r>
      <w:proofErr w:type="spellEnd"/>
      <w:r>
        <w:t>/</w:t>
      </w:r>
      <w:proofErr w:type="spellStart"/>
      <w:r>
        <w:t>AttendeeQuery.php</w:t>
      </w:r>
      <w:proofErr w:type="spellEnd"/>
      <w:r>
        <w:t>:</w:t>
      </w:r>
    </w:p>
    <w:p w:rsidR="00EB0400" w:rsidRDefault="00EB0400" w:rsidP="00EB0400">
      <w:pPr>
        <w:pStyle w:val="Prrafodelista"/>
        <w:numPr>
          <w:ilvl w:val="0"/>
          <w:numId w:val="22"/>
        </w:numPr>
      </w:pPr>
      <w:proofErr w:type="spellStart"/>
      <w:r>
        <w:t>andFilterEvent</w:t>
      </w:r>
      <w:proofErr w:type="spellEnd"/>
      <w:r>
        <w:t>()</w:t>
      </w:r>
    </w:p>
    <w:p w:rsidR="00EB0400" w:rsidRDefault="00EB0400" w:rsidP="00EB0400">
      <w:pPr>
        <w:pStyle w:val="Prrafodelista"/>
        <w:numPr>
          <w:ilvl w:val="0"/>
          <w:numId w:val="22"/>
        </w:numPr>
      </w:pPr>
      <w:proofErr w:type="spellStart"/>
      <w:proofErr w:type="gramStart"/>
      <w:r>
        <w:t>orderBadgeReport</w:t>
      </w:r>
      <w:proofErr w:type="spellEnd"/>
      <w:r>
        <w:t>(</w:t>
      </w:r>
      <w:proofErr w:type="gramEnd"/>
      <w:r>
        <w:t>) -&gt; establece los filtros y el orden necesario para los informes. Ambos son diferentes según el tipo de informe, por lo que recibe el parámetro $</w:t>
      </w:r>
      <w:proofErr w:type="spellStart"/>
      <w:r>
        <w:t>detailed</w:t>
      </w:r>
      <w:proofErr w:type="spellEnd"/>
    </w:p>
    <w:p w:rsidR="00EB0400" w:rsidRDefault="00EB0400" w:rsidP="00EB0400">
      <w:r>
        <w:lastRenderedPageBreak/>
        <w:t>Hay vistas distintas definidas según el tipo de informe:</w:t>
      </w:r>
    </w:p>
    <w:p w:rsidR="00EB0400" w:rsidRDefault="00EB0400" w:rsidP="00EB0400">
      <w:pPr>
        <w:pStyle w:val="Prrafodelista"/>
        <w:numPr>
          <w:ilvl w:val="0"/>
          <w:numId w:val="23"/>
        </w:numPr>
        <w:rPr>
          <w:lang w:val="en-US"/>
        </w:rPr>
      </w:pPr>
      <w:r w:rsidRPr="00EB0400">
        <w:rPr>
          <w:lang w:val="en-US"/>
        </w:rPr>
        <w:t>views/attendee/</w:t>
      </w:r>
      <w:proofErr w:type="spellStart"/>
      <w:r w:rsidRPr="00EB0400">
        <w:rPr>
          <w:lang w:val="en-US"/>
        </w:rPr>
        <w:t>reportbadges.php</w:t>
      </w:r>
      <w:proofErr w:type="spellEnd"/>
      <w:r w:rsidRPr="00EB0400">
        <w:rPr>
          <w:lang w:val="en-US"/>
        </w:rPr>
        <w:t xml:space="preserve">: </w:t>
      </w:r>
      <w:proofErr w:type="spellStart"/>
      <w:r w:rsidRPr="00EB0400">
        <w:rPr>
          <w:lang w:val="en-US"/>
        </w:rPr>
        <w:t>informe</w:t>
      </w:r>
      <w:proofErr w:type="spellEnd"/>
      <w:r w:rsidRPr="00EB0400">
        <w:rPr>
          <w:lang w:val="en-US"/>
        </w:rPr>
        <w:t xml:space="preserve"> </w:t>
      </w:r>
      <w:proofErr w:type="spellStart"/>
      <w:r w:rsidRPr="00EB0400">
        <w:rPr>
          <w:lang w:val="en-US"/>
        </w:rPr>
        <w:t>básico</w:t>
      </w:r>
      <w:proofErr w:type="spellEnd"/>
      <w:r w:rsidRPr="00EB0400">
        <w:rPr>
          <w:lang w:val="en-US"/>
        </w:rPr>
        <w:t xml:space="preserve"> de </w:t>
      </w:r>
      <w:proofErr w:type="spellStart"/>
      <w:r w:rsidRPr="00EB0400">
        <w:rPr>
          <w:lang w:val="en-US"/>
        </w:rPr>
        <w:t>acredit</w:t>
      </w:r>
      <w:r>
        <w:rPr>
          <w:lang w:val="en-US"/>
        </w:rPr>
        <w:t>ados</w:t>
      </w:r>
      <w:proofErr w:type="spellEnd"/>
      <w:r>
        <w:rPr>
          <w:lang w:val="en-US"/>
        </w:rP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reportbadgesdet.php</w:t>
      </w:r>
      <w:proofErr w:type="spellEnd"/>
      <w:r w:rsidRPr="00EB0400">
        <w:t>:</w:t>
      </w:r>
      <w:r>
        <w:t xml:space="preserve"> </w:t>
      </w:r>
      <w:r w:rsidRPr="00EB0400">
        <w:t xml:space="preserve">informe de acreditados con fotos, firmas o cartones. </w:t>
      </w:r>
      <w:r>
        <w:t xml:space="preserve">Para los colores de fondo utiliza los métodos del modelo </w:t>
      </w:r>
      <w:proofErr w:type="spellStart"/>
      <w:r>
        <w:t>models</w:t>
      </w:r>
      <w:proofErr w:type="spellEnd"/>
      <w:r>
        <w:t>/</w:t>
      </w:r>
      <w:proofErr w:type="spellStart"/>
      <w:r>
        <w:t>Attendee.php</w:t>
      </w:r>
      <w:proofErr w:type="spellEnd"/>
      <w:r>
        <w:t>:</w:t>
      </w:r>
    </w:p>
    <w:p w:rsidR="00EB0400" w:rsidRDefault="00EB0400" w:rsidP="00EB0400">
      <w:pPr>
        <w:pStyle w:val="Prrafodelista"/>
        <w:numPr>
          <w:ilvl w:val="1"/>
          <w:numId w:val="23"/>
        </w:numPr>
      </w:pPr>
      <w:proofErr w:type="spellStart"/>
      <w:r>
        <w:t>getGuestFieldColor</w:t>
      </w:r>
      <w:proofErr w:type="spellEnd"/>
      <w:r>
        <w:t>()</w:t>
      </w:r>
    </w:p>
    <w:p w:rsidR="00EB0400" w:rsidRDefault="00EB0400" w:rsidP="00EB0400">
      <w:pPr>
        <w:pStyle w:val="Prrafodelista"/>
        <w:numPr>
          <w:ilvl w:val="1"/>
          <w:numId w:val="23"/>
        </w:numPr>
      </w:pPr>
      <w:proofErr w:type="spellStart"/>
      <w:r>
        <w:t>getExtraProductFieldColor</w:t>
      </w:r>
      <w:proofErr w:type="spellEnd"/>
      <w:r>
        <w:t>()</w:t>
      </w:r>
    </w:p>
    <w:p w:rsidR="00EB0400" w:rsidRDefault="00EB0400" w:rsidP="00EB0400">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reportbadgesclubs.php</w:t>
      </w:r>
      <w:proofErr w:type="spellEnd"/>
      <w:r w:rsidRPr="00EB0400">
        <w:t>: informe de acreditados en aso</w:t>
      </w:r>
      <w:r>
        <w:t>ciaciones con lista separada. Muestra una cabecera por cada asociación para distinguirlas fácilmente.</w:t>
      </w:r>
    </w:p>
    <w:p w:rsidR="00EB0400" w:rsidRDefault="00EB0400" w:rsidP="00C030E8">
      <w:pPr>
        <w:pStyle w:val="Prrafodelista"/>
        <w:numPr>
          <w:ilvl w:val="0"/>
          <w:numId w:val="23"/>
        </w:numPr>
      </w:pPr>
      <w:proofErr w:type="spellStart"/>
      <w:r w:rsidRPr="00EB0400">
        <w:t>Views</w:t>
      </w:r>
      <w:proofErr w:type="spellEnd"/>
      <w:r w:rsidRPr="00EB0400">
        <w:t>/</w:t>
      </w:r>
      <w:proofErr w:type="spellStart"/>
      <w:r w:rsidRPr="00EB0400">
        <w:t>attendee</w:t>
      </w:r>
      <w:proofErr w:type="spellEnd"/>
      <w:r w:rsidRPr="00EB0400">
        <w:t>/</w:t>
      </w:r>
      <w:proofErr w:type="spellStart"/>
      <w:r w:rsidRPr="00EB0400">
        <w:t>reportbadgesmealstable.php</w:t>
      </w:r>
      <w:proofErr w:type="spellEnd"/>
      <w:r w:rsidRPr="00EB0400">
        <w:t>: informe de acreditados con cenas o comida</w:t>
      </w:r>
      <w:r>
        <w:t xml:space="preserve">s. </w:t>
      </w:r>
    </w:p>
    <w:p w:rsidR="00EB0400" w:rsidRDefault="00EB0400" w:rsidP="00EB0400">
      <w:pPr>
        <w:pStyle w:val="Ttulo4"/>
      </w:pPr>
      <w:r>
        <w:t>Informe para el hotel</w:t>
      </w:r>
    </w:p>
    <w:p w:rsidR="00EB0400" w:rsidRDefault="00101BA7" w:rsidP="00EB0400">
      <w:r>
        <w:t>Otro informe más está diseñado a medida con la información que necesita el hotel: el listado de reservas de habitaciones, con tipos, nombres, fechas y observaciones; y las cifras de cenas y comidas con las observaciones necesarias para configurar los menús y opciones especiales.</w:t>
      </w:r>
    </w:p>
    <w:p w:rsidR="00101BA7" w:rsidRDefault="002A7919" w:rsidP="00EB0400">
      <w:r>
        <w:t xml:space="preserve">En el fichero de configuración </w:t>
      </w:r>
      <w:proofErr w:type="spellStart"/>
      <w:r>
        <w:t>config</w:t>
      </w:r>
      <w:proofErr w:type="spellEnd"/>
      <w:r>
        <w:t>/</w:t>
      </w:r>
      <w:proofErr w:type="spellStart"/>
      <w:r>
        <w:t>web.php</w:t>
      </w:r>
      <w:proofErr w:type="spellEnd"/>
      <w:r>
        <w:t xml:space="preserve"> se define la ruta </w:t>
      </w:r>
      <w:r w:rsidRPr="00F26411">
        <w:t>'/</w:t>
      </w:r>
      <w:proofErr w:type="spellStart"/>
      <w:r w:rsidRPr="00F26411">
        <w:t>attendee</w:t>
      </w:r>
      <w:proofErr w:type="spellEnd"/>
      <w:r w:rsidRPr="00F26411">
        <w:t>/</w:t>
      </w:r>
      <w:proofErr w:type="spellStart"/>
      <w:r w:rsidRPr="00F26411">
        <w:t>report</w:t>
      </w:r>
      <w:r>
        <w:t>hotel</w:t>
      </w:r>
      <w:proofErr w:type="spellEnd"/>
      <w:r w:rsidRPr="00F26411">
        <w:t>/&lt;</w:t>
      </w:r>
      <w:proofErr w:type="spellStart"/>
      <w:r>
        <w:t>aftersend</w:t>
      </w:r>
      <w:proofErr w:type="spellEnd"/>
      <w:r w:rsidRPr="00F26411">
        <w:t>&gt;'</w:t>
      </w:r>
      <w:r>
        <w:t xml:space="preserve"> para poder pasarle un parámetro a la acción del controlador.</w:t>
      </w:r>
    </w:p>
    <w:p w:rsidR="002A7919" w:rsidRDefault="002A7919" w:rsidP="00EB0400">
      <w:r>
        <w:t xml:space="preserve">La clase controladora </w:t>
      </w:r>
      <w:proofErr w:type="spellStart"/>
      <w:r>
        <w:t>controller</w:t>
      </w:r>
      <w:proofErr w:type="spellEnd"/>
      <w:r>
        <w:t>/</w:t>
      </w:r>
      <w:proofErr w:type="spellStart"/>
      <w:r>
        <w:t>AttendeeController.php</w:t>
      </w:r>
      <w:proofErr w:type="spellEnd"/>
      <w:r>
        <w:t xml:space="preserve"> define la acción </w:t>
      </w:r>
      <w:proofErr w:type="spellStart"/>
      <w:r>
        <w:t>actionReporthotel</w:t>
      </w:r>
      <w:proofErr w:type="spellEnd"/>
      <w:r>
        <w:t xml:space="preserve"> ($</w:t>
      </w:r>
      <w:proofErr w:type="spellStart"/>
      <w:r>
        <w:t>aftersend</w:t>
      </w:r>
      <w:proofErr w:type="spellEnd"/>
      <w:r>
        <w:t xml:space="preserve">) que </w:t>
      </w:r>
      <w:proofErr w:type="spellStart"/>
      <w:r>
        <w:t>recoje</w:t>
      </w:r>
      <w:proofErr w:type="spellEnd"/>
      <w:r>
        <w:t xml:space="preserve"> y coteja los datos necesarios y se los pasa a la vista. El parámetro $</w:t>
      </w:r>
      <w:proofErr w:type="spellStart"/>
      <w:r>
        <w:t>aftersend</w:t>
      </w:r>
      <w:proofErr w:type="spellEnd"/>
      <w:r>
        <w:t xml:space="preserve"> controla si se va a generar un informe que tenga marcadas las actualizaciones desde la versión enviada anteriormente.</w:t>
      </w:r>
    </w:p>
    <w:p w:rsidR="002A7919" w:rsidRDefault="002A7919" w:rsidP="00EB0400">
      <w:r>
        <w:t>Algunas de las funcionalidades de los modelos que utiliza esta acción son:</w:t>
      </w:r>
    </w:p>
    <w:p w:rsidR="002A7919" w:rsidRDefault="002A7919" w:rsidP="002A7919">
      <w:pPr>
        <w:pStyle w:val="Prrafodelista"/>
        <w:numPr>
          <w:ilvl w:val="0"/>
          <w:numId w:val="24"/>
        </w:numPr>
      </w:pPr>
      <w:proofErr w:type="spellStart"/>
      <w:r>
        <w:t>Attendee</w:t>
      </w:r>
      <w:proofErr w:type="spellEnd"/>
      <w:proofErr w:type="gramStart"/>
      <w:r>
        <w:t>::</w:t>
      </w:r>
      <w:proofErr w:type="spellStart"/>
      <w:r>
        <w:t>getAttendeeRooms</w:t>
      </w:r>
      <w:proofErr w:type="spellEnd"/>
      <w:proofErr w:type="gramEnd"/>
      <w:r>
        <w:t>(): obtiene toda la información de reservas de habitaciones, uniendo los datos de reservas de los compañeros para habitaciones de más de una persona.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andFilterLodging</w:t>
      </w:r>
      <w:proofErr w:type="spellEnd"/>
      <w:proofErr w:type="gramEnd"/>
      <w:r w:rsidRPr="002A7919">
        <w:t>(): filtra para devolver solo asistentes con</w:t>
      </w:r>
      <w:r>
        <w:t xml:space="preserve"> reserva de habitación.</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andCocktail</w:t>
      </w:r>
      <w:proofErr w:type="spellEnd"/>
      <w:r>
        <w:t>(): filtra los asistentes que tengan cena cóctel.</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gramEnd"/>
      <w:r w:rsidRPr="002A7919">
        <w:t xml:space="preserve"> </w:t>
      </w:r>
      <w:proofErr w:type="spellStart"/>
      <w:r w:rsidRPr="002A7919">
        <w:t>and</w:t>
      </w:r>
      <w:r>
        <w:t>Gala</w:t>
      </w:r>
      <w:proofErr w:type="spellEnd"/>
      <w:r>
        <w:t>(): filtra los asistentes que tengan cena de gala.</w:t>
      </w:r>
    </w:p>
    <w:p w:rsidR="002A7919" w:rsidRDefault="002A7919" w:rsidP="002A7919">
      <w:pPr>
        <w:pStyle w:val="Prrafodelista"/>
        <w:numPr>
          <w:ilvl w:val="0"/>
          <w:numId w:val="24"/>
        </w:numPr>
      </w:pPr>
      <w:proofErr w:type="spellStart"/>
      <w:r w:rsidRPr="002A7919">
        <w:t>AttendeeQuery</w:t>
      </w:r>
      <w:proofErr w:type="spellEnd"/>
      <w:proofErr w:type="gramStart"/>
      <w:r w:rsidRPr="002A7919">
        <w:t>::</w:t>
      </w:r>
      <w:proofErr w:type="spellStart"/>
      <w:r w:rsidRPr="002A7919">
        <w:t>andSaturdayLunch</w:t>
      </w:r>
      <w:proofErr w:type="spellEnd"/>
      <w:proofErr w:type="gramEnd"/>
      <w:r>
        <w:t xml:space="preserve">(): filtra los asistentes que tengan comida del sábado. Lo mismo con </w:t>
      </w:r>
      <w:proofErr w:type="spellStart"/>
      <w:proofErr w:type="gramStart"/>
      <w:r>
        <w:t>andSundayLunch</w:t>
      </w:r>
      <w:proofErr w:type="spellEnd"/>
      <w:r>
        <w:t>(</w:t>
      </w:r>
      <w:proofErr w:type="gramEnd"/>
      <w:r>
        <w:t xml:space="preserve">) y </w:t>
      </w:r>
      <w:proofErr w:type="spellStart"/>
      <w:r>
        <w:t>andSundayDinner</w:t>
      </w:r>
      <w:proofErr w:type="spellEnd"/>
      <w:r>
        <w:t>().</w:t>
      </w:r>
    </w:p>
    <w:p w:rsidR="002A7919" w:rsidRDefault="002A7919" w:rsidP="002A7919">
      <w:r>
        <w:t xml:space="preserve">La vista es </w:t>
      </w:r>
      <w:proofErr w:type="spellStart"/>
      <w:r>
        <w:t>views</w:t>
      </w:r>
      <w:proofErr w:type="spellEnd"/>
      <w:r>
        <w:t>/</w:t>
      </w:r>
      <w:proofErr w:type="spellStart"/>
      <w:r>
        <w:t>attendee</w:t>
      </w:r>
      <w:proofErr w:type="spellEnd"/>
      <w:r>
        <w:t>/</w:t>
      </w:r>
      <w:proofErr w:type="spellStart"/>
      <w:r>
        <w:t>reporthotel.php</w:t>
      </w:r>
      <w:proofErr w:type="spellEnd"/>
    </w:p>
    <w:p w:rsidR="0067152F" w:rsidRDefault="0067152F" w:rsidP="0067152F">
      <w:pPr>
        <w:pStyle w:val="Ttulo4"/>
      </w:pPr>
      <w:r>
        <w:t>Vista de Acreditaciones</w:t>
      </w:r>
    </w:p>
    <w:p w:rsidR="0067152F" w:rsidRDefault="0067152F" w:rsidP="0067152F">
      <w:r>
        <w:t>Se ha creado una vista adecuada para utilizarse en el propio evento, en la mesa de acreditaciones. Tiene limitadas bastantes funcionalidades, para concentrarse en las necesidades concretas de ese perfil de usuario: buscar los datos de reserva de un asistente, teniendo en cuenta su nombre de acreditación.</w:t>
      </w:r>
    </w:p>
    <w:p w:rsidR="0067152F" w:rsidRDefault="0067152F" w:rsidP="0067152F">
      <w:r>
        <w:t>Se ha definido un rol llamado ‘</w:t>
      </w:r>
      <w:proofErr w:type="spellStart"/>
      <w:r>
        <w:t>Desk</w:t>
      </w:r>
      <w:proofErr w:type="spellEnd"/>
      <w:r>
        <w:t>’, que define los permisos mínimos para gestionar esto (básicamente, acceso de sólo lectura a Asistentes) y además identifica a qué usuarios se le debe aplicar la vista restringida.</w:t>
      </w:r>
    </w:p>
    <w:p w:rsidR="0067152F" w:rsidRDefault="0067152F" w:rsidP="0067152F">
      <w:r>
        <w:lastRenderedPageBreak/>
        <w:t xml:space="preserve">En la clase controladora </w:t>
      </w:r>
      <w:proofErr w:type="spellStart"/>
      <w:r>
        <w:t>controllers</w:t>
      </w:r>
      <w:proofErr w:type="spellEnd"/>
      <w:r>
        <w:t>/</w:t>
      </w:r>
      <w:proofErr w:type="spellStart"/>
      <w:proofErr w:type="gramStart"/>
      <w:r>
        <w:t>AttendeeController.php</w:t>
      </w:r>
      <w:proofErr w:type="spellEnd"/>
      <w:r>
        <w:t xml:space="preserve"> ,</w:t>
      </w:r>
      <w:proofErr w:type="gramEnd"/>
      <w:r>
        <w:t xml:space="preserve"> el método </w:t>
      </w:r>
      <w:proofErr w:type="spellStart"/>
      <w:r>
        <w:t>actionIndex</w:t>
      </w:r>
      <w:proofErr w:type="spellEnd"/>
      <w:r>
        <w:t xml:space="preserve">() verifica si el usuario tiene el rol </w:t>
      </w:r>
      <w:proofErr w:type="spellStart"/>
      <w:r>
        <w:t>Desk</w:t>
      </w:r>
      <w:proofErr w:type="spellEnd"/>
      <w:r>
        <w:t xml:space="preserve">; y en ese caso, activa la vista </w:t>
      </w:r>
      <w:proofErr w:type="spellStart"/>
      <w:r>
        <w:t>indexdesk</w:t>
      </w:r>
      <w:proofErr w:type="spellEnd"/>
      <w:r>
        <w:t xml:space="preserve"> en vez de </w:t>
      </w:r>
      <w:proofErr w:type="spellStart"/>
      <w:r>
        <w:t>index</w:t>
      </w:r>
      <w:proofErr w:type="spellEnd"/>
      <w:r>
        <w:t xml:space="preserve">. Igualmente, en </w:t>
      </w:r>
      <w:proofErr w:type="spellStart"/>
      <w:proofErr w:type="gramStart"/>
      <w:r>
        <w:t>actionView</w:t>
      </w:r>
      <w:proofErr w:type="spellEnd"/>
      <w:r>
        <w:t>(</w:t>
      </w:r>
      <w:proofErr w:type="gramEnd"/>
      <w:r>
        <w:t xml:space="preserve">), activa la vista </w:t>
      </w:r>
      <w:proofErr w:type="spellStart"/>
      <w:r>
        <w:t>viewdesk</w:t>
      </w:r>
      <w:proofErr w:type="spellEnd"/>
      <w:r>
        <w:t xml:space="preserve"> en vez de </w:t>
      </w:r>
      <w:proofErr w:type="spellStart"/>
      <w:r>
        <w:t>view</w:t>
      </w:r>
      <w:proofErr w:type="spellEnd"/>
      <w:r>
        <w:t xml:space="preserve"> para los usuarios con rol </w:t>
      </w:r>
      <w:proofErr w:type="spellStart"/>
      <w:r>
        <w:t>Desk</w:t>
      </w:r>
      <w:proofErr w:type="spellEnd"/>
      <w:r>
        <w:t>.</w:t>
      </w:r>
    </w:p>
    <w:p w:rsidR="0067152F" w:rsidRDefault="0067152F" w:rsidP="0067152F">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indexdesk.php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rsidRPr="0067152F">
        <w:t>index.php</w:t>
      </w:r>
      <w:proofErr w:type="spellEnd"/>
      <w:r>
        <w:t xml:space="preserve"> en:</w:t>
      </w:r>
    </w:p>
    <w:p w:rsidR="0067152F" w:rsidRDefault="0067152F" w:rsidP="0067152F">
      <w:pPr>
        <w:pStyle w:val="Prrafodelista"/>
        <w:numPr>
          <w:ilvl w:val="0"/>
          <w:numId w:val="25"/>
        </w:numPr>
      </w:pPr>
      <w:r>
        <w:t>Tiene desactivadas las funcionalidades de añadir, modificar o borrar asistentes.</w:t>
      </w:r>
    </w:p>
    <w:p w:rsidR="0067152F" w:rsidRDefault="0067152F" w:rsidP="0067152F">
      <w:pPr>
        <w:pStyle w:val="Prrafodelista"/>
        <w:numPr>
          <w:ilvl w:val="0"/>
          <w:numId w:val="25"/>
        </w:numPr>
      </w:pPr>
      <w:r>
        <w:t>Están desactivados los filtros por evento (se aplica un filtro fijo por el evento actual), estado, tipo de acreditación y procedencia</w:t>
      </w:r>
    </w:p>
    <w:p w:rsidR="0067152F" w:rsidRDefault="0067152F" w:rsidP="0067152F">
      <w:pPr>
        <w:pStyle w:val="Prrafodelista"/>
        <w:numPr>
          <w:ilvl w:val="0"/>
          <w:numId w:val="25"/>
        </w:numPr>
      </w:pPr>
      <w:r>
        <w:t>Se oculta la columna Acreditación especial</w:t>
      </w:r>
    </w:p>
    <w:p w:rsidR="00EA7C2A" w:rsidRDefault="0067152F" w:rsidP="00C030E8">
      <w:pPr>
        <w:pStyle w:val="Prrafodelista"/>
        <w:numPr>
          <w:ilvl w:val="0"/>
          <w:numId w:val="25"/>
        </w:numPr>
      </w:pPr>
      <w:r>
        <w:t>Se añade la columna Nombre real además del Nombre de acreditación</w:t>
      </w:r>
    </w:p>
    <w:p w:rsidR="00983644" w:rsidRDefault="00983644" w:rsidP="00C030E8">
      <w:pPr>
        <w:pStyle w:val="Prrafodelista"/>
        <w:numPr>
          <w:ilvl w:val="0"/>
          <w:numId w:val="25"/>
        </w:numPr>
      </w:pPr>
      <w:r>
        <w:t>Se eliminan los enlaces a los pedidos en la tienda</w:t>
      </w:r>
    </w:p>
    <w:p w:rsidR="00EA7C2A" w:rsidRDefault="00EA7C2A" w:rsidP="00EA7C2A">
      <w:r w:rsidRPr="0067152F">
        <w:t xml:space="preserve">La vista </w:t>
      </w:r>
      <w:proofErr w:type="spellStart"/>
      <w:r w:rsidRPr="0067152F">
        <w:t>views</w:t>
      </w:r>
      <w:proofErr w:type="spellEnd"/>
      <w:r w:rsidRPr="0067152F">
        <w:t>/</w:t>
      </w:r>
      <w:proofErr w:type="spellStart"/>
      <w:r w:rsidRPr="0067152F">
        <w:t>attendee</w:t>
      </w:r>
      <w:proofErr w:type="spellEnd"/>
      <w:r w:rsidRPr="0067152F">
        <w:t>/</w:t>
      </w:r>
      <w:proofErr w:type="spellStart"/>
      <w:r>
        <w:t>viewdesk</w:t>
      </w:r>
      <w:r w:rsidRPr="0067152F">
        <w:t>.php</w:t>
      </w:r>
      <w:proofErr w:type="spellEnd"/>
      <w:r w:rsidRPr="0067152F">
        <w:t xml:space="preserve"> se diferencia de </w:t>
      </w:r>
      <w:proofErr w:type="spellStart"/>
      <w:r w:rsidRPr="0067152F">
        <w:t>views</w:t>
      </w:r>
      <w:proofErr w:type="spellEnd"/>
      <w:r w:rsidRPr="0067152F">
        <w:t>/</w:t>
      </w:r>
      <w:proofErr w:type="spellStart"/>
      <w:r w:rsidRPr="0067152F">
        <w:t>attendee</w:t>
      </w:r>
      <w:proofErr w:type="spellEnd"/>
      <w:r w:rsidRPr="0067152F">
        <w:t>/</w:t>
      </w:r>
      <w:proofErr w:type="spellStart"/>
      <w:r>
        <w:t>view</w:t>
      </w:r>
      <w:r w:rsidRPr="0067152F">
        <w:t>.php</w:t>
      </w:r>
      <w:proofErr w:type="spellEnd"/>
      <w:r>
        <w:t xml:space="preserve"> en:</w:t>
      </w:r>
    </w:p>
    <w:p w:rsidR="00EA7C2A" w:rsidRDefault="00EA7C2A" w:rsidP="00EA7C2A">
      <w:pPr>
        <w:pStyle w:val="Prrafodelista"/>
        <w:numPr>
          <w:ilvl w:val="0"/>
          <w:numId w:val="26"/>
        </w:numPr>
      </w:pPr>
      <w:r>
        <w:t>Se eliminan los botones de modificar y borrar</w:t>
      </w:r>
    </w:p>
    <w:p w:rsidR="00EA7C2A" w:rsidRDefault="00EA7C2A" w:rsidP="00EA7C2A">
      <w:pPr>
        <w:pStyle w:val="Prrafodelista"/>
        <w:numPr>
          <w:ilvl w:val="0"/>
          <w:numId w:val="26"/>
        </w:numPr>
      </w:pPr>
      <w:r>
        <w:t>Se eliminan los enlaces a la ficha del evento y el socio</w:t>
      </w:r>
    </w:p>
    <w:p w:rsidR="00983644" w:rsidRDefault="00983644" w:rsidP="00EA7C2A">
      <w:pPr>
        <w:pStyle w:val="Prrafodelista"/>
        <w:numPr>
          <w:ilvl w:val="0"/>
          <w:numId w:val="26"/>
        </w:numPr>
      </w:pPr>
      <w:r>
        <w:t>Se eliminan los enlaces a los pedidos en la tienda</w:t>
      </w:r>
    </w:p>
    <w:p w:rsidR="00EA7C2A" w:rsidRDefault="00EA7C2A" w:rsidP="00EA7C2A">
      <w:pPr>
        <w:pStyle w:val="Prrafodelista"/>
        <w:numPr>
          <w:ilvl w:val="0"/>
          <w:numId w:val="26"/>
        </w:numPr>
      </w:pPr>
      <w:r>
        <w:t>Se elimina la información de alojamiento, fechas de última modificación, y observaciones internas y de comidas</w:t>
      </w:r>
    </w:p>
    <w:p w:rsidR="00EA7C2A" w:rsidRDefault="00273C32" w:rsidP="00EA7C2A">
      <w:r>
        <w:t xml:space="preserve">El método </w:t>
      </w:r>
      <w:proofErr w:type="gramStart"/>
      <w:r>
        <w:t>rules(</w:t>
      </w:r>
      <w:proofErr w:type="gramEnd"/>
      <w:r>
        <w:t xml:space="preserve">) en el modelo de búsqueda </w:t>
      </w:r>
      <w:proofErr w:type="spellStart"/>
      <w:r>
        <w:t>model</w:t>
      </w:r>
      <w:r w:rsidR="00983644">
        <w:t>s</w:t>
      </w:r>
      <w:proofErr w:type="spellEnd"/>
      <w:r>
        <w:t>/</w:t>
      </w:r>
      <w:proofErr w:type="spellStart"/>
      <w:r>
        <w:t>AttendeeSearch</w:t>
      </w:r>
      <w:proofErr w:type="spellEnd"/>
      <w:r>
        <w:t>() devuelve datos levemente diferentes según el perfil, lo que es necesario para que en la vista de acreditaciones no aparezcan filtros ni cajas de búsqueda para las columnas Evento y Tipo de entrada.</w:t>
      </w:r>
    </w:p>
    <w:p w:rsidR="00273C32" w:rsidRDefault="00EC17A1" w:rsidP="00EC17A1">
      <w:pPr>
        <w:pStyle w:val="Ttulo3"/>
      </w:pPr>
      <w:r>
        <w:t>Objetos de aplicación – m</w:t>
      </w:r>
      <w:r w:rsidR="003F528F">
        <w:t xml:space="preserve">edio </w:t>
      </w:r>
      <w:r>
        <w:t>de prensa</w:t>
      </w:r>
    </w:p>
    <w:p w:rsidR="00EC17A1" w:rsidRDefault="0070693E" w:rsidP="0070693E">
      <w:pPr>
        <w:pStyle w:val="Ttulo4"/>
      </w:pPr>
      <w:r>
        <w:t>Procedencia</w:t>
      </w:r>
    </w:p>
    <w:p w:rsidR="0070693E" w:rsidRDefault="0070693E" w:rsidP="0070693E">
      <w:r>
        <w:t xml:space="preserve">El campo </w:t>
      </w:r>
      <w:proofErr w:type="spellStart"/>
      <w:r>
        <w:t>idSource</w:t>
      </w:r>
      <w:proofErr w:type="spellEnd"/>
      <w:r>
        <w:t xml:space="preserve"> se puede asociar con una procedencia </w:t>
      </w:r>
      <w:r w:rsidR="003F528F">
        <w:t>que se haya definido para acreditar miembros de este medio. De momento es sólo informativo, pero en el futuro se puede usar para funcionalidades que requieran tener asociados los socios a su medio.</w:t>
      </w:r>
    </w:p>
    <w:p w:rsidR="003F528F" w:rsidRDefault="003F528F" w:rsidP="0070693E">
      <w:r>
        <w:t xml:space="preserve">Tanto en el filtro de búsqueda (vista </w:t>
      </w:r>
      <w:proofErr w:type="spellStart"/>
      <w:r>
        <w:t>views</w:t>
      </w:r>
      <w:proofErr w:type="spellEnd"/>
      <w:r>
        <w:t>/</w:t>
      </w:r>
      <w:proofErr w:type="spellStart"/>
      <w:r>
        <w:t>press</w:t>
      </w:r>
      <w:proofErr w:type="spellEnd"/>
      <w:r>
        <w:t>/</w:t>
      </w:r>
      <w:proofErr w:type="spellStart"/>
      <w:r>
        <w:t>index</w:t>
      </w:r>
      <w:proofErr w:type="spellEnd"/>
      <w:r>
        <w:t xml:space="preserve">) como en el alta y modificación (vista </w:t>
      </w:r>
      <w:proofErr w:type="spellStart"/>
      <w:r>
        <w:t>views</w:t>
      </w:r>
      <w:proofErr w:type="spellEnd"/>
      <w:r>
        <w:t>/</w:t>
      </w:r>
      <w:proofErr w:type="spellStart"/>
      <w:r>
        <w:t>press</w:t>
      </w:r>
      <w:proofErr w:type="spellEnd"/>
      <w:r>
        <w:t>/_</w:t>
      </w:r>
      <w:proofErr w:type="spellStart"/>
      <w:r>
        <w:t>form</w:t>
      </w:r>
      <w:proofErr w:type="spellEnd"/>
      <w:r>
        <w:t>), el campo se muestra como un desplegable; las opciones son aquellas procedencias cuyo nombre comience por “Prensa”. Se le da contenido en la clase modelo app\</w:t>
      </w:r>
      <w:proofErr w:type="spellStart"/>
      <w:r>
        <w:t>models</w:t>
      </w:r>
      <w:proofErr w:type="spellEnd"/>
      <w:r>
        <w:t>\</w:t>
      </w:r>
      <w:proofErr w:type="spellStart"/>
      <w:r>
        <w:t>Press.php</w:t>
      </w:r>
      <w:proofErr w:type="spellEnd"/>
      <w:r>
        <w:t xml:space="preserve">, método </w:t>
      </w:r>
      <w:proofErr w:type="spellStart"/>
      <w:r>
        <w:t>getSources</w:t>
      </w:r>
      <w:proofErr w:type="spellEnd"/>
      <w:r>
        <w:t>.</w:t>
      </w:r>
    </w:p>
    <w:p w:rsidR="003F528F" w:rsidRDefault="003F528F" w:rsidP="0070693E">
      <w:r>
        <w:t xml:space="preserve">Además, se define la propiedad </w:t>
      </w:r>
      <w:proofErr w:type="spellStart"/>
      <w:r>
        <w:t>sourceName</w:t>
      </w:r>
      <w:proofErr w:type="spellEnd"/>
      <w:r>
        <w:t xml:space="preserve">; para darle valor, todos los accesos a base de datos que recuperen datos de medios de prensa añaden una cláusula </w:t>
      </w:r>
      <w:proofErr w:type="spellStart"/>
      <w:r>
        <w:t>Join</w:t>
      </w:r>
      <w:proofErr w:type="spellEnd"/>
      <w:r>
        <w:t xml:space="preserve"> para unir la tabla de procedencias y recuperar el nombre: clase modelo app\</w:t>
      </w:r>
      <w:proofErr w:type="spellStart"/>
      <w:r>
        <w:t>models</w:t>
      </w:r>
      <w:proofErr w:type="spellEnd"/>
      <w:r>
        <w:t>\</w:t>
      </w:r>
      <w:proofErr w:type="spellStart"/>
      <w:r>
        <w:t>PressSearch.php</w:t>
      </w:r>
      <w:proofErr w:type="spellEnd"/>
      <w:r>
        <w:t xml:space="preserve">, método </w:t>
      </w:r>
      <w:proofErr w:type="spellStart"/>
      <w:proofErr w:type="gramStart"/>
      <w:r>
        <w:t>search</w:t>
      </w:r>
      <w:proofErr w:type="spellEnd"/>
      <w:r>
        <w:t>(</w:t>
      </w:r>
      <w:proofErr w:type="gramEnd"/>
      <w:r>
        <w:t>), y clase controladora app\</w:t>
      </w:r>
      <w:proofErr w:type="spellStart"/>
      <w:r>
        <w:t>controllers</w:t>
      </w:r>
      <w:proofErr w:type="spellEnd"/>
      <w:r>
        <w:t>\</w:t>
      </w:r>
      <w:proofErr w:type="spellStart"/>
      <w:r>
        <w:t>PressController.php</w:t>
      </w:r>
      <w:proofErr w:type="spellEnd"/>
      <w:r>
        <w:t xml:space="preserve">, métodos </w:t>
      </w:r>
      <w:proofErr w:type="spellStart"/>
      <w:r>
        <w:t>findModel</w:t>
      </w:r>
      <w:proofErr w:type="spellEnd"/>
      <w:r>
        <w:t xml:space="preserve">() y </w:t>
      </w:r>
      <w:proofErr w:type="spellStart"/>
      <w:r>
        <w:t>actionExport</w:t>
      </w:r>
      <w:proofErr w:type="spellEnd"/>
      <w:r>
        <w:t>()</w:t>
      </w:r>
    </w:p>
    <w:p w:rsidR="00530706" w:rsidRDefault="00530706" w:rsidP="00530706">
      <w:pPr>
        <w:pStyle w:val="Ttulo4"/>
      </w:pPr>
      <w:r>
        <w:t>Exportación</w:t>
      </w:r>
    </w:p>
    <w:p w:rsidR="00530706" w:rsidRPr="00530706" w:rsidRDefault="00530706" w:rsidP="00530706">
      <w:r>
        <w:t xml:space="preserve">Desde la vista </w:t>
      </w:r>
      <w:proofErr w:type="spellStart"/>
      <w:r>
        <w:t>views</w:t>
      </w:r>
      <w:proofErr w:type="spellEnd"/>
      <w:r>
        <w:t>/</w:t>
      </w:r>
      <w:proofErr w:type="spellStart"/>
      <w:r>
        <w:t>press</w:t>
      </w:r>
      <w:proofErr w:type="spellEnd"/>
      <w:r>
        <w:t>/</w:t>
      </w:r>
      <w:proofErr w:type="spellStart"/>
      <w:r>
        <w:t>index</w:t>
      </w:r>
      <w:proofErr w:type="spellEnd"/>
      <w:r>
        <w:t xml:space="preserve"> se enlaza la acción </w:t>
      </w:r>
      <w:proofErr w:type="spellStart"/>
      <w:r>
        <w:t>actionExport</w:t>
      </w:r>
      <w:proofErr w:type="spellEnd"/>
      <w:r>
        <w:t xml:space="preserve"> de la clase controladora app\</w:t>
      </w:r>
      <w:proofErr w:type="spellStart"/>
      <w:r>
        <w:t>controllers</w:t>
      </w:r>
      <w:proofErr w:type="spellEnd"/>
      <w:r>
        <w:t>\</w:t>
      </w:r>
      <w:proofErr w:type="spellStart"/>
      <w:r>
        <w:t>PressController.php</w:t>
      </w:r>
      <w:proofErr w:type="spellEnd"/>
      <w:r>
        <w:t xml:space="preserve"> Devuelve un </w:t>
      </w:r>
      <w:proofErr w:type="spellStart"/>
      <w:r>
        <w:t>pseudo</w:t>
      </w:r>
      <w:proofErr w:type="spellEnd"/>
      <w:r>
        <w:t xml:space="preserve">-Excel con los datos de todos los medios. Por defecto filtra sólo los que tengan marcado el consentimiento; hay una segunda opción para filtrar por los que no lo tienen marcado (misma acción con otro valor de parámetro), para el </w:t>
      </w:r>
      <w:proofErr w:type="spellStart"/>
      <w:r>
        <w:t>mailing</w:t>
      </w:r>
      <w:proofErr w:type="spellEnd"/>
      <w:r>
        <w:t xml:space="preserve"> masivo descrito en la siguiente sección.</w:t>
      </w:r>
    </w:p>
    <w:p w:rsidR="003F528F" w:rsidRPr="0070693E" w:rsidRDefault="00530706" w:rsidP="00530706">
      <w:pPr>
        <w:pStyle w:val="Ttulo4"/>
      </w:pPr>
      <w:r>
        <w:lastRenderedPageBreak/>
        <w:t>Gestionar consentimiento</w:t>
      </w:r>
    </w:p>
    <w:p w:rsidR="00EA7C2A" w:rsidRDefault="00530706" w:rsidP="00EA7C2A">
      <w:r>
        <w:t xml:space="preserve">Debido a la nueva ley RGPD, se necesita recabar el consentimiento expreso de los medios de prensa para poder enviarles correos electrónicos. En el futuro lo solicitaremos expresamente, pero para los existentes, haremos un </w:t>
      </w:r>
      <w:proofErr w:type="spellStart"/>
      <w:r>
        <w:t>emailing</w:t>
      </w:r>
      <w:proofErr w:type="spellEnd"/>
      <w:r>
        <w:t xml:space="preserve"> masivo en el que solicitaremos consentimiento para las siguientes comunicaciones, proporcionando un enlace que al pincharlo recogerá el consentimiento del medio.</w:t>
      </w:r>
    </w:p>
    <w:p w:rsidR="00530706" w:rsidRDefault="00530706" w:rsidP="00530706">
      <w:pPr>
        <w:pStyle w:val="Ttulo4"/>
      </w:pPr>
      <w:r>
        <w:t>Recoger consentimientos</w:t>
      </w:r>
    </w:p>
    <w:p w:rsidR="00530706" w:rsidRDefault="00530706" w:rsidP="00530706">
      <w:r>
        <w:t>La idea es que, a todos los medios que no hayan dado consentimiento, se les envía un e-mail solicitándolo. Dicho e-mail contendrá un enlace al módulo que se va a describir, que incluye el correo electrónico y una clave de verificación; siempre que se localice un medio para el que coincidan esos dos datos, se actualizará el consentimiento y mostrará un mensaje de verificación.</w:t>
      </w:r>
    </w:p>
    <w:p w:rsidR="00530706" w:rsidRDefault="00530706" w:rsidP="00530706">
      <w:r>
        <w:t xml:space="preserve">El campo </w:t>
      </w:r>
      <w:proofErr w:type="spellStart"/>
      <w:r>
        <w:t>keyCheck</w:t>
      </w:r>
      <w:proofErr w:type="spellEnd"/>
      <w:r>
        <w:t xml:space="preserve"> es de sólo lectura en el alta o modificación de medio (vista </w:t>
      </w:r>
      <w:proofErr w:type="spellStart"/>
      <w:r>
        <w:t>views</w:t>
      </w:r>
      <w:proofErr w:type="spellEnd"/>
      <w:r>
        <w:t>/</w:t>
      </w:r>
      <w:proofErr w:type="spellStart"/>
      <w:r>
        <w:t>press</w:t>
      </w:r>
      <w:proofErr w:type="spellEnd"/>
      <w:r>
        <w:t>/_</w:t>
      </w:r>
      <w:proofErr w:type="spellStart"/>
      <w:r>
        <w:t>form</w:t>
      </w:r>
      <w:proofErr w:type="spellEnd"/>
      <w:r>
        <w:t xml:space="preserve">). Cuando se da de alta un medio, se le asigna un </w:t>
      </w:r>
      <w:proofErr w:type="spellStart"/>
      <w:r>
        <w:t>keyCheck</w:t>
      </w:r>
      <w:proofErr w:type="spellEnd"/>
      <w:r>
        <w:t xml:space="preserve"> único y aleatorio (método </w:t>
      </w:r>
      <w:proofErr w:type="spellStart"/>
      <w:r>
        <w:t>setKey</w:t>
      </w:r>
      <w:proofErr w:type="spellEnd"/>
      <w:r>
        <w:t xml:space="preserve"> de la clase modelo app\</w:t>
      </w:r>
      <w:proofErr w:type="spellStart"/>
      <w:r>
        <w:t>models</w:t>
      </w:r>
      <w:proofErr w:type="spellEnd"/>
      <w:r>
        <w:t>\</w:t>
      </w:r>
      <w:proofErr w:type="spellStart"/>
      <w:proofErr w:type="gramStart"/>
      <w:r>
        <w:t>Press</w:t>
      </w:r>
      <w:proofErr w:type="spellEnd"/>
      <w:r>
        <w:t xml:space="preserve"> )</w:t>
      </w:r>
      <w:proofErr w:type="gramEnd"/>
      <w:r>
        <w:t>.</w:t>
      </w:r>
    </w:p>
    <w:p w:rsidR="00530706" w:rsidRPr="00EC17A1" w:rsidRDefault="00530706" w:rsidP="00530706">
      <w:r>
        <w:t xml:space="preserve">La acción </w:t>
      </w:r>
      <w:proofErr w:type="spellStart"/>
      <w:r>
        <w:t>actionConsent</w:t>
      </w:r>
      <w:proofErr w:type="spellEnd"/>
      <w:r>
        <w:t xml:space="preserve"> de la clase controladora app\</w:t>
      </w:r>
      <w:proofErr w:type="spellStart"/>
      <w:r>
        <w:t>controllers</w:t>
      </w:r>
      <w:proofErr w:type="spellEnd"/>
      <w:r>
        <w:t>\</w:t>
      </w:r>
      <w:proofErr w:type="spellStart"/>
      <w:r>
        <w:t>PressController</w:t>
      </w:r>
      <w:proofErr w:type="spellEnd"/>
      <w:r>
        <w:t xml:space="preserve"> es a la que enlazará el correo que se envíe a los medios. No requiere autenticación (al estar indicada en el método </w:t>
      </w:r>
      <w:proofErr w:type="spellStart"/>
      <w:proofErr w:type="gramStart"/>
      <w:r>
        <w:t>getFreeAccessActions</w:t>
      </w:r>
      <w:proofErr w:type="spellEnd"/>
      <w:r>
        <w:t>(</w:t>
      </w:r>
      <w:proofErr w:type="gramEnd"/>
      <w:r>
        <w:t xml:space="preserve">) de la clase controladora) y tiene un </w:t>
      </w:r>
      <w:proofErr w:type="spellStart"/>
      <w:r>
        <w:t>layout</w:t>
      </w:r>
      <w:proofErr w:type="spellEnd"/>
      <w:r>
        <w:t xml:space="preserve"> distinto para parecer parte de la web de </w:t>
      </w:r>
      <w:proofErr w:type="spellStart"/>
      <w:r>
        <w:t>CifiMad</w:t>
      </w:r>
      <w:proofErr w:type="spellEnd"/>
      <w:r>
        <w:t xml:space="preserve">. Recibe el correo y la clave de verificación; si encuentra un medio para el que coincidan los dos valores, actualiza su consentimiento. La vista definida en </w:t>
      </w:r>
      <w:proofErr w:type="spellStart"/>
      <w:r>
        <w:t>views</w:t>
      </w:r>
      <w:proofErr w:type="spellEnd"/>
      <w:r>
        <w:t>/</w:t>
      </w:r>
      <w:proofErr w:type="spellStart"/>
      <w:r>
        <w:t>press</w:t>
      </w:r>
      <w:proofErr w:type="spellEnd"/>
      <w:r>
        <w:t>/</w:t>
      </w:r>
      <w:proofErr w:type="spellStart"/>
      <w:r>
        <w:t>consent</w:t>
      </w:r>
      <w:proofErr w:type="spellEnd"/>
      <w:r>
        <w:t xml:space="preserve"> muestra un mensaje de confirmación si el consentimiento se ha actualizado, o un mensaje de error si el socio no se encuentra.</w:t>
      </w:r>
    </w:p>
    <w:p w:rsidR="00897611" w:rsidRDefault="00897611" w:rsidP="00897611">
      <w:pPr>
        <w:pStyle w:val="Ttulo3"/>
      </w:pPr>
      <w:r>
        <w:t xml:space="preserve">Objetos de aplicación – inscripción al concurso de </w:t>
      </w:r>
      <w:proofErr w:type="spellStart"/>
      <w:r>
        <w:t>cosplay</w:t>
      </w:r>
      <w:proofErr w:type="spellEnd"/>
    </w:p>
    <w:p w:rsidR="00897611" w:rsidRDefault="00897611" w:rsidP="00897611">
      <w:r>
        <w:t xml:space="preserve">Asociado a la tabla </w:t>
      </w:r>
      <w:proofErr w:type="spellStart"/>
      <w:r>
        <w:t>cif_cosplay_inscriptions</w:t>
      </w:r>
      <w:proofErr w:type="spellEnd"/>
    </w:p>
    <w:p w:rsidR="00897611" w:rsidRDefault="00897611" w:rsidP="00897611">
      <w:pPr>
        <w:pStyle w:val="Ttulo4"/>
      </w:pPr>
      <w:r>
        <w:t>Nombre completo</w:t>
      </w:r>
    </w:p>
    <w:p w:rsidR="00897611" w:rsidRPr="003C74A5" w:rsidRDefault="00897611" w:rsidP="00897611">
      <w:r>
        <w:t xml:space="preserve">La clase modelo </w:t>
      </w:r>
      <w:proofErr w:type="spellStart"/>
      <w:r>
        <w:t>models</w:t>
      </w:r>
      <w:proofErr w:type="spellEnd"/>
      <w:r>
        <w:t>/</w:t>
      </w:r>
      <w:proofErr w:type="spellStart"/>
      <w:r>
        <w:t>CosplayInscription.php</w:t>
      </w:r>
      <w:proofErr w:type="spellEnd"/>
      <w:r>
        <w:t xml:space="preserve"> define el método </w:t>
      </w:r>
      <w:proofErr w:type="spellStart"/>
      <w:proofErr w:type="gramStart"/>
      <w:r>
        <w:t>getFullname</w:t>
      </w:r>
      <w:proofErr w:type="spellEnd"/>
      <w:r>
        <w:t>(</w:t>
      </w:r>
      <w:proofErr w:type="gramEnd"/>
      <w:r>
        <w:t xml:space="preserve">) como concatenación de </w:t>
      </w:r>
      <w:proofErr w:type="spellStart"/>
      <w:r>
        <w:t>name</w:t>
      </w:r>
      <w:proofErr w:type="spellEnd"/>
      <w:r>
        <w:t xml:space="preserve"> y </w:t>
      </w:r>
      <w:proofErr w:type="spellStart"/>
      <w:r>
        <w:t>surname</w:t>
      </w:r>
      <w:proofErr w:type="spellEnd"/>
      <w:r>
        <w:t xml:space="preserve">. Eso hace que el sistema reconozca </w:t>
      </w:r>
      <w:proofErr w:type="spellStart"/>
      <w:r>
        <w:t>fullname</w:t>
      </w:r>
      <w:proofErr w:type="spellEnd"/>
      <w:r>
        <w:t xml:space="preserve"> como una propiedad más del modelo </w:t>
      </w:r>
      <w:proofErr w:type="spellStart"/>
      <w:r>
        <w:t>CosplayInscription</w:t>
      </w:r>
      <w:proofErr w:type="spellEnd"/>
      <w:r>
        <w:t>. Esta propiedad se usa a lo largo de la aplicación para mostrar datos del inscrito.</w:t>
      </w:r>
    </w:p>
    <w:p w:rsidR="00897611" w:rsidRDefault="00897611" w:rsidP="00897611">
      <w:pPr>
        <w:pStyle w:val="Ttulo4"/>
      </w:pPr>
      <w:r>
        <w:t>Valores de desplegables en filtros de búsqueda y campos de formulario</w:t>
      </w:r>
    </w:p>
    <w:p w:rsidR="00897611" w:rsidRDefault="00897611" w:rsidP="00897611">
      <w:r>
        <w:t>Hay una serie de campos definidos como desplegables con una serie de valores fijos posibles:</w:t>
      </w:r>
    </w:p>
    <w:p w:rsidR="00897611" w:rsidRDefault="00897611" w:rsidP="00897611">
      <w:pPr>
        <w:pStyle w:val="Prrafodelista"/>
        <w:numPr>
          <w:ilvl w:val="0"/>
          <w:numId w:val="14"/>
        </w:numPr>
      </w:pPr>
      <w:r>
        <w:t>Categoría: valores fijos</w:t>
      </w:r>
    </w:p>
    <w:p w:rsidR="00897611" w:rsidRDefault="00897611" w:rsidP="00897611">
      <w:pPr>
        <w:pStyle w:val="Prrafodelista"/>
        <w:numPr>
          <w:ilvl w:val="0"/>
          <w:numId w:val="14"/>
        </w:numPr>
      </w:pPr>
      <w:r>
        <w:t xml:space="preserve">Eventos: </w:t>
      </w:r>
      <w:proofErr w:type="spellStart"/>
      <w:r>
        <w:t>ids</w:t>
      </w:r>
      <w:proofErr w:type="spellEnd"/>
      <w:r>
        <w:t xml:space="preserve"> de la tabla </w:t>
      </w:r>
      <w:proofErr w:type="spellStart"/>
      <w:r>
        <w:t>cif_events</w:t>
      </w:r>
      <w:proofErr w:type="spellEnd"/>
    </w:p>
    <w:p w:rsidR="00897611" w:rsidRDefault="00897611" w:rsidP="00897611">
      <w:r>
        <w:t xml:space="preserve">La clase modelo </w:t>
      </w:r>
      <w:proofErr w:type="spellStart"/>
      <w:r>
        <w:t>models</w:t>
      </w:r>
      <w:proofErr w:type="spellEnd"/>
      <w:r>
        <w:t>/</w:t>
      </w:r>
      <w:proofErr w:type="spellStart"/>
      <w:r>
        <w:t>CosplayInscription.php</w:t>
      </w:r>
      <w:proofErr w:type="spellEnd"/>
      <w:r>
        <w:t xml:space="preserve"> define una serie de métodos que devuelven las listas de valores correspondientes:</w:t>
      </w:r>
    </w:p>
    <w:p w:rsidR="00897611" w:rsidRDefault="00897611" w:rsidP="00897611">
      <w:pPr>
        <w:pStyle w:val="Prrafodelista"/>
        <w:numPr>
          <w:ilvl w:val="0"/>
          <w:numId w:val="15"/>
        </w:numPr>
      </w:pPr>
      <w:proofErr w:type="spellStart"/>
      <w:r>
        <w:t>getCategories</w:t>
      </w:r>
      <w:proofErr w:type="spellEnd"/>
      <w:r>
        <w:t>()</w:t>
      </w:r>
    </w:p>
    <w:p w:rsidR="00897611" w:rsidRDefault="00897611" w:rsidP="00751F29">
      <w:pPr>
        <w:pStyle w:val="Prrafodelista"/>
        <w:numPr>
          <w:ilvl w:val="0"/>
          <w:numId w:val="15"/>
        </w:numPr>
      </w:pPr>
      <w:proofErr w:type="spellStart"/>
      <w:r>
        <w:t>getEvents</w:t>
      </w:r>
      <w:proofErr w:type="spellEnd"/>
      <w:r>
        <w:t>()</w:t>
      </w:r>
    </w:p>
    <w:p w:rsidR="00897611" w:rsidRDefault="00897611" w:rsidP="00897611">
      <w:r>
        <w:t xml:space="preserve">La clase controlador </w:t>
      </w:r>
      <w:proofErr w:type="spellStart"/>
      <w:r>
        <w:t>controllers</w:t>
      </w:r>
      <w:proofErr w:type="spellEnd"/>
      <w:r>
        <w:t>/</w:t>
      </w:r>
      <w:proofErr w:type="spellStart"/>
      <w:r>
        <w:t>CosplayinscriptionController.php</w:t>
      </w:r>
      <w:proofErr w:type="spellEnd"/>
      <w:r>
        <w:t xml:space="preserve"> invoca estos métodos y le pasa las listas de valores correspondientes a las vistas en las acciones </w:t>
      </w:r>
      <w:proofErr w:type="spellStart"/>
      <w:proofErr w:type="gramStart"/>
      <w:r>
        <w:t>actionIndex</w:t>
      </w:r>
      <w:proofErr w:type="spellEnd"/>
      <w:r>
        <w:t>(</w:t>
      </w:r>
      <w:proofErr w:type="gramEnd"/>
      <w:r>
        <w:t xml:space="preserve">), </w:t>
      </w:r>
      <w:proofErr w:type="spellStart"/>
      <w:r>
        <w:t>actionCreate</w:t>
      </w:r>
      <w:proofErr w:type="spellEnd"/>
      <w:r>
        <w:t xml:space="preserve">() y </w:t>
      </w:r>
      <w:proofErr w:type="spellStart"/>
      <w:r>
        <w:t>actionUpdate</w:t>
      </w:r>
      <w:proofErr w:type="spellEnd"/>
      <w:r>
        <w:t>().</w:t>
      </w:r>
    </w:p>
    <w:p w:rsidR="00EC5A8E" w:rsidRDefault="00EC5A8E" w:rsidP="00EC5A8E">
      <w:pPr>
        <w:pStyle w:val="Ttulo4"/>
      </w:pPr>
      <w:r>
        <w:lastRenderedPageBreak/>
        <w:t>Mostrar el nombre del evento en la información de la inscripción</w:t>
      </w:r>
    </w:p>
    <w:p w:rsidR="00EC5A8E" w:rsidRDefault="00EC5A8E" w:rsidP="00EC5A8E">
      <w:r>
        <w:t xml:space="preserve">El controlador </w:t>
      </w:r>
      <w:proofErr w:type="spellStart"/>
      <w:r>
        <w:t>controllers</w:t>
      </w:r>
      <w:proofErr w:type="spellEnd"/>
      <w:r>
        <w:t>/</w:t>
      </w:r>
      <w:proofErr w:type="spellStart"/>
      <w:r>
        <w:t>CosplayinscriptionController</w:t>
      </w:r>
      <w:proofErr w:type="spellEnd"/>
      <w:r>
        <w:t xml:space="preserve"> </w:t>
      </w:r>
      <w:proofErr w:type="spellStart"/>
      <w:r>
        <w:t>sobreescribe</w:t>
      </w:r>
      <w:proofErr w:type="spellEnd"/>
      <w:r>
        <w:t xml:space="preserve"> el método </w:t>
      </w:r>
      <w:proofErr w:type="spellStart"/>
      <w:proofErr w:type="gramStart"/>
      <w:r>
        <w:t>findModel</w:t>
      </w:r>
      <w:proofErr w:type="spellEnd"/>
      <w:r>
        <w:t>(</w:t>
      </w:r>
      <w:proofErr w:type="gramEnd"/>
      <w:r>
        <w:t xml:space="preserve">), que localiza los datos de un registro a partir de su id, para incluir el nombre del evento en la consulta a la base de datos. Le asigna el nombre de campo </w:t>
      </w:r>
      <w:proofErr w:type="spellStart"/>
      <w:r>
        <w:t>eventName</w:t>
      </w:r>
      <w:proofErr w:type="spellEnd"/>
      <w:r>
        <w:t>.</w:t>
      </w:r>
    </w:p>
    <w:p w:rsidR="00EC5A8E" w:rsidRDefault="00EC5A8E" w:rsidP="00EC5A8E">
      <w:r>
        <w:t xml:space="preserve">La clase modelo </w:t>
      </w:r>
      <w:proofErr w:type="spellStart"/>
      <w:r>
        <w:t>models</w:t>
      </w:r>
      <w:proofErr w:type="spellEnd"/>
      <w:r>
        <w:t>/</w:t>
      </w:r>
      <w:proofErr w:type="spellStart"/>
      <w:r>
        <w:t>CosplayInscriptionSearch.php</w:t>
      </w:r>
      <w:proofErr w:type="spellEnd"/>
      <w:r>
        <w:t xml:space="preserve"> modifica de forma análoga la consulta a base de datos del método </w:t>
      </w:r>
      <w:proofErr w:type="spellStart"/>
      <w:proofErr w:type="gramStart"/>
      <w:r>
        <w:t>search</w:t>
      </w:r>
      <w:proofErr w:type="spellEnd"/>
      <w:r>
        <w:t>()</w:t>
      </w:r>
      <w:proofErr w:type="gramEnd"/>
    </w:p>
    <w:p w:rsidR="00EC5A8E" w:rsidRDefault="00EC5A8E" w:rsidP="00EC5A8E">
      <w:r>
        <w:t xml:space="preserve">El modelo </w:t>
      </w:r>
      <w:proofErr w:type="spellStart"/>
      <w:r>
        <w:t>models</w:t>
      </w:r>
      <w:proofErr w:type="spellEnd"/>
      <w:r>
        <w:t>/</w:t>
      </w:r>
      <w:proofErr w:type="spellStart"/>
      <w:r>
        <w:t>CosplayInscription.php</w:t>
      </w:r>
      <w:proofErr w:type="spellEnd"/>
      <w:r>
        <w:t xml:space="preserve"> define la propiedad </w:t>
      </w:r>
      <w:proofErr w:type="spellStart"/>
      <w:r>
        <w:t>eventName</w:t>
      </w:r>
      <w:proofErr w:type="spellEnd"/>
      <w:r>
        <w:t>.</w:t>
      </w:r>
    </w:p>
    <w:p w:rsidR="00EC5A8E" w:rsidRDefault="00EC5A8E" w:rsidP="00EC5A8E">
      <w:r>
        <w:t xml:space="preserve">La propiedad </w:t>
      </w:r>
      <w:proofErr w:type="spellStart"/>
      <w:r>
        <w:t>eventName</w:t>
      </w:r>
      <w:proofErr w:type="spellEnd"/>
      <w:r>
        <w:t xml:space="preserve"> se muestra en las vistas de listado </w:t>
      </w:r>
      <w:proofErr w:type="spellStart"/>
      <w:r>
        <w:t>views</w:t>
      </w:r>
      <w:proofErr w:type="spellEnd"/>
      <w:r>
        <w:t>/</w:t>
      </w:r>
      <w:proofErr w:type="spellStart"/>
      <w:r>
        <w:t>cosplayinscription</w:t>
      </w:r>
      <w:proofErr w:type="spellEnd"/>
      <w:r>
        <w:t>/</w:t>
      </w:r>
      <w:proofErr w:type="spellStart"/>
      <w:r>
        <w:t>index.php</w:t>
      </w:r>
      <w:proofErr w:type="spellEnd"/>
      <w:r>
        <w:t xml:space="preserve"> y visualización de registro </w:t>
      </w:r>
      <w:proofErr w:type="spellStart"/>
      <w:r>
        <w:t>views</w:t>
      </w:r>
      <w:proofErr w:type="spellEnd"/>
      <w:r>
        <w:t>/</w:t>
      </w:r>
      <w:proofErr w:type="spellStart"/>
      <w:r>
        <w:t>cosplayinscription</w:t>
      </w:r>
      <w:proofErr w:type="spellEnd"/>
      <w:r>
        <w:t>/</w:t>
      </w:r>
      <w:proofErr w:type="spellStart"/>
      <w:r>
        <w:t>view.php</w:t>
      </w:r>
      <w:proofErr w:type="spellEnd"/>
    </w:p>
    <w:p w:rsidR="00897611" w:rsidRDefault="00245D0C" w:rsidP="00245D0C">
      <w:pPr>
        <w:pStyle w:val="Ttulo4"/>
      </w:pPr>
      <w:r>
        <w:t>Inscripción</w:t>
      </w:r>
    </w:p>
    <w:p w:rsidR="00245D0C" w:rsidRDefault="00245D0C" w:rsidP="00245D0C">
      <w:r>
        <w:t xml:space="preserve">Los usuarios tienen que poder inscribirse al concurso desde la web. Para ello hemos definido la acción </w:t>
      </w:r>
      <w:proofErr w:type="spellStart"/>
      <w:proofErr w:type="gramStart"/>
      <w:r w:rsidR="00751F29">
        <w:t>actionSignup</w:t>
      </w:r>
      <w:proofErr w:type="spellEnd"/>
      <w:r w:rsidR="00751F29">
        <w:t>(</w:t>
      </w:r>
      <w:proofErr w:type="gramEnd"/>
      <w:r w:rsidR="00751F29">
        <w:t xml:space="preserve">) en el controlador </w:t>
      </w:r>
      <w:proofErr w:type="spellStart"/>
      <w:r w:rsidR="00751F29">
        <w:t>controllers</w:t>
      </w:r>
      <w:proofErr w:type="spellEnd"/>
      <w:r w:rsidR="00751F29">
        <w:t>/</w:t>
      </w:r>
      <w:proofErr w:type="spellStart"/>
      <w:r w:rsidR="00751F29">
        <w:t>CosplayinscriptionController.php</w:t>
      </w:r>
      <w:proofErr w:type="spellEnd"/>
      <w:r w:rsidR="00751F29">
        <w:t xml:space="preserve"> No requiere autenticación (al estar indicada en el método </w:t>
      </w:r>
      <w:proofErr w:type="spellStart"/>
      <w:r w:rsidR="00751F29">
        <w:t>getFreeAccessActions</w:t>
      </w:r>
      <w:proofErr w:type="spellEnd"/>
      <w:r w:rsidR="00751F29">
        <w:t xml:space="preserve">() de la clase controladora) y tiene un </w:t>
      </w:r>
      <w:proofErr w:type="spellStart"/>
      <w:r w:rsidR="00751F29">
        <w:t>layout</w:t>
      </w:r>
      <w:proofErr w:type="spellEnd"/>
      <w:r w:rsidR="00751F29">
        <w:t xml:space="preserve"> distinto (</w:t>
      </w:r>
      <w:proofErr w:type="spellStart"/>
      <w:r w:rsidR="00751F29">
        <w:t>publicLayout.php</w:t>
      </w:r>
      <w:proofErr w:type="spellEnd"/>
      <w:r w:rsidR="00751F29">
        <w:t xml:space="preserve">) para parecer parte de la web de </w:t>
      </w:r>
      <w:proofErr w:type="spellStart"/>
      <w:r w:rsidR="00751F29">
        <w:t>CifiMad</w:t>
      </w:r>
      <w:proofErr w:type="spellEnd"/>
      <w:r w:rsidR="00751F29">
        <w:t>.</w:t>
      </w:r>
    </w:p>
    <w:p w:rsidR="00751F29" w:rsidRDefault="00751F29" w:rsidP="00245D0C">
      <w:r>
        <w:t>Dicha acción verifica que el plazo para el evento actual no haya acabado; si es así, sólo muestra un mensaje de aviso. En caso contrario muestra una versión con otro diseño del formulario de alta de inscripción. Si recibe los datos de una inscripción, la guarda y muestra un mensaje distinto.</w:t>
      </w:r>
    </w:p>
    <w:p w:rsidR="00751F29" w:rsidRDefault="00751F29" w:rsidP="00751F29">
      <w:pPr>
        <w:pStyle w:val="Ttulo4"/>
      </w:pPr>
      <w:r>
        <w:t>Informe</w:t>
      </w:r>
    </w:p>
    <w:p w:rsidR="00751F29" w:rsidRDefault="00751F29" w:rsidP="00751F29">
      <w:r>
        <w:t>A partir de las inscripciones registradas, se muestra un informe de aspecto similar a las hojas de inscripción en papel que se dejan en acreditaciones; con el objetivo de imprimirlas y juntar unas con otras.</w:t>
      </w:r>
    </w:p>
    <w:p w:rsidR="00855604" w:rsidRDefault="00855604" w:rsidP="00751F29">
      <w:r>
        <w:t xml:space="preserve">La clase controladora </w:t>
      </w:r>
      <w:proofErr w:type="spellStart"/>
      <w:r>
        <w:t>controllers</w:t>
      </w:r>
      <w:proofErr w:type="spellEnd"/>
      <w:r>
        <w:t>/</w:t>
      </w:r>
      <w:proofErr w:type="spellStart"/>
      <w:r>
        <w:t>CosplayinscriptionController.php</w:t>
      </w:r>
      <w:proofErr w:type="spellEnd"/>
      <w:r>
        <w:t xml:space="preserve"> define la acción </w:t>
      </w:r>
      <w:proofErr w:type="spellStart"/>
      <w:proofErr w:type="gramStart"/>
      <w:r>
        <w:t>actionReport</w:t>
      </w:r>
      <w:proofErr w:type="spellEnd"/>
      <w:r>
        <w:t>(</w:t>
      </w:r>
      <w:proofErr w:type="gramEnd"/>
      <w:r>
        <w:t>). Esta acción obtiene los datos, filtrados por el evento actual y ordenados por categoría y fecha; para esto delega en la clase d</w:t>
      </w:r>
      <w:r>
        <w:t>e consulta a base de datos</w:t>
      </w:r>
      <w:r>
        <w:t xml:space="preserve"> </w:t>
      </w:r>
      <w:proofErr w:type="spellStart"/>
      <w:r>
        <w:t>models</w:t>
      </w:r>
      <w:proofErr w:type="spellEnd"/>
      <w:r>
        <w:t>/</w:t>
      </w:r>
      <w:proofErr w:type="spellStart"/>
      <w:r>
        <w:t>CosplayInscriptionQuery</w:t>
      </w:r>
      <w:proofErr w:type="spellEnd"/>
    </w:p>
    <w:p w:rsidR="00855604" w:rsidRDefault="00855604" w:rsidP="00751F29">
      <w:r>
        <w:t>Dado que los datos proceden de un formulario público, el informe tiene cuidado de codificar los datos que se muestran para impedir inyección de HTML / Javascript.</w:t>
      </w:r>
      <w:bookmarkStart w:id="0" w:name="_GoBack"/>
      <w:bookmarkEnd w:id="0"/>
    </w:p>
    <w:p w:rsidR="00855604" w:rsidRDefault="00855604" w:rsidP="00751F29">
      <w:r>
        <w:t xml:space="preserve">El controlador define el método </w:t>
      </w:r>
      <w:proofErr w:type="spellStart"/>
      <w:proofErr w:type="gramStart"/>
      <w:r>
        <w:t>getReportTitle</w:t>
      </w:r>
      <w:proofErr w:type="spellEnd"/>
      <w:r>
        <w:t>(</w:t>
      </w:r>
      <w:proofErr w:type="gramEnd"/>
      <w:r>
        <w:t xml:space="preserve">) para que el </w:t>
      </w:r>
      <w:proofErr w:type="spellStart"/>
      <w:r>
        <w:t>layout</w:t>
      </w:r>
      <w:proofErr w:type="spellEnd"/>
      <w:r>
        <w:t xml:space="preserve"> de informes recupere el título.</w:t>
      </w:r>
    </w:p>
    <w:p w:rsidR="00855604" w:rsidRDefault="00855604" w:rsidP="00855604">
      <w:pPr>
        <w:pStyle w:val="Ttulo4"/>
      </w:pPr>
      <w:r>
        <w:t>Fecha de creación y modificación</w:t>
      </w:r>
    </w:p>
    <w:p w:rsidR="00855604" w:rsidRDefault="00855604" w:rsidP="00855604">
      <w:r>
        <w:t xml:space="preserve">Como hemos descrito en el modelo de datos, el campo </w:t>
      </w:r>
      <w:proofErr w:type="spellStart"/>
      <w:r>
        <w:t>createdAt</w:t>
      </w:r>
      <w:proofErr w:type="spellEnd"/>
      <w:r>
        <w:t xml:space="preserve"> debe almacenar</w:t>
      </w:r>
      <w:r>
        <w:t xml:space="preserve"> la fecha y hora de creación de la inscripción</w:t>
      </w:r>
      <w:r>
        <w:t xml:space="preserve">, y </w:t>
      </w:r>
      <w:proofErr w:type="spellStart"/>
      <w:r>
        <w:t>updatedAt</w:t>
      </w:r>
      <w:proofErr w:type="spellEnd"/>
      <w:r>
        <w:t>, la de última modificación.</w:t>
      </w:r>
    </w:p>
    <w:p w:rsidR="00855604" w:rsidRDefault="00855604" w:rsidP="00855604">
      <w:r>
        <w:t xml:space="preserve">La clase modelo </w:t>
      </w:r>
      <w:proofErr w:type="spellStart"/>
      <w:r>
        <w:t>models</w:t>
      </w:r>
      <w:proofErr w:type="spellEnd"/>
      <w:r>
        <w:t>/</w:t>
      </w:r>
      <w:proofErr w:type="spellStart"/>
      <w:r>
        <w:t>Cosplayinscription.php</w:t>
      </w:r>
      <w:proofErr w:type="spellEnd"/>
      <w:r>
        <w:t xml:space="preserve"> implementa esta funcionalidad mediante el componente de </w:t>
      </w:r>
      <w:proofErr w:type="spellStart"/>
      <w:r>
        <w:t>Yii</w:t>
      </w:r>
      <w:proofErr w:type="spellEnd"/>
      <w:r>
        <w:t xml:space="preserve"> llamado </w:t>
      </w:r>
      <w:proofErr w:type="spellStart"/>
      <w:r>
        <w:t>TimestampBehavior</w:t>
      </w:r>
      <w:proofErr w:type="spellEnd"/>
      <w:r>
        <w:t>.</w:t>
      </w:r>
    </w:p>
    <w:p w:rsidR="00855604" w:rsidRDefault="00855604" w:rsidP="00855604">
      <w:r>
        <w:t xml:space="preserve">En la vista de modificación de registro </w:t>
      </w:r>
      <w:proofErr w:type="spellStart"/>
      <w:r>
        <w:t>views</w:t>
      </w:r>
      <w:proofErr w:type="spellEnd"/>
      <w:r>
        <w:t>/</w:t>
      </w:r>
      <w:proofErr w:type="spellStart"/>
      <w:r>
        <w:t>cosplayinscription</w:t>
      </w:r>
      <w:proofErr w:type="spellEnd"/>
      <w:r>
        <w:t>/_</w:t>
      </w:r>
      <w:proofErr w:type="spellStart"/>
      <w:proofErr w:type="gramStart"/>
      <w:r>
        <w:t>form.php</w:t>
      </w:r>
      <w:proofErr w:type="spellEnd"/>
      <w:r>
        <w:t xml:space="preserve"> ,</w:t>
      </w:r>
      <w:proofErr w:type="gramEnd"/>
      <w:r>
        <w:t xml:space="preserve"> los dos campos se muestran como de sólo lectura.</w:t>
      </w:r>
    </w:p>
    <w:p w:rsidR="00855604" w:rsidRPr="00751F29" w:rsidRDefault="00855604" w:rsidP="00751F29"/>
    <w:sectPr w:rsidR="00855604" w:rsidRPr="00751F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itsumishi">
    <w:panose1 w:val="00000400000000000000"/>
    <w:charset w:val="00"/>
    <w:family w:val="auto"/>
    <w:pitch w:val="variable"/>
    <w:sig w:usb0="00000003" w:usb1="00000000" w:usb2="00000000" w:usb3="00000000" w:csb0="00000001" w:csb1="00000000"/>
  </w:font>
  <w:font w:name="Battlestar">
    <w:panose1 w:val="000004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C0199"/>
    <w:multiLevelType w:val="hybridMultilevel"/>
    <w:tmpl w:val="E01E6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DF1CCE"/>
    <w:multiLevelType w:val="hybridMultilevel"/>
    <w:tmpl w:val="8D521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89154CF"/>
    <w:multiLevelType w:val="hybridMultilevel"/>
    <w:tmpl w:val="BC76A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7B1B97"/>
    <w:multiLevelType w:val="hybridMultilevel"/>
    <w:tmpl w:val="29225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A1292C"/>
    <w:multiLevelType w:val="hybridMultilevel"/>
    <w:tmpl w:val="6B82CC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860957"/>
    <w:multiLevelType w:val="hybridMultilevel"/>
    <w:tmpl w:val="154661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A42942"/>
    <w:multiLevelType w:val="hybridMultilevel"/>
    <w:tmpl w:val="037A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B077E7"/>
    <w:multiLevelType w:val="hybridMultilevel"/>
    <w:tmpl w:val="61C404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C9C35B6"/>
    <w:multiLevelType w:val="hybridMultilevel"/>
    <w:tmpl w:val="81D07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41E78"/>
    <w:multiLevelType w:val="hybridMultilevel"/>
    <w:tmpl w:val="4DC4BC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4E733A"/>
    <w:multiLevelType w:val="hybridMultilevel"/>
    <w:tmpl w:val="AAD07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EC068B"/>
    <w:multiLevelType w:val="hybridMultilevel"/>
    <w:tmpl w:val="765E9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6C471AF"/>
    <w:multiLevelType w:val="hybridMultilevel"/>
    <w:tmpl w:val="40E05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AF35F29"/>
    <w:multiLevelType w:val="hybridMultilevel"/>
    <w:tmpl w:val="C4884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C2E0C5C"/>
    <w:multiLevelType w:val="hybridMultilevel"/>
    <w:tmpl w:val="9CBC59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371CCD"/>
    <w:multiLevelType w:val="hybridMultilevel"/>
    <w:tmpl w:val="5C9671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A2C2C2C"/>
    <w:multiLevelType w:val="hybridMultilevel"/>
    <w:tmpl w:val="96907A0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B8617C8"/>
    <w:multiLevelType w:val="hybridMultilevel"/>
    <w:tmpl w:val="363282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CC61C8E"/>
    <w:multiLevelType w:val="hybridMultilevel"/>
    <w:tmpl w:val="6F881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E350EE5"/>
    <w:multiLevelType w:val="hybridMultilevel"/>
    <w:tmpl w:val="3C7AA0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46D17CD"/>
    <w:multiLevelType w:val="hybridMultilevel"/>
    <w:tmpl w:val="A36CE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A176C87"/>
    <w:multiLevelType w:val="hybridMultilevel"/>
    <w:tmpl w:val="A704C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D75220C"/>
    <w:multiLevelType w:val="hybridMultilevel"/>
    <w:tmpl w:val="B88A1C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DA95BE6"/>
    <w:multiLevelType w:val="hybridMultilevel"/>
    <w:tmpl w:val="A68E3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0E75435"/>
    <w:multiLevelType w:val="hybridMultilevel"/>
    <w:tmpl w:val="7F3E04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D1B6CBF"/>
    <w:multiLevelType w:val="hybridMultilevel"/>
    <w:tmpl w:val="4CA01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1DD0D07"/>
    <w:multiLevelType w:val="hybridMultilevel"/>
    <w:tmpl w:val="E9040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3B94DD0"/>
    <w:multiLevelType w:val="hybridMultilevel"/>
    <w:tmpl w:val="D80E33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77F377CB"/>
    <w:multiLevelType w:val="hybridMultilevel"/>
    <w:tmpl w:val="073E1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24"/>
  </w:num>
  <w:num w:numId="5">
    <w:abstractNumId w:val="14"/>
  </w:num>
  <w:num w:numId="6">
    <w:abstractNumId w:val="12"/>
  </w:num>
  <w:num w:numId="7">
    <w:abstractNumId w:val="1"/>
  </w:num>
  <w:num w:numId="8">
    <w:abstractNumId w:val="21"/>
  </w:num>
  <w:num w:numId="9">
    <w:abstractNumId w:val="17"/>
  </w:num>
  <w:num w:numId="10">
    <w:abstractNumId w:val="3"/>
  </w:num>
  <w:num w:numId="11">
    <w:abstractNumId w:val="23"/>
  </w:num>
  <w:num w:numId="12">
    <w:abstractNumId w:val="25"/>
  </w:num>
  <w:num w:numId="13">
    <w:abstractNumId w:val="19"/>
  </w:num>
  <w:num w:numId="14">
    <w:abstractNumId w:val="5"/>
  </w:num>
  <w:num w:numId="15">
    <w:abstractNumId w:val="20"/>
  </w:num>
  <w:num w:numId="16">
    <w:abstractNumId w:val="7"/>
  </w:num>
  <w:num w:numId="17">
    <w:abstractNumId w:val="11"/>
  </w:num>
  <w:num w:numId="18">
    <w:abstractNumId w:val="18"/>
  </w:num>
  <w:num w:numId="19">
    <w:abstractNumId w:val="13"/>
  </w:num>
  <w:num w:numId="20">
    <w:abstractNumId w:val="10"/>
  </w:num>
  <w:num w:numId="21">
    <w:abstractNumId w:val="9"/>
  </w:num>
  <w:num w:numId="22">
    <w:abstractNumId w:val="26"/>
  </w:num>
  <w:num w:numId="23">
    <w:abstractNumId w:val="16"/>
  </w:num>
  <w:num w:numId="24">
    <w:abstractNumId w:val="28"/>
  </w:num>
  <w:num w:numId="25">
    <w:abstractNumId w:val="15"/>
  </w:num>
  <w:num w:numId="26">
    <w:abstractNumId w:val="27"/>
  </w:num>
  <w:num w:numId="27">
    <w:abstractNumId w:val="0"/>
  </w:num>
  <w:num w:numId="28">
    <w:abstractNumId w:val="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A4"/>
    <w:rsid w:val="00045885"/>
    <w:rsid w:val="000461C1"/>
    <w:rsid w:val="00057913"/>
    <w:rsid w:val="00096294"/>
    <w:rsid w:val="000D1C00"/>
    <w:rsid w:val="000F1980"/>
    <w:rsid w:val="00101BA7"/>
    <w:rsid w:val="00131DC0"/>
    <w:rsid w:val="00150158"/>
    <w:rsid w:val="001805B1"/>
    <w:rsid w:val="002016AA"/>
    <w:rsid w:val="002341EC"/>
    <w:rsid w:val="00245D0C"/>
    <w:rsid w:val="00273C32"/>
    <w:rsid w:val="00274291"/>
    <w:rsid w:val="00297A3A"/>
    <w:rsid w:val="002A7919"/>
    <w:rsid w:val="00310252"/>
    <w:rsid w:val="00352518"/>
    <w:rsid w:val="00357EE3"/>
    <w:rsid w:val="00376014"/>
    <w:rsid w:val="003C74A5"/>
    <w:rsid w:val="003F528F"/>
    <w:rsid w:val="004200BC"/>
    <w:rsid w:val="00453471"/>
    <w:rsid w:val="00453D8B"/>
    <w:rsid w:val="004A1C6C"/>
    <w:rsid w:val="004E1ACF"/>
    <w:rsid w:val="00530706"/>
    <w:rsid w:val="00534FAD"/>
    <w:rsid w:val="00565482"/>
    <w:rsid w:val="00592446"/>
    <w:rsid w:val="00596C40"/>
    <w:rsid w:val="005A4340"/>
    <w:rsid w:val="005D17CA"/>
    <w:rsid w:val="00611B9D"/>
    <w:rsid w:val="00670BEE"/>
    <w:rsid w:val="006711C3"/>
    <w:rsid w:val="0067152F"/>
    <w:rsid w:val="006A0888"/>
    <w:rsid w:val="006A18EB"/>
    <w:rsid w:val="00704564"/>
    <w:rsid w:val="0070693E"/>
    <w:rsid w:val="00751F29"/>
    <w:rsid w:val="00797477"/>
    <w:rsid w:val="007E31B5"/>
    <w:rsid w:val="00821F4E"/>
    <w:rsid w:val="00834507"/>
    <w:rsid w:val="00855604"/>
    <w:rsid w:val="00891BF2"/>
    <w:rsid w:val="00897611"/>
    <w:rsid w:val="008A766C"/>
    <w:rsid w:val="008B495B"/>
    <w:rsid w:val="008C66D2"/>
    <w:rsid w:val="00955710"/>
    <w:rsid w:val="00983644"/>
    <w:rsid w:val="009858B3"/>
    <w:rsid w:val="009D1890"/>
    <w:rsid w:val="009E457B"/>
    <w:rsid w:val="009E6554"/>
    <w:rsid w:val="00A037A3"/>
    <w:rsid w:val="00A377EE"/>
    <w:rsid w:val="00AD3495"/>
    <w:rsid w:val="00B103A0"/>
    <w:rsid w:val="00B868E1"/>
    <w:rsid w:val="00BD003B"/>
    <w:rsid w:val="00C030E8"/>
    <w:rsid w:val="00C159A4"/>
    <w:rsid w:val="00C63746"/>
    <w:rsid w:val="00C91927"/>
    <w:rsid w:val="00D05A45"/>
    <w:rsid w:val="00D10B5A"/>
    <w:rsid w:val="00D226CD"/>
    <w:rsid w:val="00D47502"/>
    <w:rsid w:val="00D90887"/>
    <w:rsid w:val="00DB2699"/>
    <w:rsid w:val="00DD5094"/>
    <w:rsid w:val="00EA7C2A"/>
    <w:rsid w:val="00EB0400"/>
    <w:rsid w:val="00EC17A1"/>
    <w:rsid w:val="00EC5A8E"/>
    <w:rsid w:val="00EE6184"/>
    <w:rsid w:val="00F26411"/>
    <w:rsid w:val="00F70657"/>
    <w:rsid w:val="00FB4280"/>
    <w:rsid w:val="00FD5419"/>
    <w:rsid w:val="00FF0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A2325-4444-4D74-B706-BD5E9E048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04564"/>
    <w:pPr>
      <w:keepNext/>
      <w:keepLines/>
      <w:spacing w:before="240" w:after="0"/>
      <w:outlineLvl w:val="0"/>
    </w:pPr>
    <w:rPr>
      <w:rFonts w:ascii="Bitsumishi" w:eastAsiaTheme="majorEastAsia" w:hAnsi="Bitsumishi" w:cstheme="majorBidi"/>
      <w:color w:val="FF0000"/>
      <w:sz w:val="64"/>
      <w:szCs w:val="32"/>
    </w:rPr>
  </w:style>
  <w:style w:type="paragraph" w:styleId="Ttulo2">
    <w:name w:val="heading 2"/>
    <w:basedOn w:val="Normal"/>
    <w:next w:val="Normal"/>
    <w:link w:val="Ttulo2Car"/>
    <w:uiPriority w:val="9"/>
    <w:unhideWhenUsed/>
    <w:qFormat/>
    <w:rsid w:val="00704564"/>
    <w:pPr>
      <w:keepNext/>
      <w:keepLines/>
      <w:spacing w:before="40" w:after="0"/>
      <w:outlineLvl w:val="1"/>
    </w:pPr>
    <w:rPr>
      <w:rFonts w:ascii="Battlestar" w:eastAsiaTheme="majorEastAsia" w:hAnsi="Battlestar" w:cstheme="majorBidi"/>
      <w:i/>
      <w:color w:val="C00000"/>
      <w:sz w:val="32"/>
      <w:szCs w:val="26"/>
    </w:rPr>
  </w:style>
  <w:style w:type="paragraph" w:styleId="Ttulo3">
    <w:name w:val="heading 3"/>
    <w:basedOn w:val="Normal"/>
    <w:next w:val="Normal"/>
    <w:link w:val="Ttulo3Car"/>
    <w:uiPriority w:val="9"/>
    <w:unhideWhenUsed/>
    <w:qFormat/>
    <w:rsid w:val="00C159A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6374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6A088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04564"/>
    <w:rPr>
      <w:rFonts w:ascii="Bitsumishi" w:eastAsiaTheme="majorEastAsia" w:hAnsi="Bitsumishi" w:cstheme="majorBidi"/>
      <w:color w:val="FF0000"/>
      <w:sz w:val="64"/>
      <w:szCs w:val="32"/>
    </w:rPr>
  </w:style>
  <w:style w:type="character" w:customStyle="1" w:styleId="Ttulo2Car">
    <w:name w:val="Título 2 Car"/>
    <w:basedOn w:val="Fuentedeprrafopredeter"/>
    <w:link w:val="Ttulo2"/>
    <w:uiPriority w:val="9"/>
    <w:rsid w:val="00704564"/>
    <w:rPr>
      <w:rFonts w:ascii="Battlestar" w:eastAsiaTheme="majorEastAsia" w:hAnsi="Battlestar" w:cstheme="majorBidi"/>
      <w:i/>
      <w:color w:val="C00000"/>
      <w:sz w:val="32"/>
      <w:szCs w:val="26"/>
    </w:rPr>
  </w:style>
  <w:style w:type="character" w:styleId="Hipervnculo">
    <w:name w:val="Hyperlink"/>
    <w:basedOn w:val="Fuentedeprrafopredeter"/>
    <w:uiPriority w:val="99"/>
    <w:unhideWhenUsed/>
    <w:rsid w:val="00C159A4"/>
    <w:rPr>
      <w:color w:val="0563C1" w:themeColor="hyperlink"/>
      <w:u w:val="single"/>
    </w:rPr>
  </w:style>
  <w:style w:type="character" w:customStyle="1" w:styleId="Mencinsinresolver1">
    <w:name w:val="Mención sin resolver1"/>
    <w:basedOn w:val="Fuentedeprrafopredeter"/>
    <w:uiPriority w:val="99"/>
    <w:semiHidden/>
    <w:unhideWhenUsed/>
    <w:rsid w:val="00C159A4"/>
    <w:rPr>
      <w:color w:val="808080"/>
      <w:shd w:val="clear" w:color="auto" w:fill="E6E6E6"/>
    </w:rPr>
  </w:style>
  <w:style w:type="character" w:customStyle="1" w:styleId="Ttulo3Car">
    <w:name w:val="Título 3 Car"/>
    <w:basedOn w:val="Fuentedeprrafopredeter"/>
    <w:link w:val="Ttulo3"/>
    <w:uiPriority w:val="9"/>
    <w:rsid w:val="00C159A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63746"/>
    <w:rPr>
      <w:rFonts w:asciiTheme="majorHAnsi" w:eastAsiaTheme="majorEastAsia" w:hAnsiTheme="majorHAnsi" w:cstheme="majorBidi"/>
      <w:i/>
      <w:iCs/>
      <w:color w:val="2E74B5" w:themeColor="accent1" w:themeShade="BF"/>
    </w:rPr>
  </w:style>
  <w:style w:type="paragraph" w:styleId="Prrafodelista">
    <w:name w:val="List Paragraph"/>
    <w:basedOn w:val="Normal"/>
    <w:uiPriority w:val="34"/>
    <w:qFormat/>
    <w:rsid w:val="00C63746"/>
    <w:pPr>
      <w:ind w:left="720"/>
      <w:contextualSpacing/>
    </w:pPr>
  </w:style>
  <w:style w:type="character" w:customStyle="1" w:styleId="Ttulo5Car">
    <w:name w:val="Título 5 Car"/>
    <w:basedOn w:val="Fuentedeprrafopredeter"/>
    <w:link w:val="Ttulo5"/>
    <w:uiPriority w:val="9"/>
    <w:rsid w:val="006A0888"/>
    <w:rPr>
      <w:rFonts w:asciiTheme="majorHAnsi" w:eastAsiaTheme="majorEastAsia" w:hAnsiTheme="majorHAnsi" w:cstheme="majorBidi"/>
      <w:color w:val="2E74B5" w:themeColor="accent1" w:themeShade="BF"/>
    </w:rPr>
  </w:style>
  <w:style w:type="character" w:customStyle="1" w:styleId="UnresolvedMention">
    <w:name w:val="Unresolved Mention"/>
    <w:basedOn w:val="Fuentedeprrafopredeter"/>
    <w:uiPriority w:val="99"/>
    <w:semiHidden/>
    <w:unhideWhenUsed/>
    <w:rsid w:val="00DD5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102226">
      <w:bodyDiv w:val="1"/>
      <w:marLeft w:val="0"/>
      <w:marRight w:val="0"/>
      <w:marTop w:val="0"/>
      <w:marBottom w:val="0"/>
      <w:divBdr>
        <w:top w:val="none" w:sz="0" w:space="0" w:color="auto"/>
        <w:left w:val="none" w:sz="0" w:space="0" w:color="auto"/>
        <w:bottom w:val="none" w:sz="0" w:space="0" w:color="auto"/>
        <w:right w:val="none" w:sz="0" w:space="0" w:color="auto"/>
      </w:divBdr>
    </w:div>
    <w:div w:id="770473049">
      <w:bodyDiv w:val="1"/>
      <w:marLeft w:val="0"/>
      <w:marRight w:val="0"/>
      <w:marTop w:val="0"/>
      <w:marBottom w:val="0"/>
      <w:divBdr>
        <w:top w:val="none" w:sz="0" w:space="0" w:color="auto"/>
        <w:left w:val="none" w:sz="0" w:space="0" w:color="auto"/>
        <w:bottom w:val="none" w:sz="0" w:space="0" w:color="auto"/>
        <w:right w:val="none" w:sz="0" w:space="0" w:color="auto"/>
      </w:divBdr>
    </w:div>
    <w:div w:id="795493042">
      <w:bodyDiv w:val="1"/>
      <w:marLeft w:val="0"/>
      <w:marRight w:val="0"/>
      <w:marTop w:val="0"/>
      <w:marBottom w:val="0"/>
      <w:divBdr>
        <w:top w:val="none" w:sz="0" w:space="0" w:color="auto"/>
        <w:left w:val="none" w:sz="0" w:space="0" w:color="auto"/>
        <w:bottom w:val="none" w:sz="0" w:space="0" w:color="auto"/>
        <w:right w:val="none" w:sz="0" w:space="0" w:color="auto"/>
      </w:divBdr>
    </w:div>
    <w:div w:id="1271736645">
      <w:bodyDiv w:val="1"/>
      <w:marLeft w:val="0"/>
      <w:marRight w:val="0"/>
      <w:marTop w:val="0"/>
      <w:marBottom w:val="0"/>
      <w:divBdr>
        <w:top w:val="none" w:sz="0" w:space="0" w:color="auto"/>
        <w:left w:val="none" w:sz="0" w:space="0" w:color="auto"/>
        <w:bottom w:val="none" w:sz="0" w:space="0" w:color="auto"/>
        <w:right w:val="none" w:sz="0" w:space="0" w:color="auto"/>
      </w:divBdr>
    </w:div>
    <w:div w:id="1566066784">
      <w:bodyDiv w:val="1"/>
      <w:marLeft w:val="0"/>
      <w:marRight w:val="0"/>
      <w:marTop w:val="0"/>
      <w:marBottom w:val="0"/>
      <w:divBdr>
        <w:top w:val="none" w:sz="0" w:space="0" w:color="auto"/>
        <w:left w:val="none" w:sz="0" w:space="0" w:color="auto"/>
        <w:bottom w:val="none" w:sz="0" w:space="0" w:color="auto"/>
        <w:right w:val="none" w:sz="0" w:space="0" w:color="auto"/>
      </w:divBdr>
    </w:div>
    <w:div w:id="1630084299">
      <w:bodyDiv w:val="1"/>
      <w:marLeft w:val="0"/>
      <w:marRight w:val="0"/>
      <w:marTop w:val="0"/>
      <w:marBottom w:val="0"/>
      <w:divBdr>
        <w:top w:val="none" w:sz="0" w:space="0" w:color="auto"/>
        <w:left w:val="none" w:sz="0" w:space="0" w:color="auto"/>
        <w:bottom w:val="none" w:sz="0" w:space="0" w:color="auto"/>
        <w:right w:val="none" w:sz="0" w:space="0" w:color="auto"/>
      </w:divBdr>
    </w:div>
    <w:div w:id="1923370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test.cifimad.es"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data.cifimad.es"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ftp_tienda@cochranemadrid.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tp://ftp.strato.com" TargetMode="External"/><Relationship Id="rId4" Type="http://schemas.openxmlformats.org/officeDocument/2006/relationships/settings" Target="settings.xml"/><Relationship Id="rId9" Type="http://schemas.openxmlformats.org/officeDocument/2006/relationships/hyperlink" Target="https://github.com/mvillarl/cifimad-data"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dfu\Documents\Plantillas%20personalizadas%20de%20Office\Cifima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8D1A2-D332-459D-A0FE-39FC5247F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Cifimad.dotx</Template>
  <TotalTime>12476</TotalTime>
  <Pages>24</Pages>
  <Words>8744</Words>
  <Characters>48098</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Villar</dc:creator>
  <cp:keywords/>
  <dc:description/>
  <cp:lastModifiedBy>Mario Villar Lozano</cp:lastModifiedBy>
  <cp:revision>48</cp:revision>
  <dcterms:created xsi:type="dcterms:W3CDTF">2018-04-08T18:42:00Z</dcterms:created>
  <dcterms:modified xsi:type="dcterms:W3CDTF">2019-11-29T12:16:00Z</dcterms:modified>
</cp:coreProperties>
</file>